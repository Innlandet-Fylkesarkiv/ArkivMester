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2ED" w14:textId="3B150682" w:rsidR="002F2FCA" w:rsidRDefault="002F2FCA" w:rsidP="005051D9">
      <w:pPr>
        <w:pStyle w:val="Overskrift2"/>
        <w:rPr>
          <w:sz w:val="26"/>
          <w:szCs w:val="32"/>
        </w:rPr>
      </w:pPr>
      <w:r w:rsidRPr="002F2FCA">
        <w:rPr>
          <w:sz w:val="26"/>
          <w:szCs w:val="32"/>
        </w:rPr>
        <w:t>3.3.</w:t>
      </w:r>
      <w:r w:rsidR="00621C4C">
        <w:rPr>
          <w:sz w:val="26"/>
          <w:szCs w:val="32"/>
        </w:rPr>
        <w:t>5</w:t>
      </w:r>
      <w:r w:rsidRPr="002F2FCA">
        <w:rPr>
          <w:sz w:val="26"/>
          <w:szCs w:val="32"/>
        </w:rPr>
        <w:t>.</w:t>
      </w:r>
      <w:r w:rsidRPr="002F2FCA">
        <w:rPr>
          <w:sz w:val="26"/>
          <w:szCs w:val="32"/>
        </w:rPr>
        <w:tab/>
        <w:t xml:space="preserve">Dokumentflyt </w:t>
      </w:r>
    </w:p>
    <w:p w14:paraId="214ADC24" w14:textId="77777777" w:rsidR="005051D9" w:rsidRDefault="005051D9" w:rsidP="005051D9">
      <w:pPr>
        <w:pStyle w:val="Overskrift2"/>
      </w:pPr>
      <w:r>
        <w:t>Forklaring</w:t>
      </w:r>
    </w:p>
    <w:p w14:paraId="4FEC13D7" w14:textId="08FEBC3A" w:rsidR="002F2FCA" w:rsidRPr="002F2FCA" w:rsidRDefault="00513E71" w:rsidP="002F2FCA">
      <w:r>
        <w:t xml:space="preserve">Kan ofte være kun én eller ingen dokumentflyter i et uttrekk, men hvis det </w:t>
      </w:r>
      <w:r w:rsidR="00120216">
        <w:t xml:space="preserve">er en del kan det være greit med litt info over hvor mange registreringer dette gjelder, osv. </w:t>
      </w:r>
    </w:p>
    <w:p w14:paraId="2EC1F2E0" w14:textId="77777777" w:rsidR="005051D9" w:rsidRDefault="005051D9" w:rsidP="005051D9"/>
    <w:p w14:paraId="618F580F" w14:textId="77777777" w:rsidR="005051D9" w:rsidRDefault="00480C39" w:rsidP="005051D9">
      <w:pPr>
        <w:pStyle w:val="Overskrift2"/>
      </w:pPr>
      <w:r>
        <w:t>Input</w:t>
      </w:r>
    </w:p>
    <w:p w14:paraId="53322BBD" w14:textId="2080E263" w:rsidR="00480C39" w:rsidRDefault="00E7664E" w:rsidP="00480C39">
      <w:r>
        <w:t xml:space="preserve">Arkade N5. 41 for telling </w:t>
      </w:r>
      <w:r w:rsidR="00533DD8">
        <w:t>av registreringer med dokumentflyt.</w:t>
      </w:r>
    </w:p>
    <w:p w14:paraId="0B79C35D" w14:textId="594880A1" w:rsidR="00BA65E8" w:rsidRDefault="00BA65E8" w:rsidP="00480C39"/>
    <w:p w14:paraId="4D7B8305" w14:textId="32CA3FC3" w:rsidR="00BA65E8" w:rsidRDefault="00BA65E8" w:rsidP="00E40FF1">
      <w:r>
        <w:t xml:space="preserve">BaseX </w:t>
      </w:r>
      <w:r w:rsidRPr="00BA65E8">
        <w:t>A_Df1_Antall_dokumentflyter_i_</w:t>
      </w:r>
      <w:proofErr w:type="gramStart"/>
      <w:r w:rsidRPr="00BA65E8">
        <w:t>akrkivstrukturen.xq</w:t>
      </w:r>
      <w:proofErr w:type="gramEnd"/>
      <w:r>
        <w:t xml:space="preserve"> </w:t>
      </w:r>
      <w:r w:rsidR="007C7A5E">
        <w:t xml:space="preserve">for antall dokumentflyter, registreringer med dem, osv. </w:t>
      </w:r>
    </w:p>
    <w:p w14:paraId="13FCEE0A" w14:textId="6944B312" w:rsidR="00B447D0" w:rsidRDefault="00B447D0" w:rsidP="00480C39"/>
    <w:p w14:paraId="0B96B7A6" w14:textId="563AB7DD" w:rsidR="00B447D0" w:rsidRDefault="00B447D0" w:rsidP="00480C39">
      <w:r>
        <w:t xml:space="preserve">BaseX </w:t>
      </w:r>
      <w:r w:rsidRPr="00B447D0">
        <w:t>A_Df2_Hvilken_dokumentflytstatus_er_</w:t>
      </w:r>
      <w:proofErr w:type="gramStart"/>
      <w:r w:rsidRPr="00B447D0">
        <w:t>brukt.xq</w:t>
      </w:r>
      <w:proofErr w:type="gramEnd"/>
      <w:r>
        <w:t xml:space="preserve"> for statuser på dokumentflyter. </w:t>
      </w:r>
    </w:p>
    <w:p w14:paraId="46C4C7E7" w14:textId="77777777" w:rsidR="002F2FCA" w:rsidRDefault="002F2FCA" w:rsidP="00480C39"/>
    <w:p w14:paraId="0635C562" w14:textId="77777777" w:rsidR="00480C39" w:rsidRDefault="00480C39" w:rsidP="00480C39">
      <w:pPr>
        <w:pStyle w:val="Overskrift2"/>
      </w:pPr>
      <w:r>
        <w:t>Output</w:t>
      </w:r>
    </w:p>
    <w:p w14:paraId="57E1F99F" w14:textId="244FE9C7" w:rsidR="002F2FCA" w:rsidRDefault="002F2FCA" w:rsidP="002F2FCA">
      <w:r w:rsidRPr="006828B3">
        <w:t>Dokumentflyt skal normalt beskrive intern saksgang i organisasjonen. Her bør vi se hvem som har vært involvert i utarbeidelsen av et dokument og om det er godkjent av leder før de sendes ut. Arkade5 test N5.41 teller antall registrerte registreringer med dokumentflyt pr arkivdel</w:t>
      </w:r>
      <w:r w:rsidR="00E7664E">
        <w:t>:</w:t>
      </w:r>
    </w:p>
    <w:p w14:paraId="28C84BD0" w14:textId="77777777" w:rsidR="00533DD8" w:rsidRDefault="00533DD8" w:rsidP="002F2FC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57"/>
        <w:gridCol w:w="4132"/>
      </w:tblGrid>
      <w:tr w:rsidR="00533DD8" w:rsidRPr="00533DD8" w14:paraId="58DA1D10" w14:textId="77777777" w:rsidTr="00533DD8">
        <w:tc>
          <w:tcPr>
            <w:tcW w:w="1157" w:type="dxa"/>
          </w:tcPr>
          <w:p w14:paraId="05C1DC7A" w14:textId="648BBD56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Arkivdel</w:t>
            </w:r>
          </w:p>
        </w:tc>
        <w:tc>
          <w:tcPr>
            <w:tcW w:w="4132" w:type="dxa"/>
          </w:tcPr>
          <w:p w14:paraId="7933F20F" w14:textId="4C1A3429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Antall registreringer med dokumentflyt</w:t>
            </w:r>
          </w:p>
        </w:tc>
      </w:tr>
    </w:tbl>
    <w:p w14:paraId="3C226087" w14:textId="0DDDE3F4" w:rsidR="00E7664E" w:rsidRDefault="00E7664E" w:rsidP="002F2FCA"/>
    <w:p w14:paraId="13322B5F" w14:textId="77777777" w:rsidR="002F2FCA" w:rsidRPr="006828B3" w:rsidRDefault="002F2FCA" w:rsidP="002F2FCA"/>
    <w:p w14:paraId="06B6907D" w14:textId="77777777" w:rsidR="002F2FCA" w:rsidRDefault="002F2FCA" w:rsidP="002F2FCA">
      <w:r w:rsidRPr="00856CCE">
        <w:rPr>
          <w:b/>
          <w:u w:val="single"/>
        </w:rPr>
        <w:t>ANTALLREGISTRERINGERMEDDOKUMENTFLYT</w:t>
      </w:r>
      <w:r>
        <w:t xml:space="preserve"> registreringer har dokumentflyt, med </w:t>
      </w:r>
      <w:r w:rsidRPr="00856CCE">
        <w:rPr>
          <w:b/>
          <w:u w:val="single"/>
        </w:rPr>
        <w:t>GJENNOMSNITT</w:t>
      </w:r>
      <w:r>
        <w:t xml:space="preserve"> dokumentflyt i snitt per registrering, og som oppgjør ca. </w:t>
      </w:r>
      <w:r w:rsidRPr="00856CCE">
        <w:rPr>
          <w:b/>
          <w:u w:val="single"/>
        </w:rPr>
        <w:t>PROSENTAVALLEREGISTRERINGER</w:t>
      </w:r>
      <w:r>
        <w:t xml:space="preserve"> % av alle registreringer. Disse er fordelt mellom: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22"/>
        <w:gridCol w:w="949"/>
      </w:tblGrid>
      <w:tr w:rsidR="002F2FCA" w:rsidRPr="00B60CDA" w14:paraId="0FF0F29A" w14:textId="77777777" w:rsidTr="006003A4">
        <w:tc>
          <w:tcPr>
            <w:tcW w:w="2322" w:type="dxa"/>
          </w:tcPr>
          <w:p w14:paraId="24D1CEFF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Dokumentflytstatus</w:t>
            </w:r>
          </w:p>
        </w:tc>
        <w:tc>
          <w:tcPr>
            <w:tcW w:w="949" w:type="dxa"/>
          </w:tcPr>
          <w:p w14:paraId="1FFEE055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Antall</w:t>
            </w:r>
          </w:p>
        </w:tc>
      </w:tr>
    </w:tbl>
    <w:p w14:paraId="1DC37DA0" w14:textId="7ED45479" w:rsidR="002F2FCA" w:rsidRDefault="002F2FCA" w:rsidP="002F2FCA"/>
    <w:p w14:paraId="32B9A749" w14:textId="656821CB" w:rsidR="00541327" w:rsidRDefault="00627212" w:rsidP="00627212">
      <w:r>
        <w:t>AND/OR</w:t>
      </w:r>
    </w:p>
    <w:p w14:paraId="75013C2A" w14:textId="77777777" w:rsidR="00541327" w:rsidRDefault="00541327" w:rsidP="002F2FCA"/>
    <w:p w14:paraId="6FB71D7E" w14:textId="09569A17" w:rsidR="002F2FCA" w:rsidRPr="000D7FB3" w:rsidRDefault="002F2FCA" w:rsidP="002F2FCA">
      <w:pPr>
        <w:rPr>
          <w:b/>
        </w:rPr>
      </w:pPr>
      <w:r>
        <w:t xml:space="preserve">Kun én registrering har dokumentflyt, i form av </w:t>
      </w:r>
      <w:r w:rsidR="00B8452D" w:rsidRPr="00B8452D">
        <w:rPr>
          <w:b/>
          <w:u w:val="single"/>
        </w:rPr>
        <w:t>ANTALL</w:t>
      </w:r>
      <w:r>
        <w:rPr>
          <w:b/>
        </w:rPr>
        <w:t xml:space="preserve"> </w:t>
      </w:r>
      <w:r>
        <w:t xml:space="preserve">dokumentflyt med status </w:t>
      </w:r>
      <w:proofErr w:type="spellStart"/>
      <w:r w:rsidR="00B8452D" w:rsidRPr="00B8452D">
        <w:rPr>
          <w:b/>
          <w:u w:val="single"/>
        </w:rPr>
        <w:t>STATUS</w:t>
      </w:r>
      <w:proofErr w:type="spellEnd"/>
      <w:r>
        <w:rPr>
          <w:b/>
        </w:rPr>
        <w:t>.</w:t>
      </w:r>
    </w:p>
    <w:p w14:paraId="5EF357B8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9123" w14:textId="77777777" w:rsidR="00825B35" w:rsidRDefault="00825B35" w:rsidP="00175380">
      <w:r>
        <w:separator/>
      </w:r>
    </w:p>
  </w:endnote>
  <w:endnote w:type="continuationSeparator" w:id="0">
    <w:p w14:paraId="43109099" w14:textId="77777777" w:rsidR="00825B35" w:rsidRDefault="00825B3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651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9A9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7A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4A57D6A7" wp14:editId="26D29F0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3FA8" w14:textId="77777777" w:rsidR="00825B35" w:rsidRDefault="00825B35" w:rsidP="00175380">
      <w:r>
        <w:separator/>
      </w:r>
    </w:p>
  </w:footnote>
  <w:footnote w:type="continuationSeparator" w:id="0">
    <w:p w14:paraId="496C6FB5" w14:textId="77777777" w:rsidR="00825B35" w:rsidRDefault="00825B3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6BE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760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0E2A17A" wp14:editId="2159959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4CBCA20" wp14:editId="1915D71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17D9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E84572" wp14:editId="6ABD0EF0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1F2F602" wp14:editId="10D4AF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A"/>
    <w:rsid w:val="00083A46"/>
    <w:rsid w:val="0008482D"/>
    <w:rsid w:val="000852B7"/>
    <w:rsid w:val="000C00C2"/>
    <w:rsid w:val="000E719A"/>
    <w:rsid w:val="00120216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2FCA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3E71"/>
    <w:rsid w:val="00514A15"/>
    <w:rsid w:val="00533DD8"/>
    <w:rsid w:val="00541327"/>
    <w:rsid w:val="00554F6A"/>
    <w:rsid w:val="00560027"/>
    <w:rsid w:val="00593F29"/>
    <w:rsid w:val="005C4613"/>
    <w:rsid w:val="005C5185"/>
    <w:rsid w:val="00605B81"/>
    <w:rsid w:val="00605F62"/>
    <w:rsid w:val="00621C4C"/>
    <w:rsid w:val="0062576F"/>
    <w:rsid w:val="00627212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C7A5E"/>
    <w:rsid w:val="007E49F0"/>
    <w:rsid w:val="007E5E30"/>
    <w:rsid w:val="0080044B"/>
    <w:rsid w:val="00825B35"/>
    <w:rsid w:val="0084351B"/>
    <w:rsid w:val="00856CCE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6752"/>
    <w:rsid w:val="00B447D0"/>
    <w:rsid w:val="00B466AB"/>
    <w:rsid w:val="00B47927"/>
    <w:rsid w:val="00B528D7"/>
    <w:rsid w:val="00B604E8"/>
    <w:rsid w:val="00B7188E"/>
    <w:rsid w:val="00B84529"/>
    <w:rsid w:val="00B8452D"/>
    <w:rsid w:val="00B97E9F"/>
    <w:rsid w:val="00BA65E8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40FF1"/>
    <w:rsid w:val="00E5418F"/>
    <w:rsid w:val="00E614ED"/>
    <w:rsid w:val="00E7664E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3E02E"/>
  <w15:chartTrackingRefBased/>
  <w15:docId w15:val="{D8DF4291-F0C5-45EE-848C-CEF39FD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416A7E5-1332-4FB2-A84B-1421B2739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16</TotalTime>
  <Pages>1</Pages>
  <Words>183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13</cp:revision>
  <cp:lastPrinted>2020-01-09T10:08:00Z</cp:lastPrinted>
  <dcterms:created xsi:type="dcterms:W3CDTF">2021-02-05T13:43:00Z</dcterms:created>
  <dcterms:modified xsi:type="dcterms:W3CDTF">2021-04-21T16:36:00Z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