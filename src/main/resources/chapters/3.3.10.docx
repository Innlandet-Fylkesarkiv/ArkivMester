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1D7BA" w14:textId="77777777" w:rsidR="00B55854" w:rsidRDefault="00B55854" w:rsidP="005051D9">
      <w:pPr>
        <w:pStyle w:val="Overskrift2"/>
        <w:rPr>
          <w:sz w:val="26"/>
          <w:szCs w:val="32"/>
        </w:rPr>
      </w:pPr>
      <w:r w:rsidRPr="00B55854">
        <w:rPr>
          <w:sz w:val="26"/>
          <w:szCs w:val="32"/>
        </w:rPr>
        <w:t>3.3.10.</w:t>
      </w:r>
      <w:r w:rsidRPr="00B55854">
        <w:rPr>
          <w:sz w:val="26"/>
          <w:szCs w:val="32"/>
        </w:rPr>
        <w:tab/>
        <w:t>Kontroll av egendefinerte verdier i XML Schema som følger uttrekket</w:t>
      </w:r>
    </w:p>
    <w:p w14:paraId="297DFA06" w14:textId="618B7F3E" w:rsidR="005051D9" w:rsidRDefault="005051D9" w:rsidP="005051D9">
      <w:pPr>
        <w:pStyle w:val="Overskrift2"/>
      </w:pPr>
      <w:r>
        <w:t>Forklaring</w:t>
      </w:r>
    </w:p>
    <w:p w14:paraId="3F9D693B" w14:textId="6E82D0A8" w:rsidR="00B87925" w:rsidRDefault="00B76402" w:rsidP="00B87925">
      <w:r>
        <w:t xml:space="preserve">Forandringer i oppsettet av XML filene godtas om disse er beskrevet i XSD filene som legges ved. </w:t>
      </w:r>
      <w:r w:rsidR="005842A4">
        <w:t>XSD filene må derfor sammenliknes med Arkivverkets XSD filer for å se hva som er lagt til</w:t>
      </w:r>
      <w:r w:rsidR="00300655">
        <w:t xml:space="preserve">, forandret eller fjernet. </w:t>
      </w:r>
    </w:p>
    <w:p w14:paraId="2B8BAB7A" w14:textId="283E3745" w:rsidR="00300655" w:rsidRDefault="00300655" w:rsidP="00B87925"/>
    <w:p w14:paraId="75DB24A2" w14:textId="3F1B7DCA" w:rsidR="00300655" w:rsidRDefault="00300655" w:rsidP="00B87925">
      <w:r>
        <w:t xml:space="preserve">Her er det også lurt at </w:t>
      </w:r>
      <w:r w:rsidR="001535FB">
        <w:t xml:space="preserve">Noark5 versjonen er viktig, da det kan være store forskjeller mellom dem. </w:t>
      </w:r>
      <w:r w:rsidR="00EC7561">
        <w:t xml:space="preserve">Alle versjoner finnes på Arkivverkets (nærmest bortgjemte) sider: </w:t>
      </w:r>
      <w:hyperlink r:id="rId11" w:history="1">
        <w:r w:rsidR="00EC7561" w:rsidRPr="003744C3">
          <w:rPr>
            <w:rStyle w:val="Hyperkobling"/>
          </w:rPr>
          <w:t>http://schema.arkivverket.no/N5/</w:t>
        </w:r>
      </w:hyperlink>
      <w:r w:rsidR="00EC7561">
        <w:t xml:space="preserve"> </w:t>
      </w:r>
    </w:p>
    <w:p w14:paraId="1CB59530" w14:textId="7D290E01" w:rsidR="00DF4351" w:rsidRDefault="00DF4351" w:rsidP="00B87925"/>
    <w:p w14:paraId="2B0B25B7" w14:textId="5281EEE1" w:rsidR="00DF4351" w:rsidRPr="00B87925" w:rsidRDefault="00367E7D" w:rsidP="00B87925">
      <w:r>
        <w:t xml:space="preserve">Systemleverandører har som regel identiske forandringer mellom uttrekkene sine, så her er det spesielt </w:t>
      </w:r>
      <w:r w:rsidR="000827AC">
        <w:t>godt å ha mulighet for å legge til flere verdier etter hvert.</w:t>
      </w:r>
      <w:bookmarkStart w:id="0" w:name="_GoBack"/>
      <w:bookmarkEnd w:id="0"/>
    </w:p>
    <w:p w14:paraId="60ED90E5" w14:textId="77777777" w:rsidR="005051D9" w:rsidRDefault="005051D9" w:rsidP="005051D9"/>
    <w:p w14:paraId="14DC7D6E" w14:textId="5DF5D9BA" w:rsidR="005051D9" w:rsidRDefault="00480C39" w:rsidP="005051D9">
      <w:pPr>
        <w:pStyle w:val="Overskrift2"/>
      </w:pPr>
      <w:r>
        <w:t>Input</w:t>
      </w:r>
    </w:p>
    <w:p w14:paraId="3BAE95C1" w14:textId="1F6E3247" w:rsidR="00B87925" w:rsidRPr="00B87925" w:rsidRDefault="00B87925" w:rsidP="00B87925">
      <w:r>
        <w:t>Valgfritt sammenliknings program (eller selvskrevet program).</w:t>
      </w:r>
    </w:p>
    <w:p w14:paraId="69C4AF70" w14:textId="77777777" w:rsidR="00480C39" w:rsidRDefault="00480C39" w:rsidP="00480C39"/>
    <w:p w14:paraId="398B4AA8" w14:textId="77777777" w:rsidR="00480C39" w:rsidRDefault="00480C39" w:rsidP="00480C39">
      <w:pPr>
        <w:pStyle w:val="Overskrift2"/>
      </w:pPr>
      <w:r>
        <w:t>Output</w:t>
      </w:r>
    </w:p>
    <w:p w14:paraId="2FBBE93F" w14:textId="77777777" w:rsidR="00B55854" w:rsidRDefault="00B55854" w:rsidP="00B55854">
      <w:r w:rsidRPr="006828B3">
        <w:t>XML Schema beskriver hva som er tillatt i arkivstrukturen som leveres i et Noark5-uttrekk. Det skal vanligvis ikke endres, men vi ser at dette gjerne blir gjort likevel for å beskrive hva som er gjort historisk. Dette bør helst bare omfatte endringer i metadata.xsd, men vi kontrollerer samtlige beskrivelser likevel for å se etter endringer.</w:t>
      </w:r>
    </w:p>
    <w:p w14:paraId="56EFE409" w14:textId="77777777" w:rsidR="00B55854" w:rsidRPr="006828B3" w:rsidRDefault="00B55854" w:rsidP="00B55854"/>
    <w:p w14:paraId="4C0C186B" w14:textId="77777777" w:rsidR="00B55854" w:rsidRDefault="00B55854" w:rsidP="00B55854">
      <w:r w:rsidRPr="00B55854">
        <w:rPr>
          <w:b/>
          <w:u w:val="single"/>
        </w:rPr>
        <w:t>XSDFILNAVN</w:t>
      </w:r>
      <w:r>
        <w:t xml:space="preserve"> er utvidet med følgende felter:</w:t>
      </w:r>
    </w:p>
    <w:tbl>
      <w:tblPr>
        <w:tblStyle w:val="Tabellrutenett"/>
        <w:tblW w:w="9067" w:type="dxa"/>
        <w:tblLook w:val="04A0" w:firstRow="1" w:lastRow="0" w:firstColumn="1" w:lastColumn="0" w:noHBand="0" w:noVBand="1"/>
      </w:tblPr>
      <w:tblGrid>
        <w:gridCol w:w="1271"/>
        <w:gridCol w:w="1598"/>
        <w:gridCol w:w="2723"/>
        <w:gridCol w:w="3475"/>
      </w:tblGrid>
      <w:tr w:rsidR="00B55854" w14:paraId="5F057950" w14:textId="77777777" w:rsidTr="006003A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90F9" w14:textId="77777777" w:rsidR="00B55854" w:rsidRDefault="00B55854" w:rsidP="006003A4">
            <w:pPr>
              <w:rPr>
                <w:b/>
              </w:rPr>
            </w:pPr>
            <w:r>
              <w:rPr>
                <w:b/>
              </w:rPr>
              <w:t>Type forandring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5A9A" w14:textId="77777777" w:rsidR="00B55854" w:rsidRDefault="00B55854" w:rsidP="006003A4">
            <w:pPr>
              <w:rPr>
                <w:b/>
              </w:rPr>
            </w:pPr>
            <w:r>
              <w:rPr>
                <w:b/>
              </w:rPr>
              <w:t>Ligger under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9DFC" w14:textId="77777777" w:rsidR="00B55854" w:rsidRDefault="00B55854" w:rsidP="006003A4">
            <w:pPr>
              <w:rPr>
                <w:b/>
              </w:rPr>
            </w:pPr>
            <w:r>
              <w:rPr>
                <w:b/>
              </w:rPr>
              <w:t>Forandret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B6CC" w14:textId="77777777" w:rsidR="00B55854" w:rsidRDefault="00B55854" w:rsidP="006003A4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</w:tbl>
    <w:p w14:paraId="700BDDA8" w14:textId="77777777" w:rsidR="00B55854" w:rsidRDefault="00B55854" w:rsidP="00B55854"/>
    <w:p w14:paraId="38B518FE" w14:textId="77777777" w:rsidR="00F5584A" w:rsidRDefault="00F5584A" w:rsidP="00F5584A">
      <w:pPr>
        <w:pBdr>
          <w:bottom w:val="single" w:sz="4" w:space="1" w:color="auto"/>
        </w:pBdr>
      </w:pPr>
    </w:p>
    <w:p w14:paraId="12436FF1" w14:textId="507BCEB0" w:rsidR="00B55854" w:rsidRPr="006828B3" w:rsidRDefault="00B55854" w:rsidP="00B55854">
      <w:r w:rsidRPr="006828B3">
        <w:t>Øvrige skjema tilsvarer Arkivverkets skjema.</w:t>
      </w:r>
    </w:p>
    <w:p w14:paraId="402A3868" w14:textId="77777777" w:rsidR="00221E94" w:rsidRPr="00221E94" w:rsidRDefault="00221E94" w:rsidP="00221E94"/>
    <w:sectPr w:rsidR="00221E94" w:rsidRPr="00221E94" w:rsidSect="007E49F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76A63" w14:textId="77777777" w:rsidR="00B55854" w:rsidRDefault="00B55854" w:rsidP="00175380">
      <w:r>
        <w:separator/>
      </w:r>
    </w:p>
  </w:endnote>
  <w:endnote w:type="continuationSeparator" w:id="0">
    <w:p w14:paraId="3D4E7F77" w14:textId="77777777" w:rsidR="00B55854" w:rsidRDefault="00B55854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5569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FE591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CCB9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4478B80" wp14:editId="67BF70C9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5DFFE" w14:textId="77777777" w:rsidR="00B55854" w:rsidRDefault="00B55854" w:rsidP="00175380">
      <w:r>
        <w:separator/>
      </w:r>
    </w:p>
  </w:footnote>
  <w:footnote w:type="continuationSeparator" w:id="0">
    <w:p w14:paraId="31DCBE7F" w14:textId="77777777" w:rsidR="00B55854" w:rsidRDefault="00B55854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5D3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D0E6D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2065A62" wp14:editId="58C653DE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B8C4590" wp14:editId="5F557DF3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8342C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DCDCEE8" wp14:editId="0B878F3F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A8F2C31" wp14:editId="119F3882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54"/>
    <w:rsid w:val="000827AC"/>
    <w:rsid w:val="00083A46"/>
    <w:rsid w:val="0008482D"/>
    <w:rsid w:val="000852B7"/>
    <w:rsid w:val="000C00C2"/>
    <w:rsid w:val="000E719A"/>
    <w:rsid w:val="001529AE"/>
    <w:rsid w:val="001535FB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00655"/>
    <w:rsid w:val="00332C26"/>
    <w:rsid w:val="00367E7D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842A4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55854"/>
    <w:rsid w:val="00B604E8"/>
    <w:rsid w:val="00B7188E"/>
    <w:rsid w:val="00B76402"/>
    <w:rsid w:val="00B84529"/>
    <w:rsid w:val="00B87925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4351"/>
    <w:rsid w:val="00DF6D93"/>
    <w:rsid w:val="00DF7A17"/>
    <w:rsid w:val="00E158DD"/>
    <w:rsid w:val="00E5418F"/>
    <w:rsid w:val="00E614ED"/>
    <w:rsid w:val="00EA0C0C"/>
    <w:rsid w:val="00EC7561"/>
    <w:rsid w:val="00ED763C"/>
    <w:rsid w:val="00EE5E7F"/>
    <w:rsid w:val="00F3379E"/>
    <w:rsid w:val="00F5453C"/>
    <w:rsid w:val="00F55302"/>
    <w:rsid w:val="00F5584A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F8A18"/>
  <w15:chartTrackingRefBased/>
  <w15:docId w15:val="{B842F6E3-9E24-4D60-AEFB-1D88BB9C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B558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55854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chema.arkivverket.no/N5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purl.org/dc/elements/1.1/"/>
    <ds:schemaRef ds:uri="2355f221-d3d3-4de7-8dfe-66712bdc9745"/>
    <ds:schemaRef ds:uri="fd937500-a2a4-4ab5-93a2-19fc361d7968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1302D19F-0F3D-4E07-954C-B5DF4E989840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7</TotalTime>
  <Pages>1</Pages>
  <Words>202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11</cp:revision>
  <cp:lastPrinted>2020-01-09T10:08:00Z</cp:lastPrinted>
  <dcterms:created xsi:type="dcterms:W3CDTF">2021-02-05T14:30:00Z</dcterms:created>
  <dcterms:modified xsi:type="dcterms:W3CDTF">2021-02-05T14:37:00Z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