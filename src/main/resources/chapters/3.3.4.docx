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4AFC" w14:textId="77777777" w:rsidR="005A2717" w:rsidRDefault="005A2717" w:rsidP="005051D9">
      <w:pPr>
        <w:pStyle w:val="Overskrift2"/>
        <w:rPr>
          <w:sz w:val="26"/>
          <w:szCs w:val="32"/>
        </w:rPr>
      </w:pPr>
      <w:r w:rsidRPr="005A2717">
        <w:rPr>
          <w:sz w:val="26"/>
          <w:szCs w:val="32"/>
        </w:rPr>
        <w:t>3.3.4.</w:t>
      </w:r>
      <w:r w:rsidRPr="005A2717">
        <w:rPr>
          <w:sz w:val="26"/>
          <w:szCs w:val="32"/>
        </w:rPr>
        <w:tab/>
        <w:t>Kryssreferanser</w:t>
      </w:r>
    </w:p>
    <w:p w14:paraId="1FAE7C51" w14:textId="77777777" w:rsidR="005051D9" w:rsidRDefault="005051D9" w:rsidP="005051D9">
      <w:pPr>
        <w:pStyle w:val="Overskrift2"/>
      </w:pPr>
      <w:r>
        <w:t>Forklaring</w:t>
      </w:r>
    </w:p>
    <w:p w14:paraId="03E3EFF1" w14:textId="40E4BE93" w:rsidR="005A2717" w:rsidRPr="005A2717" w:rsidRDefault="003A11A7" w:rsidP="005A2717">
      <w:r>
        <w:t xml:space="preserve">Kryssreferanser er som regel fra en mappe til en annen, men kan skje til/fra </w:t>
      </w:r>
      <w:proofErr w:type="spellStart"/>
      <w:r>
        <w:t>arkivdeler</w:t>
      </w:r>
      <w:proofErr w:type="spellEnd"/>
      <w:r>
        <w:t xml:space="preserve"> eller registreringer også</w:t>
      </w:r>
      <w:r w:rsidR="00AA0751">
        <w:t xml:space="preserve">. Hvis alle kryssreferansene er </w:t>
      </w:r>
      <w:proofErr w:type="gramStart"/>
      <w:r w:rsidR="00AA0751">
        <w:t>tilstede</w:t>
      </w:r>
      <w:proofErr w:type="gramEnd"/>
      <w:r w:rsidR="00AA0751">
        <w:t xml:space="preserve"> i uttrekket er alt her greit, ellers</w:t>
      </w:r>
      <w:r w:rsidR="000F147E">
        <w:t xml:space="preserve"> bør det komme varsel og manuell sjekk av hva det refereres til. </w:t>
      </w:r>
    </w:p>
    <w:p w14:paraId="5A78B316" w14:textId="77777777" w:rsidR="005051D9" w:rsidRDefault="005051D9" w:rsidP="005051D9"/>
    <w:p w14:paraId="637B3838" w14:textId="77777777" w:rsidR="005051D9" w:rsidRDefault="00480C39" w:rsidP="005051D9">
      <w:pPr>
        <w:pStyle w:val="Overskrift2"/>
      </w:pPr>
      <w:r>
        <w:t>Input</w:t>
      </w:r>
    </w:p>
    <w:p w14:paraId="0928A566" w14:textId="77777777" w:rsidR="005A2717" w:rsidRDefault="005A2717" w:rsidP="005A2717">
      <w:r>
        <w:t>Arkade N5. 37 for antall kryssreferanser.</w:t>
      </w:r>
    </w:p>
    <w:p w14:paraId="775DE07D" w14:textId="77777777" w:rsidR="005A2717" w:rsidRPr="005A2717" w:rsidRDefault="005A2717" w:rsidP="005A2717"/>
    <w:p w14:paraId="677A2294" w14:textId="3B7915A1" w:rsidR="005A2717" w:rsidRPr="005A2717" w:rsidRDefault="005A2717" w:rsidP="005A2717">
      <w:proofErr w:type="spellStart"/>
      <w:r>
        <w:t>BaseX</w:t>
      </w:r>
      <w:proofErr w:type="spellEnd"/>
      <w:r>
        <w:t xml:space="preserve"> </w:t>
      </w:r>
      <w:r w:rsidRPr="005A2717">
        <w:t>A_Kr2_Eksisterer_kryssreferansene_i_</w:t>
      </w:r>
      <w:proofErr w:type="gramStart"/>
      <w:r w:rsidRPr="005A2717">
        <w:t>uttrekket.xq</w:t>
      </w:r>
      <w:proofErr w:type="gramEnd"/>
      <w:r w:rsidR="000D609C">
        <w:t xml:space="preserve"> for sjekking av kryssreferanser. Hvis det er for mange som mangler i uttrekket (f.eks. over 25) bør disse skrives ut som vedlegg i stedet. </w:t>
      </w:r>
    </w:p>
    <w:p w14:paraId="538D7BAE" w14:textId="77777777" w:rsidR="00480C39" w:rsidRDefault="00480C39" w:rsidP="00480C39"/>
    <w:p w14:paraId="75CE9BF9" w14:textId="77777777" w:rsidR="00480C39" w:rsidRDefault="00480C39" w:rsidP="00480C39">
      <w:pPr>
        <w:pStyle w:val="Overskrift2"/>
      </w:pPr>
      <w:r>
        <w:t>Output</w:t>
      </w:r>
    </w:p>
    <w:p w14:paraId="60F9180B" w14:textId="77777777" w:rsidR="00585498" w:rsidRDefault="005A2717" w:rsidP="00585498">
      <w:r>
        <w:t xml:space="preserve">Av de </w:t>
      </w:r>
      <w:r w:rsidRPr="000D609C">
        <w:rPr>
          <w:b/>
          <w:u w:val="single"/>
        </w:rPr>
        <w:t>ANTALLKRYSSREFERANSERTILMAPPER</w:t>
      </w:r>
      <w:r>
        <w:t xml:space="preserve"> kryssreferansene til mapper eksisterer </w:t>
      </w:r>
      <w:r w:rsidRPr="000D609C">
        <w:rPr>
          <w:b/>
          <w:u w:val="single"/>
        </w:rPr>
        <w:t>ANTALLSOMIKKEEKSISTERER</w:t>
      </w:r>
      <w:r>
        <w:t xml:space="preserve"> av dem ikke i uttrekket. Det forventes at de finnes i andre uttrekk, men dette kan ikke garanteres. Disse kryssreferansene er fra og til:</w:t>
      </w:r>
    </w:p>
    <w:p w14:paraId="448DFF86" w14:textId="388A7B6A" w:rsidR="00221E94" w:rsidRDefault="00221E94" w:rsidP="002E1E6D">
      <w:pPr>
        <w:ind w:left="278" w:hanging="278"/>
      </w:pPr>
    </w:p>
    <w:p w14:paraId="33AD66DA" w14:textId="431E6857" w:rsidR="002E1E6D" w:rsidRPr="00221E94" w:rsidRDefault="002E1E6D" w:rsidP="002E1E6D">
      <w:pPr>
        <w:ind w:left="278" w:hanging="278"/>
      </w:pPr>
    </w:p>
    <w:sectPr w:rsidR="002E1E6D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518D8" w14:textId="77777777" w:rsidR="008E4344" w:rsidRDefault="008E4344" w:rsidP="00175380">
      <w:r>
        <w:separator/>
      </w:r>
    </w:p>
  </w:endnote>
  <w:endnote w:type="continuationSeparator" w:id="0">
    <w:p w14:paraId="242AD94B" w14:textId="77777777" w:rsidR="008E4344" w:rsidRDefault="008E4344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7E60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A81EC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E71A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0A3D810" wp14:editId="18A49BB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D850" w14:textId="77777777" w:rsidR="008E4344" w:rsidRDefault="008E4344" w:rsidP="00175380">
      <w:r>
        <w:separator/>
      </w:r>
    </w:p>
  </w:footnote>
  <w:footnote w:type="continuationSeparator" w:id="0">
    <w:p w14:paraId="187A08F4" w14:textId="77777777" w:rsidR="008E4344" w:rsidRDefault="008E4344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0F83B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F4FE8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2ADF0D1" wp14:editId="25FC527A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5BF4CFE9" wp14:editId="59D9035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E0FAF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5614D48" wp14:editId="30DEC3F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6D107122" wp14:editId="2AD10B1B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3BBF"/>
    <w:multiLevelType w:val="hybridMultilevel"/>
    <w:tmpl w:val="584A8D40"/>
    <w:lvl w:ilvl="0" w:tplc="16425BB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3263FBC"/>
    <w:multiLevelType w:val="hybridMultilevel"/>
    <w:tmpl w:val="BED6CE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17"/>
    <w:rsid w:val="00037CE6"/>
    <w:rsid w:val="00083A46"/>
    <w:rsid w:val="0008482D"/>
    <w:rsid w:val="000852B7"/>
    <w:rsid w:val="000C00C2"/>
    <w:rsid w:val="000D609C"/>
    <w:rsid w:val="000E719A"/>
    <w:rsid w:val="000F147E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1E6D"/>
    <w:rsid w:val="002E27D1"/>
    <w:rsid w:val="00332C26"/>
    <w:rsid w:val="00375C8B"/>
    <w:rsid w:val="00385240"/>
    <w:rsid w:val="003A11A7"/>
    <w:rsid w:val="003A5ECC"/>
    <w:rsid w:val="003A683B"/>
    <w:rsid w:val="003B6B5D"/>
    <w:rsid w:val="00401B42"/>
    <w:rsid w:val="00435610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85498"/>
    <w:rsid w:val="00593F29"/>
    <w:rsid w:val="005A2717"/>
    <w:rsid w:val="005C4613"/>
    <w:rsid w:val="005C5185"/>
    <w:rsid w:val="00605B81"/>
    <w:rsid w:val="00605F62"/>
    <w:rsid w:val="0062576F"/>
    <w:rsid w:val="00667F25"/>
    <w:rsid w:val="00694C5B"/>
    <w:rsid w:val="006B4722"/>
    <w:rsid w:val="006C7D7F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D50BB"/>
    <w:rsid w:val="007E49F0"/>
    <w:rsid w:val="007E5E30"/>
    <w:rsid w:val="0080044B"/>
    <w:rsid w:val="0084351B"/>
    <w:rsid w:val="00896A5C"/>
    <w:rsid w:val="008E4344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AA0751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44E4C"/>
    <w:rsid w:val="00C606CA"/>
    <w:rsid w:val="00C82863"/>
    <w:rsid w:val="00C8409D"/>
    <w:rsid w:val="00C8531F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B1983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BFC0C7"/>
  <w15:chartTrackingRefBased/>
  <w15:docId w15:val="{BEBBF716-92ED-47AF-9F1D-BA89B03D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rsid w:val="005A27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aliases w:val="Gule kulepunkt"/>
    <w:basedOn w:val="Normal"/>
    <w:uiPriority w:val="34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A2717"/>
    <w:rPr>
      <w:rFonts w:asciiTheme="majorHAnsi" w:eastAsiaTheme="majorEastAsia" w:hAnsiTheme="majorHAnsi" w:cstheme="majorBidi"/>
      <w:color w:val="1F4D2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DA38FD-7DDB-4CFA-8CAD-DAE5783C9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8</TotalTime>
  <Pages>1</Pages>
  <Words>124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10</cp:revision>
  <cp:lastPrinted>2020-01-09T10:08:00Z</cp:lastPrinted>
  <dcterms:created xsi:type="dcterms:W3CDTF">2021-02-05T13:58:00Z</dcterms:created>
  <dcterms:modified xsi:type="dcterms:W3CDTF">2021-04-19T10:30:00Z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