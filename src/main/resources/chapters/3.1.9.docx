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0378" w14:textId="77777777" w:rsidR="008F560B" w:rsidRDefault="00900E93" w:rsidP="005051D9">
      <w:pPr>
        <w:pStyle w:val="Heading1"/>
      </w:pPr>
      <w:r>
        <w:t>3.1.9. N5. 16 – N5. 18: Antall registreringer og journalposter</w:t>
      </w:r>
    </w:p>
    <w:p w14:paraId="3385D2CF" w14:textId="77777777" w:rsidR="005051D9" w:rsidRDefault="005051D9" w:rsidP="005051D9">
      <w:pPr>
        <w:pStyle w:val="Heading2"/>
      </w:pPr>
      <w:r>
        <w:t>Forklaring</w:t>
      </w:r>
    </w:p>
    <w:p w14:paraId="2FF51C3A" w14:textId="77777777" w:rsidR="005051D9" w:rsidRDefault="00900E93" w:rsidP="005051D9">
      <w:r>
        <w:t>Opptelling av typer registreringer (journalposter og møteregistreringer) og journalposttyper.</w:t>
      </w:r>
    </w:p>
    <w:p w14:paraId="6948AC6B" w14:textId="77777777" w:rsidR="00900E93" w:rsidRDefault="00900E93" w:rsidP="005051D9"/>
    <w:p w14:paraId="240B6C6D" w14:textId="77777777" w:rsidR="00900E93" w:rsidRDefault="00900E93" w:rsidP="005051D9">
      <w:r>
        <w:t>Output her er veldig midlertidig, og vil sannsynligvis til å forandres, da den går på vår gamle og utdaterte mal. Det vil allikevel gi en pekepinn på hva slags info som er viktig.</w:t>
      </w:r>
    </w:p>
    <w:p w14:paraId="654B461F" w14:textId="77777777" w:rsidR="00900E93" w:rsidRDefault="00900E93" w:rsidP="005051D9"/>
    <w:p w14:paraId="13CDF9C4" w14:textId="089DBC1E" w:rsidR="005051D9" w:rsidRDefault="00480C39" w:rsidP="005051D9">
      <w:pPr>
        <w:pStyle w:val="Heading2"/>
      </w:pPr>
      <w:r>
        <w:t>Input</w:t>
      </w:r>
    </w:p>
    <w:p w14:paraId="264690F5" w14:textId="771393E0" w:rsidR="008D0A01" w:rsidRDefault="008D0A01" w:rsidP="008D0A01">
      <w:r>
        <w:t xml:space="preserve">BaseX </w:t>
      </w:r>
      <w:r w:rsidRPr="008D0A01">
        <w:t>A_R3_registreringer_pr_aar_innenfor_arkivdel.xq</w:t>
      </w:r>
      <w:r>
        <w:t xml:space="preserve"> OG</w:t>
      </w:r>
      <w:r w:rsidR="00DB79D7">
        <w:t xml:space="preserve">/ELLER </w:t>
      </w:r>
      <w:r w:rsidR="00DB79D7" w:rsidRPr="00DB79D7">
        <w:t>A_R3_v2_Registreringer_per_år_per_registreringstype.xq</w:t>
      </w:r>
      <w:r w:rsidR="00DB79D7">
        <w:t xml:space="preserve"> for opptelling av registreringer per år. Fordi Output </w:t>
      </w:r>
      <w:r w:rsidR="00156F86">
        <w:t xml:space="preserve">er under omskriving, kan dette også gjelde for denne delen av testen. Det kan også være nødvendig </w:t>
      </w:r>
      <w:r w:rsidR="00787C45">
        <w:t xml:space="preserve">å sjekke </w:t>
      </w:r>
      <w:r w:rsidR="00970A8D">
        <w:t>antallet registreringer per år på samme måte som med antall mapper per år</w:t>
      </w:r>
      <w:r w:rsidR="003B696B">
        <w:t>.</w:t>
      </w:r>
    </w:p>
    <w:p w14:paraId="6C513B22" w14:textId="77777777" w:rsidR="008D0A01" w:rsidRPr="008D0A01" w:rsidRDefault="008D0A01" w:rsidP="008D0A01"/>
    <w:p w14:paraId="5FF39A42" w14:textId="34C88488" w:rsidR="00900E93" w:rsidRDefault="00D522F9" w:rsidP="00900E93">
      <w:r>
        <w:t>Arkade rapporten holder</w:t>
      </w:r>
      <w:r w:rsidR="00F94254">
        <w:t xml:space="preserve"> for opptelling av journalpost/ møteregistrering.</w:t>
      </w:r>
    </w:p>
    <w:p w14:paraId="1A7E6815" w14:textId="0E9ED174" w:rsidR="00041EE9" w:rsidRDefault="00041EE9" w:rsidP="00900E93"/>
    <w:p w14:paraId="7DD5FEB7" w14:textId="7D2E51FA" w:rsidR="00CD25E5" w:rsidRDefault="00CD25E5" w:rsidP="00900E93">
      <w:r>
        <w:t xml:space="preserve">BaseX </w:t>
      </w:r>
      <w:r w:rsidRPr="00CD25E5">
        <w:t>A_R2_journalposttyper.xq</w:t>
      </w:r>
      <w:r>
        <w:t xml:space="preserve"> </w:t>
      </w:r>
      <w:r w:rsidR="00144FC6">
        <w:t>for opptelling av journalposttyper.</w:t>
      </w:r>
    </w:p>
    <w:p w14:paraId="465FBEC4" w14:textId="77777777" w:rsidR="00CD25E5" w:rsidRDefault="00CD25E5" w:rsidP="00900E93"/>
    <w:p w14:paraId="040A43B9" w14:textId="246EDC81" w:rsidR="00041EE9" w:rsidRDefault="00F94254" w:rsidP="00900E93">
      <w:r>
        <w:t xml:space="preserve">BaseX </w:t>
      </w:r>
      <w:r w:rsidRPr="00F94254">
        <w:t>A_Jt1_Journalposttyper_utenom_standarden.xq</w:t>
      </w:r>
      <w:r>
        <w:t xml:space="preserve"> for sjekking av journalposttyper. Denne bør også </w:t>
      </w:r>
      <w:r w:rsidR="00E03DA1">
        <w:t xml:space="preserve">gi varsel om det er noe utenom standarden. </w:t>
      </w:r>
    </w:p>
    <w:p w14:paraId="4C0E06FF" w14:textId="512F3F13" w:rsidR="00B16547" w:rsidRDefault="00B16547" w:rsidP="00900E93"/>
    <w:p w14:paraId="1C939EF6" w14:textId="07A49946" w:rsidR="00B16547" w:rsidRDefault="00B16547" w:rsidP="00900E93">
      <w:r>
        <w:t xml:space="preserve">BaseX </w:t>
      </w:r>
      <w:r w:rsidRPr="00B16547">
        <w:t>A_Av1 Registreringer uten avskrivninger.xq</w:t>
      </w:r>
      <w:r>
        <w:t xml:space="preserve"> </w:t>
      </w:r>
      <w:r w:rsidR="00F53C58">
        <w:t>for opptelling av inngående dokumenter som ikke er avskrevet eller har merknader.</w:t>
      </w:r>
    </w:p>
    <w:p w14:paraId="5098D03F" w14:textId="1179D51C" w:rsidR="00F544A1" w:rsidRDefault="00F544A1" w:rsidP="00900E93"/>
    <w:p w14:paraId="09F14CF2" w14:textId="667700C6" w:rsidR="00F544A1" w:rsidRDefault="00F544A1" w:rsidP="00900E93">
      <w:r>
        <w:t xml:space="preserve">BaseX </w:t>
      </w:r>
      <w:r w:rsidRPr="00F544A1">
        <w:t>aN517_registreringer_uten_hoveddokument.xq</w:t>
      </w:r>
      <w:r>
        <w:t xml:space="preserve"> for opptelling av registreringer uten hoveddokument som ikke utgår.</w:t>
      </w:r>
    </w:p>
    <w:p w14:paraId="7E659BA5" w14:textId="1B11027A" w:rsidR="00F544A1" w:rsidRDefault="00F544A1" w:rsidP="00900E93"/>
    <w:p w14:paraId="1F71CFD0" w14:textId="77777777" w:rsidR="00480C39" w:rsidRDefault="00480C39" w:rsidP="00480C39"/>
    <w:p w14:paraId="6C3E1F60" w14:textId="77777777" w:rsidR="00480C39" w:rsidRDefault="00480C39" w:rsidP="00480C39">
      <w:pPr>
        <w:pStyle w:val="Heading2"/>
      </w:pPr>
      <w:r>
        <w:t>Output</w:t>
      </w:r>
    </w:p>
    <w:p w14:paraId="26468449" w14:textId="77777777" w:rsidR="00900E93" w:rsidRDefault="00900E93" w:rsidP="00900E93">
      <w:r>
        <w:t>Alle registreringer er av type journalpost, og anses som normalt for sakarkiv.</w:t>
      </w:r>
    </w:p>
    <w:p w14:paraId="7A4DB943" w14:textId="789C1E32" w:rsidR="00900E93" w:rsidRDefault="00900E93" w:rsidP="005C3C2C"/>
    <w:p w14:paraId="183F4E7D" w14:textId="7D214B4D" w:rsidR="005C3C2C" w:rsidRDefault="005C3C2C" w:rsidP="005C3C2C">
      <w:r>
        <w:t>AND/OR</w:t>
      </w:r>
    </w:p>
    <w:p w14:paraId="12C929E4" w14:textId="77777777" w:rsidR="00900E93" w:rsidRDefault="00900E93" w:rsidP="00900E93"/>
    <w:p w14:paraId="4A58CEB1" w14:textId="77777777" w:rsidR="00900E93" w:rsidRPr="00B3660E" w:rsidRDefault="00900E93" w:rsidP="00900E93">
      <w:r>
        <w:t>Alle registreringer er av type journalpost eller møteregistrering, og anses som normalt for sakarkiv.</w:t>
      </w:r>
    </w:p>
    <w:p w14:paraId="4BFE455A" w14:textId="0152CD9A" w:rsidR="00900E93" w:rsidRDefault="00900E93" w:rsidP="005C3C2C">
      <w:pPr>
        <w:rPr>
          <w:b/>
        </w:rPr>
      </w:pPr>
    </w:p>
    <w:p w14:paraId="60A62D8A" w14:textId="0636A354" w:rsidR="005C3C2C" w:rsidRPr="005C3C2C" w:rsidRDefault="005C3C2C" w:rsidP="005C3C2C">
      <w:pPr>
        <w:rPr>
          <w:bCs/>
        </w:rPr>
      </w:pPr>
      <w:r w:rsidRPr="005C3C2C">
        <w:rPr>
          <w:bCs/>
        </w:rPr>
        <w:t>AND/OR</w:t>
      </w:r>
    </w:p>
    <w:p w14:paraId="74B75A7E" w14:textId="77777777" w:rsidR="00900E93" w:rsidRDefault="00900E93" w:rsidP="00900E93">
      <w:pPr>
        <w:rPr>
          <w:b/>
        </w:rPr>
      </w:pPr>
    </w:p>
    <w:p w14:paraId="39179A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63E5CC" wp14:editId="75D9B7DC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00377" w14:textId="79248E53" w:rsidR="00900E93" w:rsidRDefault="00900E93" w:rsidP="005C3C2C"/>
    <w:p w14:paraId="0A750AEE" w14:textId="6BA3608D" w:rsidR="005C3C2C" w:rsidRDefault="005C3C2C" w:rsidP="005C3C2C">
      <w:r>
        <w:t>AND/OR</w:t>
      </w:r>
    </w:p>
    <w:p w14:paraId="6AB1C5FE" w14:textId="77777777" w:rsidR="00900E93" w:rsidRDefault="00900E93" w:rsidP="00900E93"/>
    <w:p w14:paraId="41059257" w14:textId="77777777" w:rsidR="00900E93" w:rsidRDefault="00900E93" w:rsidP="00900E93">
      <w:r>
        <w:t xml:space="preserve">Alle inngående dokumenter unntatt </w:t>
      </w:r>
      <w:r w:rsidRPr="00900E93">
        <w:rPr>
          <w:b/>
          <w:u w:val="single"/>
        </w:rPr>
        <w:t>ANTALLINNGÅENDESOMIKKEERAVSKREVET</w:t>
      </w:r>
      <w:r>
        <w:t xml:space="preserve"> er avskrevet.  </w:t>
      </w:r>
      <w:r>
        <w:rPr>
          <w:b/>
        </w:rPr>
        <w:t>TODO</w:t>
      </w:r>
      <w:r>
        <w:t xml:space="preserve"> journalposter mangler hoveddokument, og </w:t>
      </w:r>
      <w:r>
        <w:rPr>
          <w:b/>
        </w:rPr>
        <w:t>TODO</w:t>
      </w:r>
      <w:r>
        <w:t xml:space="preserve"> av disse inneholder i stedet vedlegg. </w:t>
      </w:r>
    </w:p>
    <w:p w14:paraId="0DCBF11F" w14:textId="75BBFC2D" w:rsidR="00900E93" w:rsidRDefault="00900E93" w:rsidP="005C3C2C"/>
    <w:p w14:paraId="63EDD9BF" w14:textId="691E3934" w:rsidR="00900E93" w:rsidRDefault="005C3C2C" w:rsidP="00900E93">
      <w:r>
        <w:t>AND/OR</w:t>
      </w:r>
    </w:p>
    <w:p w14:paraId="36C76A06" w14:textId="77777777" w:rsidR="00900E93" w:rsidRDefault="00900E93" w:rsidP="00900E93"/>
    <w:p w14:paraId="1B3B48C4" w14:textId="77777777" w:rsidR="00900E93" w:rsidRDefault="00900E93" w:rsidP="00900E93">
      <w:r>
        <w:t xml:space="preserve">Alle inngående dokumenter unntatt </w:t>
      </w:r>
      <w:r>
        <w:rPr>
          <w:b/>
        </w:rPr>
        <w:t>TODO</w:t>
      </w:r>
      <w:r>
        <w:t xml:space="preserve"> er avskrevet.  </w:t>
      </w:r>
      <w:r>
        <w:rPr>
          <w:b/>
        </w:rPr>
        <w:t>TODO</w:t>
      </w:r>
      <w:r>
        <w:t xml:space="preserve"> arkiverte journalposter og </w:t>
      </w:r>
      <w:r>
        <w:rPr>
          <w:b/>
        </w:rPr>
        <w:t>TODO</w:t>
      </w:r>
      <w:r>
        <w:t xml:space="preserve"> møteregistreringer mangler hoveddokument, mens </w:t>
      </w:r>
      <w:r>
        <w:rPr>
          <w:b/>
        </w:rPr>
        <w:t>TODO</w:t>
      </w:r>
      <w:r>
        <w:t xml:space="preserve"> av journalpostene inneholder i stedet vedlegg. </w:t>
      </w:r>
    </w:p>
    <w:p w14:paraId="4C633FD9" w14:textId="4785686A" w:rsidR="00900E93" w:rsidRDefault="00900E93" w:rsidP="005C3C2C"/>
    <w:p w14:paraId="64039341" w14:textId="65773E90" w:rsidR="005C3C2C" w:rsidRDefault="005C3C2C" w:rsidP="005C3C2C">
      <w:r>
        <w:t>AND/OR</w:t>
      </w:r>
    </w:p>
    <w:p w14:paraId="16954DF6" w14:textId="77777777" w:rsidR="00900E93" w:rsidRPr="002717FE" w:rsidRDefault="00900E93" w:rsidP="00900E93">
      <w:pPr>
        <w:rPr>
          <w:b/>
        </w:rPr>
      </w:pPr>
    </w:p>
    <w:p w14:paraId="78DC9F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F6649" wp14:editId="4A0A7731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F0EEFD" w14:textId="77777777" w:rsidR="00900E93" w:rsidRDefault="00900E93" w:rsidP="00900E93"/>
    <w:p w14:paraId="300D454A" w14:textId="120BCF9E" w:rsidR="00900E93" w:rsidRDefault="005C3C2C" w:rsidP="005C3C2C">
      <w:r>
        <w:t>AND/OR</w:t>
      </w:r>
    </w:p>
    <w:p w14:paraId="0827F882" w14:textId="77777777" w:rsidR="00900E93" w:rsidRDefault="00900E93" w:rsidP="00900E93"/>
    <w:p w14:paraId="007557CA" w14:textId="77777777" w:rsidR="00900E93" w:rsidRPr="00354093" w:rsidRDefault="00900E93" w:rsidP="00900E93">
      <w:r>
        <w:t xml:space="preserve">Antallet journalposter senkes kraftig etter 2007, men antas å være grunnet overføring fra fysisk til digitalt medium.  </w:t>
      </w:r>
    </w:p>
    <w:p w14:paraId="30B59B94" w14:textId="77777777" w:rsidR="00221E94" w:rsidRPr="00221E94" w:rsidRDefault="00221E94" w:rsidP="00221E94"/>
    <w:sectPr w:rsidR="00221E94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94F9B" w14:textId="77777777" w:rsidR="00A43C94" w:rsidRDefault="00A43C94" w:rsidP="00175380">
      <w:r>
        <w:separator/>
      </w:r>
    </w:p>
  </w:endnote>
  <w:endnote w:type="continuationSeparator" w:id="0">
    <w:p w14:paraId="322ABAA7" w14:textId="77777777" w:rsidR="00A43C94" w:rsidRDefault="00A43C9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EF36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4CB6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887F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AC40BFB" wp14:editId="7E0C7A5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9F657" w14:textId="77777777" w:rsidR="00A43C94" w:rsidRDefault="00A43C94" w:rsidP="00175380">
      <w:r>
        <w:separator/>
      </w:r>
    </w:p>
  </w:footnote>
  <w:footnote w:type="continuationSeparator" w:id="0">
    <w:p w14:paraId="40AC9BF0" w14:textId="77777777" w:rsidR="00A43C94" w:rsidRDefault="00A43C9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1C09F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4789D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2BC619C" wp14:editId="7FF95A9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C15202F" wp14:editId="71806FE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875D1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752FAE4" wp14:editId="756FD95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EF2AB23" wp14:editId="1E9C3C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3"/>
    <w:rsid w:val="00041EE9"/>
    <w:rsid w:val="00083A46"/>
    <w:rsid w:val="0008482D"/>
    <w:rsid w:val="000852B7"/>
    <w:rsid w:val="000C00C2"/>
    <w:rsid w:val="000E719A"/>
    <w:rsid w:val="00144FC6"/>
    <w:rsid w:val="001529AE"/>
    <w:rsid w:val="00153A68"/>
    <w:rsid w:val="00156F86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7DA"/>
    <w:rsid w:val="00332C26"/>
    <w:rsid w:val="00375C8B"/>
    <w:rsid w:val="00385240"/>
    <w:rsid w:val="003A5ECC"/>
    <w:rsid w:val="003A683B"/>
    <w:rsid w:val="003B696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3C2C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87C45"/>
    <w:rsid w:val="00791D66"/>
    <w:rsid w:val="007A14F1"/>
    <w:rsid w:val="007C4524"/>
    <w:rsid w:val="007E49F0"/>
    <w:rsid w:val="007E5E30"/>
    <w:rsid w:val="0080044B"/>
    <w:rsid w:val="00840C11"/>
    <w:rsid w:val="0084351B"/>
    <w:rsid w:val="00896A5C"/>
    <w:rsid w:val="008D0A01"/>
    <w:rsid w:val="008E5EFD"/>
    <w:rsid w:val="008F560B"/>
    <w:rsid w:val="00900E93"/>
    <w:rsid w:val="00921755"/>
    <w:rsid w:val="00970A8D"/>
    <w:rsid w:val="00970F2E"/>
    <w:rsid w:val="00975785"/>
    <w:rsid w:val="00981A63"/>
    <w:rsid w:val="009A74F0"/>
    <w:rsid w:val="009E1880"/>
    <w:rsid w:val="009F2C20"/>
    <w:rsid w:val="00A4103E"/>
    <w:rsid w:val="00A43C94"/>
    <w:rsid w:val="00A501CC"/>
    <w:rsid w:val="00A55DD1"/>
    <w:rsid w:val="00A717AC"/>
    <w:rsid w:val="00A749F2"/>
    <w:rsid w:val="00B10335"/>
    <w:rsid w:val="00B16547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C23A3"/>
    <w:rsid w:val="00CD25E5"/>
    <w:rsid w:val="00CF3C56"/>
    <w:rsid w:val="00D019F5"/>
    <w:rsid w:val="00D12C26"/>
    <w:rsid w:val="00D25FB2"/>
    <w:rsid w:val="00D506C0"/>
    <w:rsid w:val="00D522F9"/>
    <w:rsid w:val="00D7480E"/>
    <w:rsid w:val="00D81429"/>
    <w:rsid w:val="00DA5A5B"/>
    <w:rsid w:val="00DB56C8"/>
    <w:rsid w:val="00DB79D7"/>
    <w:rsid w:val="00DD659F"/>
    <w:rsid w:val="00DF1BD8"/>
    <w:rsid w:val="00DF6D93"/>
    <w:rsid w:val="00DF7A17"/>
    <w:rsid w:val="00E03DA1"/>
    <w:rsid w:val="00E158DD"/>
    <w:rsid w:val="00E5418F"/>
    <w:rsid w:val="00E614ED"/>
    <w:rsid w:val="00E72EE4"/>
    <w:rsid w:val="00EA0C0C"/>
    <w:rsid w:val="00ED1C31"/>
    <w:rsid w:val="00ED763C"/>
    <w:rsid w:val="00EE5E7F"/>
    <w:rsid w:val="00F3379E"/>
    <w:rsid w:val="00F53C58"/>
    <w:rsid w:val="00F544A1"/>
    <w:rsid w:val="00F5453C"/>
    <w:rsid w:val="00F55302"/>
    <w:rsid w:val="00F77B8F"/>
    <w:rsid w:val="00F94254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0F7CB"/>
  <w15:chartTrackingRefBased/>
  <w15:docId w15:val="{57DFF27C-3A1B-4A88-8626-8E10BA7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 av ulike journalposter</a:t>
            </a:r>
            <a:endParaRPr lang="nb-NO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'Ark1'!$B$1:$F$1</c:f>
              <c:strCache>
                <c:ptCount val="5"/>
                <c:pt idx="0">
                  <c:v>Inngående dokument</c:v>
                </c:pt>
                <c:pt idx="1">
                  <c:v>Utgående dokument</c:v>
                </c:pt>
                <c:pt idx="2">
                  <c:v>Organinternt dokument for oppfølging</c:v>
                </c:pt>
                <c:pt idx="3">
                  <c:v>Organinternt dokument uten oppfølging</c:v>
                </c:pt>
                <c:pt idx="4">
                  <c:v>Saksframlegg</c:v>
                </c:pt>
              </c:strCache>
            </c:strRef>
          </c:cat>
          <c:val>
            <c:numRef>
              <c:f>'Ark1'!$B$2:$F$2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B8-4AD0-820D-93F7D6EA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8558688"/>
        <c:axId val="295985104"/>
      </c:barChart>
      <c:catAx>
        <c:axId val="218558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85104"/>
        <c:crosses val="autoZero"/>
        <c:auto val="1"/>
        <c:lblAlgn val="ctr"/>
        <c:lblOffset val="100"/>
        <c:noMultiLvlLbl val="0"/>
      </c:catAx>
      <c:valAx>
        <c:axId val="2959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55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</a:t>
            </a:r>
            <a:r>
              <a:rPr lang="nb-NO" baseline="0"/>
              <a:t> registreringer for hvert år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'Ark1'!$B$1:$F$1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'Ark1'!$B$2:$F$2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1-4744-AB10-CD75DB475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969328"/>
        <c:axId val="417032048"/>
      </c:barChart>
      <c:catAx>
        <c:axId val="357969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32048"/>
        <c:crosses val="autoZero"/>
        <c:auto val="1"/>
        <c:lblAlgn val="ctr"/>
        <c:lblOffset val="100"/>
        <c:noMultiLvlLbl val="0"/>
      </c:catAx>
      <c:valAx>
        <c:axId val="41703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6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22DD7-DB5B-477C-8D06-A99C60C9D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21</cp:revision>
  <cp:lastPrinted>2020-01-09T10:08:00Z</cp:lastPrinted>
  <dcterms:created xsi:type="dcterms:W3CDTF">2021-01-22T13:40:00Z</dcterms:created>
  <dcterms:modified xsi:type="dcterms:W3CDTF">2021-04-09T05:45:00Z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