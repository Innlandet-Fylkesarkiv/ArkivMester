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497AD" w14:textId="77777777" w:rsidR="008F560B" w:rsidRDefault="00BF33F6" w:rsidP="005051D9">
      <w:pPr>
        <w:pStyle w:val="Overskrift1"/>
      </w:pPr>
      <w:r>
        <w:t>5. Vedlegg</w:t>
      </w:r>
    </w:p>
    <w:p w14:paraId="139B98D9" w14:textId="77777777" w:rsidR="005051D9" w:rsidRDefault="005051D9" w:rsidP="005051D9">
      <w:pPr>
        <w:pStyle w:val="Overskrift2"/>
      </w:pPr>
      <w:r>
        <w:t>Forklaring</w:t>
      </w:r>
    </w:p>
    <w:p w14:paraId="53437DDE" w14:textId="77777777" w:rsidR="00BF33F6" w:rsidRPr="00BF33F6" w:rsidRDefault="00BF33F6" w:rsidP="00BF33F6">
      <w:r>
        <w:t>Rett og slett en liste over vedlegg.</w:t>
      </w:r>
    </w:p>
    <w:p w14:paraId="5F40A0F6" w14:textId="77777777" w:rsidR="005051D9" w:rsidRDefault="005051D9" w:rsidP="005051D9"/>
    <w:p w14:paraId="4D6BEC1C" w14:textId="77777777" w:rsidR="005051D9" w:rsidRDefault="00480C39" w:rsidP="005051D9">
      <w:pPr>
        <w:pStyle w:val="Overskrift2"/>
      </w:pPr>
      <w:r>
        <w:t>Input</w:t>
      </w:r>
    </w:p>
    <w:p w14:paraId="404DD9D8" w14:textId="77777777" w:rsidR="00480C39" w:rsidRDefault="00BF33F6" w:rsidP="00480C39">
      <w:r>
        <w:t xml:space="preserve">Programmet deres. </w:t>
      </w:r>
    </w:p>
    <w:p w14:paraId="05AB0DFC" w14:textId="77777777" w:rsidR="00BF33F6" w:rsidRDefault="00BF33F6" w:rsidP="00480C39"/>
    <w:p w14:paraId="0E444036" w14:textId="77777777" w:rsidR="00480C39" w:rsidRDefault="00480C39" w:rsidP="00480C39">
      <w:pPr>
        <w:pStyle w:val="Overskrift2"/>
      </w:pPr>
      <w:r>
        <w:t>Output</w:t>
      </w:r>
    </w:p>
    <w:p w14:paraId="6B600BEA" w14:textId="77777777" w:rsidR="00221E94" w:rsidRPr="00221E94" w:rsidRDefault="00BF33F6" w:rsidP="00221E94">
      <w:r>
        <w:t xml:space="preserve">Punktvis liste over vedlegg. </w:t>
      </w:r>
      <w:bookmarkStart w:id="0" w:name="_GoBack"/>
      <w:bookmarkEnd w:id="0"/>
    </w:p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89E73" w14:textId="77777777" w:rsidR="00BF33F6" w:rsidRDefault="00BF33F6" w:rsidP="00175380">
      <w:r>
        <w:separator/>
      </w:r>
    </w:p>
  </w:endnote>
  <w:endnote w:type="continuationSeparator" w:id="0">
    <w:p w14:paraId="1761588C" w14:textId="77777777" w:rsidR="00BF33F6" w:rsidRDefault="00BF33F6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95C98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AE43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66B12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B7F93D7" wp14:editId="58575979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3B03E" w14:textId="77777777" w:rsidR="00BF33F6" w:rsidRDefault="00BF33F6" w:rsidP="00175380">
      <w:r>
        <w:separator/>
      </w:r>
    </w:p>
  </w:footnote>
  <w:footnote w:type="continuationSeparator" w:id="0">
    <w:p w14:paraId="6534B6A8" w14:textId="77777777" w:rsidR="00BF33F6" w:rsidRDefault="00BF33F6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6B543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642DC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FD4F335" wp14:editId="07831398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A9371CE" wp14:editId="1581BF89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52A73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D9D9A20" wp14:editId="122E8FAD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1F4A8F5B" wp14:editId="0A6A4FAF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F6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BF33F6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572CD"/>
  <w15:chartTrackingRefBased/>
  <w15:docId w15:val="{65DAED95-1E9A-4950-A5F7-D3659B27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root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fd937500-a2a4-4ab5-93a2-19fc361d7968"/>
    <ds:schemaRef ds:uri="2355f221-d3d3-4de7-8dfe-66712bdc9745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949AD1C0-9A8F-42D5-B96D-349122494B8C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</cp:revision>
  <cp:lastPrinted>2020-01-09T10:08:00Z</cp:lastPrinted>
  <dcterms:created xsi:type="dcterms:W3CDTF">2021-02-05T14:42:00Z</dcterms:created>
  <dcterms:modified xsi:type="dcterms:W3CDTF">2021-02-05T14:43:00Z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