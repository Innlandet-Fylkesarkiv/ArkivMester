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F146" w14:textId="77777777" w:rsidR="00D40F25" w:rsidRDefault="00D40F25" w:rsidP="005051D9">
      <w:pPr>
        <w:pStyle w:val="Overskrift2"/>
        <w:rPr>
          <w:sz w:val="26"/>
          <w:szCs w:val="32"/>
        </w:rPr>
      </w:pPr>
      <w:r w:rsidRPr="00D40F25">
        <w:rPr>
          <w:sz w:val="26"/>
          <w:szCs w:val="32"/>
        </w:rPr>
        <w:t>3.1.26.</w:t>
      </w:r>
      <w:r>
        <w:rPr>
          <w:sz w:val="26"/>
          <w:szCs w:val="32"/>
        </w:rPr>
        <w:t xml:space="preserve"> </w:t>
      </w:r>
      <w:r w:rsidRPr="00D40F25">
        <w:rPr>
          <w:sz w:val="26"/>
          <w:szCs w:val="32"/>
        </w:rPr>
        <w:t>N5. 46: Konvertering</w:t>
      </w:r>
    </w:p>
    <w:p w14:paraId="22430803" w14:textId="77777777" w:rsidR="005051D9" w:rsidRDefault="005051D9" w:rsidP="005051D9">
      <w:pPr>
        <w:pStyle w:val="Overskrift2"/>
      </w:pPr>
      <w:r>
        <w:t>Forklaring</w:t>
      </w:r>
    </w:p>
    <w:p w14:paraId="00971F0E" w14:textId="77777777" w:rsidR="00D40F25" w:rsidRPr="00D40F25" w:rsidRDefault="00D40F25" w:rsidP="00D40F25">
      <w:r>
        <w:t xml:space="preserve">Dette er som regel uinteressant, da </w:t>
      </w:r>
      <w:proofErr w:type="spellStart"/>
      <w:r>
        <w:t>konvertertTil</w:t>
      </w:r>
      <w:proofErr w:type="spellEnd"/>
      <w:r>
        <w:t xml:space="preserve"> som regel er et arkivgodkjent format, og </w:t>
      </w:r>
      <w:proofErr w:type="spellStart"/>
      <w:r>
        <w:t>konvertertFra</w:t>
      </w:r>
      <w:proofErr w:type="spellEnd"/>
      <w:r>
        <w:t xml:space="preserve"> ikke har så mye å si, men kan allikevel være lurt å si noe raskt om i tilfelle det er noe rart.</w:t>
      </w:r>
      <w:r>
        <w:tab/>
      </w:r>
    </w:p>
    <w:p w14:paraId="408F05E5" w14:textId="77777777" w:rsidR="005051D9" w:rsidRDefault="005051D9" w:rsidP="005051D9"/>
    <w:p w14:paraId="49E209AB" w14:textId="77777777" w:rsidR="005051D9" w:rsidRDefault="00480C39" w:rsidP="005051D9">
      <w:pPr>
        <w:pStyle w:val="Overskrift2"/>
      </w:pPr>
      <w:r>
        <w:t>Input</w:t>
      </w:r>
    </w:p>
    <w:p w14:paraId="7F99C480" w14:textId="77777777" w:rsidR="00480C39" w:rsidRDefault="00D40F25" w:rsidP="00480C39">
      <w:r>
        <w:t xml:space="preserve">BaseX </w:t>
      </w:r>
      <w:r w:rsidRPr="00D40F25">
        <w:t>AS46_Konverterte_</w:t>
      </w:r>
      <w:proofErr w:type="gramStart"/>
      <w:r w:rsidRPr="00D40F25">
        <w:t>dokumenter.xq</w:t>
      </w:r>
      <w:proofErr w:type="gramEnd"/>
      <w:r>
        <w:t xml:space="preserve"> for opplisting og telling av </w:t>
      </w:r>
      <w:proofErr w:type="spellStart"/>
      <w:r>
        <w:t>konvertertTil</w:t>
      </w:r>
      <w:proofErr w:type="spellEnd"/>
      <w:r>
        <w:t xml:space="preserve"> formater. Det samme, men med </w:t>
      </w:r>
      <w:proofErr w:type="spellStart"/>
      <w:r>
        <w:t>konvertertFra</w:t>
      </w:r>
      <w:proofErr w:type="spellEnd"/>
      <w:r>
        <w:t xml:space="preserve"> manuelt erstattet er brukt for motsatt retning.</w:t>
      </w:r>
    </w:p>
    <w:p w14:paraId="49146B78" w14:textId="77777777" w:rsidR="00D40F25" w:rsidRDefault="00D40F25" w:rsidP="00480C39"/>
    <w:p w14:paraId="2F6BB5EF" w14:textId="77777777" w:rsidR="00480C39" w:rsidRDefault="00480C39" w:rsidP="00480C39">
      <w:pPr>
        <w:pStyle w:val="Overskrift2"/>
      </w:pPr>
      <w:r>
        <w:t>Output</w:t>
      </w:r>
    </w:p>
    <w:p w14:paraId="522F5569" w14:textId="35A525C7" w:rsidR="00D40F25" w:rsidRDefault="00D40F25" w:rsidP="00DF07A1">
      <w:r w:rsidRPr="006E1C04">
        <w:t xml:space="preserve">Et </w:t>
      </w:r>
      <w:r>
        <w:t>lite</w:t>
      </w:r>
      <w:r w:rsidRPr="006E1C04">
        <w:t xml:space="preserve"> antall konverteringer er registrert,</w:t>
      </w:r>
      <w:r>
        <w:t xml:space="preserve"> hvorav alle er gjort til PDF format fra en variert rekke formater. Ingenting peker på en nødvendighet for videre testing.</w:t>
      </w:r>
    </w:p>
    <w:p w14:paraId="1BA704A2" w14:textId="4281C7B7" w:rsidR="001F0987" w:rsidRDefault="001F0987" w:rsidP="00DF07A1"/>
    <w:p w14:paraId="07D78902" w14:textId="16262884" w:rsidR="00DF07A1" w:rsidRDefault="00DF07A1" w:rsidP="00DF07A1">
      <w:r>
        <w:t>AND/OR</w:t>
      </w:r>
    </w:p>
    <w:p w14:paraId="1FCE2583" w14:textId="77777777" w:rsidR="00DF07A1" w:rsidRDefault="00DF07A1" w:rsidP="00DF07A1"/>
    <w:p w14:paraId="7CEC70D6" w14:textId="71697D4F" w:rsidR="00D40F25" w:rsidRDefault="00D40F25" w:rsidP="00DF07A1">
      <w:r w:rsidRPr="006E1C04">
        <w:t xml:space="preserve">Et </w:t>
      </w:r>
      <w:r>
        <w:t>stort</w:t>
      </w:r>
      <w:r w:rsidRPr="006E1C04">
        <w:t xml:space="preserve"> antall konverteringer er registrert,</w:t>
      </w:r>
      <w:r>
        <w:t xml:space="preserve"> hvorav alle er gjort til PDF format fra en variert rekke formater. Ingenting peker på en nødvendighet for videre testing.</w:t>
      </w:r>
    </w:p>
    <w:p w14:paraId="76F94452" w14:textId="50ED1B68" w:rsidR="001F0987" w:rsidRDefault="001F0987" w:rsidP="00DF07A1"/>
    <w:p w14:paraId="33413B40" w14:textId="74DBE984" w:rsidR="00DF07A1" w:rsidRDefault="00DF07A1" w:rsidP="00DF07A1">
      <w:r>
        <w:t>AND/OR</w:t>
      </w:r>
    </w:p>
    <w:p w14:paraId="308A7DA3" w14:textId="77777777" w:rsidR="00DF07A1" w:rsidRDefault="00DF07A1" w:rsidP="00DF07A1"/>
    <w:p w14:paraId="15B1BDD4" w14:textId="77777777" w:rsidR="00D40F25" w:rsidRPr="006E1C04" w:rsidRDefault="00D40F25" w:rsidP="00DF07A1">
      <w:r w:rsidRPr="006E1C04">
        <w:t xml:space="preserve">Et </w:t>
      </w:r>
      <w:r>
        <w:t>stort</w:t>
      </w:r>
      <w:r w:rsidRPr="006E1C04">
        <w:t xml:space="preserve"> antall konverteringer er registrert,</w:t>
      </w:r>
      <w:r>
        <w:t xml:space="preserve"> hvorav alle er gjort til PDF format fra DOC format. Ingenting peker på en nødvendighet for videre testing.</w:t>
      </w:r>
    </w:p>
    <w:p w14:paraId="5ECC19B3" w14:textId="77777777" w:rsidR="00221E94" w:rsidRPr="00221E94" w:rsidRDefault="00221E94" w:rsidP="00DF07A1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A7CCB" w14:textId="77777777" w:rsidR="003E2F67" w:rsidRDefault="003E2F67" w:rsidP="00175380">
      <w:r>
        <w:separator/>
      </w:r>
    </w:p>
  </w:endnote>
  <w:endnote w:type="continuationSeparator" w:id="0">
    <w:p w14:paraId="6D141B90" w14:textId="77777777" w:rsidR="003E2F67" w:rsidRDefault="003E2F67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250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C4B4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2B8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57FA03F" wp14:editId="6C337CE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FD6CA" w14:textId="77777777" w:rsidR="003E2F67" w:rsidRDefault="003E2F67" w:rsidP="00175380">
      <w:r>
        <w:separator/>
      </w:r>
    </w:p>
  </w:footnote>
  <w:footnote w:type="continuationSeparator" w:id="0">
    <w:p w14:paraId="1D8EB3CF" w14:textId="77777777" w:rsidR="003E2F67" w:rsidRDefault="003E2F67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438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1F1E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463025A" wp14:editId="055DEFC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7FC501F4" wp14:editId="43E8EB3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C830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94ADAA" wp14:editId="37D7494C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923A9B9" wp14:editId="4832F22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25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0987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3E2F67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40F25"/>
    <w:rsid w:val="00D506C0"/>
    <w:rsid w:val="00D7480E"/>
    <w:rsid w:val="00D81429"/>
    <w:rsid w:val="00DA5A5B"/>
    <w:rsid w:val="00DB56C8"/>
    <w:rsid w:val="00DD659F"/>
    <w:rsid w:val="00DF07A1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B2E6C"/>
  <w15:chartTrackingRefBased/>
  <w15:docId w15:val="{E66EECEF-97C8-4E23-8325-08E1073F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D40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40F25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0AC20A8A-A96F-4B6A-A6E9-C9531A9CF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4</TotalTime>
  <Pages>1</Pages>
  <Words>148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2021-01-29T13:48:00Z</dcterms:created>
  <dcterms:modified xsi:type="dcterms:W3CDTF">2021-03-17T13:52:00Z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