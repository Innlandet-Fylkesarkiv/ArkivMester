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43EC6" w14:textId="77777777" w:rsidR="006A5A05" w:rsidRDefault="006A5A05" w:rsidP="005051D9">
      <w:pPr>
        <w:pStyle w:val="Overskrift2"/>
        <w:rPr>
          <w:sz w:val="26"/>
          <w:szCs w:val="32"/>
        </w:rPr>
      </w:pPr>
      <w:r w:rsidRPr="006A5A05">
        <w:rPr>
          <w:sz w:val="26"/>
          <w:szCs w:val="32"/>
        </w:rPr>
        <w:t>3.2.1.</w:t>
      </w:r>
      <w:r w:rsidRPr="006A5A05">
        <w:rPr>
          <w:sz w:val="26"/>
          <w:szCs w:val="32"/>
        </w:rPr>
        <w:tab/>
      </w:r>
      <w:r>
        <w:rPr>
          <w:sz w:val="26"/>
          <w:szCs w:val="32"/>
        </w:rPr>
        <w:t xml:space="preserve"> </w:t>
      </w:r>
      <w:r w:rsidRPr="006A5A05">
        <w:rPr>
          <w:sz w:val="26"/>
          <w:szCs w:val="32"/>
        </w:rPr>
        <w:t>Avvik: Dokumentformater</w:t>
      </w:r>
    </w:p>
    <w:p w14:paraId="76891A4D" w14:textId="77777777" w:rsidR="005051D9" w:rsidRDefault="005051D9" w:rsidP="005051D9">
      <w:pPr>
        <w:pStyle w:val="Overskrift2"/>
      </w:pPr>
      <w:r>
        <w:t>Forklaring</w:t>
      </w:r>
    </w:p>
    <w:p w14:paraId="04C2FD27" w14:textId="77777777" w:rsidR="006A5A05" w:rsidRDefault="006A5A05" w:rsidP="005051D9">
      <w:r>
        <w:t xml:space="preserve">Inneholder all info som henviser til noe galt i N5. 28 – N5. 34. </w:t>
      </w:r>
    </w:p>
    <w:p w14:paraId="47767A57" w14:textId="77777777" w:rsidR="005051D9" w:rsidRDefault="005051D9" w:rsidP="005051D9"/>
    <w:p w14:paraId="274025C9" w14:textId="77777777" w:rsidR="006A5A05" w:rsidRDefault="006A5A05" w:rsidP="005051D9"/>
    <w:p w14:paraId="62F6631D" w14:textId="095DEECF" w:rsidR="005051D9" w:rsidRDefault="00480C39" w:rsidP="005051D9">
      <w:pPr>
        <w:pStyle w:val="Overskrift2"/>
      </w:pPr>
      <w:r>
        <w:t>Input</w:t>
      </w:r>
    </w:p>
    <w:p w14:paraId="739F2322" w14:textId="5C2023E0" w:rsidR="00C66669" w:rsidRDefault="00C66669" w:rsidP="00C66669">
      <w:r>
        <w:t>Arkade loggen N5. 28 – N5. 34.</w:t>
      </w:r>
    </w:p>
    <w:p w14:paraId="3E4C0D06" w14:textId="069C6C96" w:rsidR="00C66669" w:rsidRDefault="00C66669" w:rsidP="00C66669"/>
    <w:p w14:paraId="39FE5BF5" w14:textId="1499BFFB" w:rsidR="00C66669" w:rsidRDefault="00C66669" w:rsidP="00C66669">
      <w:r>
        <w:t xml:space="preserve">BaseX </w:t>
      </w:r>
      <w:r w:rsidRPr="00C66669">
        <w:t>A_Db3_Dokumentbeskrivelse_uten_</w:t>
      </w:r>
      <w:proofErr w:type="gramStart"/>
      <w:r w:rsidRPr="00C66669">
        <w:t>dokumentobjekter.xq</w:t>
      </w:r>
      <w:proofErr w:type="gramEnd"/>
      <w:r>
        <w:t xml:space="preserve"> for </w:t>
      </w:r>
      <w:r w:rsidR="005821EC">
        <w:t>opplisting av dokumentbeskrivelser uten objekter.</w:t>
      </w:r>
    </w:p>
    <w:p w14:paraId="6966C291" w14:textId="26433255" w:rsidR="001E6E2D" w:rsidRDefault="001E6E2D" w:rsidP="00C66669"/>
    <w:p w14:paraId="062EDFBC" w14:textId="77777777" w:rsidR="0015108D" w:rsidRPr="00E07EC6" w:rsidRDefault="001E6E2D" w:rsidP="0015108D">
      <w:r>
        <w:t xml:space="preserve">BaseX </w:t>
      </w:r>
      <w:r w:rsidRPr="00CA713F">
        <w:t>A_Do9_Feil_angitte_dokumentfiler_i_</w:t>
      </w:r>
      <w:proofErr w:type="gramStart"/>
      <w:r w:rsidRPr="00CA713F">
        <w:t>format.xq</w:t>
      </w:r>
      <w:proofErr w:type="gramEnd"/>
      <w:r w:rsidR="0091753B">
        <w:t xml:space="preserve"> for </w:t>
      </w:r>
      <w:r w:rsidR="0015108D">
        <w:t xml:space="preserve">angitte </w:t>
      </w:r>
      <w:r w:rsidR="0091753B">
        <w:t xml:space="preserve">formater som ikke stemmer overens med </w:t>
      </w:r>
      <w:r w:rsidR="0015108D">
        <w:t xml:space="preserve">filene. </w:t>
      </w:r>
      <w:r w:rsidR="0015108D">
        <w:t>Output liste over formater er kun noen som er funnet, behov for å kunne legge til flere etter hvert som de blir oppdaget.</w:t>
      </w:r>
    </w:p>
    <w:p w14:paraId="32281E41" w14:textId="4F49E7DE" w:rsidR="001E6E2D" w:rsidRDefault="001E6E2D" w:rsidP="001E6E2D"/>
    <w:p w14:paraId="619DC200" w14:textId="018F9D9E" w:rsidR="00921DB5" w:rsidRDefault="00921DB5" w:rsidP="00921DB5">
      <w:r>
        <w:t>Sjekk om antallet</w:t>
      </w:r>
      <w:r>
        <w:t xml:space="preserve"> manglende sjekksummer</w:t>
      </w:r>
      <w:r>
        <w:t xml:space="preserve"> stemmer overens med liknende feil i 3.1.1 </w:t>
      </w:r>
      <w:r w:rsidRPr="007267BD">
        <w:t>N5. 03 – Validering av XML i henhold til skjema</w:t>
      </w:r>
      <w:r>
        <w:t>.</w:t>
      </w:r>
    </w:p>
    <w:p w14:paraId="7AEEB1CE" w14:textId="77777777" w:rsidR="001E6E2D" w:rsidRPr="00C66669" w:rsidRDefault="001E6E2D" w:rsidP="00C66669"/>
    <w:p w14:paraId="21453A3C" w14:textId="77777777" w:rsidR="00480C39" w:rsidRDefault="00480C39" w:rsidP="00480C39"/>
    <w:p w14:paraId="77D7DC72" w14:textId="77777777" w:rsidR="00480C39" w:rsidRDefault="00480C39" w:rsidP="00480C39">
      <w:pPr>
        <w:pStyle w:val="Overskrift2"/>
      </w:pPr>
      <w:r>
        <w:t>Output</w:t>
      </w:r>
    </w:p>
    <w:p w14:paraId="021CD1FF" w14:textId="0CFC47F3" w:rsidR="007074F3" w:rsidRDefault="007125B6" w:rsidP="007074F3">
      <w:pPr>
        <w:rPr>
          <w:b/>
        </w:rPr>
      </w:pPr>
      <w:r w:rsidRPr="007125B6">
        <w:rPr>
          <w:b/>
          <w:u w:val="single"/>
        </w:rPr>
        <w:t>ANTALLBESKRIVELSERUTENOBJEKT</w:t>
      </w:r>
      <w:r w:rsidR="007074F3">
        <w:t xml:space="preserve"> dokumentbeskrivelser mangler dokumentobjekt. </w:t>
      </w:r>
      <w:r w:rsidR="00E36E51" w:rsidRPr="00E36E51">
        <w:rPr>
          <w:b/>
          <w:u w:val="single"/>
        </w:rPr>
        <w:t>ANTALL</w:t>
      </w:r>
      <w:r w:rsidR="007074F3">
        <w:t xml:space="preserve"> av disse er under registreringer eller mapper med status «Arkivert» og «Avsluttet» respektivt, og kan ikke gjenskapes eller bli funnet lokalt. Disse er:</w:t>
      </w:r>
      <w:r w:rsidR="00E36E51">
        <w:t xml:space="preserve"> </w:t>
      </w:r>
      <w:r w:rsidR="00E36E51" w:rsidRPr="00E36E51">
        <w:rPr>
          <w:b/>
          <w:bCs/>
          <w:u w:val="single"/>
        </w:rPr>
        <w:t>(VEDLEGG OM NØDVENDIG)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754"/>
        <w:gridCol w:w="2504"/>
        <w:gridCol w:w="1847"/>
        <w:gridCol w:w="1254"/>
        <w:gridCol w:w="1702"/>
      </w:tblGrid>
      <w:tr w:rsidR="007074F3" w14:paraId="60693E7D" w14:textId="77777777" w:rsidTr="008A52E1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C462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RegistreringsID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A58A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Journalpost-/møteregistreringstype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89FC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Dokumentstatus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3CC6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428F" w14:textId="77777777" w:rsidR="007074F3" w:rsidRDefault="007074F3" w:rsidP="008A52E1">
            <w:pPr>
              <w:rPr>
                <w:b/>
              </w:rPr>
            </w:pPr>
            <w:r>
              <w:rPr>
                <w:b/>
              </w:rPr>
              <w:t>Tittel</w:t>
            </w:r>
          </w:p>
        </w:tc>
      </w:tr>
    </w:tbl>
    <w:p w14:paraId="408F39BF" w14:textId="77777777" w:rsidR="007074F3" w:rsidRDefault="007074F3" w:rsidP="007074F3"/>
    <w:p w14:paraId="1AB44027" w14:textId="4A213823" w:rsidR="002F345B" w:rsidRDefault="0040245D" w:rsidP="00160606">
      <w:pPr>
        <w:pBdr>
          <w:bottom w:val="single" w:sz="4" w:space="1" w:color="auto"/>
        </w:pBdr>
      </w:pPr>
      <w:r w:rsidRPr="0040245D">
        <w:rPr>
          <w:b/>
          <w:bCs/>
        </w:rPr>
        <w:t>Konsekvensvurdering</w:t>
      </w:r>
      <w:r>
        <w:t xml:space="preserve">: Disse </w:t>
      </w:r>
      <w:r w:rsidR="006A666E">
        <w:t>anses</w:t>
      </w:r>
      <w:r>
        <w:t xml:space="preserve"> tapt.</w:t>
      </w:r>
    </w:p>
    <w:p w14:paraId="4935A4E4" w14:textId="77777777" w:rsidR="0040245D" w:rsidRDefault="0040245D" w:rsidP="002F345B"/>
    <w:p w14:paraId="1F4960A9" w14:textId="77777777" w:rsidR="002F345B" w:rsidRDefault="002F345B" w:rsidP="002F345B">
      <w:r w:rsidRPr="0015108D">
        <w:rPr>
          <w:b/>
          <w:u w:val="single"/>
        </w:rPr>
        <w:t>ANTALL</w:t>
      </w:r>
      <w:r>
        <w:t xml:space="preserve"> dokumentfilers formater stemmer ikke overens med formatet angitt i dokument objektet. Dette gjelder følgende formater:</w:t>
      </w:r>
    </w:p>
    <w:tbl>
      <w:tblPr>
        <w:tblStyle w:val="Tabellrutenett"/>
        <w:tblW w:w="9067" w:type="dxa"/>
        <w:tblLook w:val="04A0" w:firstRow="1" w:lastRow="0" w:firstColumn="1" w:lastColumn="0" w:noHBand="0" w:noVBand="1"/>
      </w:tblPr>
      <w:tblGrid>
        <w:gridCol w:w="1574"/>
        <w:gridCol w:w="2113"/>
        <w:gridCol w:w="1042"/>
        <w:gridCol w:w="4338"/>
      </w:tblGrid>
      <w:tr w:rsidR="002F345B" w14:paraId="582BBB7E" w14:textId="77777777" w:rsidTr="008A52E1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F9AE" w14:textId="77777777" w:rsidR="002F345B" w:rsidRDefault="002F345B" w:rsidP="008A52E1">
            <w:pPr>
              <w:rPr>
                <w:b/>
              </w:rPr>
            </w:pPr>
            <w:r>
              <w:rPr>
                <w:b/>
              </w:rPr>
              <w:t>Dokumentfil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6139" w14:textId="77777777" w:rsidR="002F345B" w:rsidRDefault="002F345B" w:rsidP="008A52E1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BFD1" w14:textId="77777777" w:rsidR="002F345B" w:rsidRDefault="002F345B" w:rsidP="008A52E1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955C" w14:textId="77777777" w:rsidR="002F345B" w:rsidRDefault="002F345B" w:rsidP="008A52E1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2F345B" w14:paraId="73CF46FA" w14:textId="77777777" w:rsidTr="008A52E1">
        <w:tc>
          <w:tcPr>
            <w:tcW w:w="1579" w:type="dxa"/>
            <w:hideMark/>
          </w:tcPr>
          <w:p w14:paraId="20C4BF25" w14:textId="77777777" w:rsidR="002F345B" w:rsidRDefault="002F345B" w:rsidP="008A52E1">
            <w:r>
              <w:t>JPG</w:t>
            </w:r>
          </w:p>
        </w:tc>
        <w:tc>
          <w:tcPr>
            <w:tcW w:w="2113" w:type="dxa"/>
            <w:hideMark/>
          </w:tcPr>
          <w:p w14:paraId="36E5B746" w14:textId="77777777" w:rsidR="002F345B" w:rsidRDefault="002F345B" w:rsidP="008A52E1">
            <w:r>
              <w:t>JPEG</w:t>
            </w:r>
          </w:p>
        </w:tc>
        <w:tc>
          <w:tcPr>
            <w:tcW w:w="949" w:type="dxa"/>
            <w:hideMark/>
          </w:tcPr>
          <w:p w14:paraId="25B4C130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2264103A" w14:textId="77777777" w:rsidR="002F345B" w:rsidRDefault="002F345B" w:rsidP="008A52E1">
            <w:r>
              <w:t>Helt like formater, og burde ikke kommet opp som feil.</w:t>
            </w:r>
          </w:p>
        </w:tc>
      </w:tr>
      <w:tr w:rsidR="002F345B" w14:paraId="02791F7E" w14:textId="77777777" w:rsidTr="008A52E1">
        <w:tc>
          <w:tcPr>
            <w:tcW w:w="1579" w:type="dxa"/>
            <w:hideMark/>
          </w:tcPr>
          <w:p w14:paraId="71E2D0B7" w14:textId="77777777" w:rsidR="002F345B" w:rsidRDefault="002F345B" w:rsidP="008A52E1">
            <w:r>
              <w:t>SOS</w:t>
            </w:r>
          </w:p>
        </w:tc>
        <w:tc>
          <w:tcPr>
            <w:tcW w:w="2113" w:type="dxa"/>
            <w:hideMark/>
          </w:tcPr>
          <w:p w14:paraId="256DEBE7" w14:textId="77777777" w:rsidR="002F345B" w:rsidRDefault="002F345B" w:rsidP="008A52E1">
            <w:r>
              <w:t>SOSI</w:t>
            </w:r>
          </w:p>
        </w:tc>
        <w:tc>
          <w:tcPr>
            <w:tcW w:w="949" w:type="dxa"/>
            <w:hideMark/>
          </w:tcPr>
          <w:p w14:paraId="04FFB44B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60B45DA3" w14:textId="77777777" w:rsidR="002F345B" w:rsidRDefault="002F345B" w:rsidP="008A52E1">
            <w:r>
              <w:t>Helt like formater, og burde ikke kommet opp som feil.</w:t>
            </w:r>
          </w:p>
        </w:tc>
      </w:tr>
      <w:tr w:rsidR="002F345B" w14:paraId="0778ED22" w14:textId="77777777" w:rsidTr="008A52E1">
        <w:tc>
          <w:tcPr>
            <w:tcW w:w="1579" w:type="dxa"/>
            <w:hideMark/>
          </w:tcPr>
          <w:p w14:paraId="7BB9E01D" w14:textId="77777777" w:rsidR="002F345B" w:rsidRDefault="002F345B" w:rsidP="008A52E1">
            <w:r>
              <w:t>PDF</w:t>
            </w:r>
          </w:p>
        </w:tc>
        <w:tc>
          <w:tcPr>
            <w:tcW w:w="2113" w:type="dxa"/>
            <w:hideMark/>
          </w:tcPr>
          <w:p w14:paraId="24D7B359" w14:textId="77777777" w:rsidR="002F345B" w:rsidRDefault="002F345B" w:rsidP="008A52E1">
            <w:proofErr w:type="spellStart"/>
            <w:r>
              <w:t>application</w:t>
            </w:r>
            <w:proofErr w:type="spellEnd"/>
            <w:r>
              <w:t>/pdf</w:t>
            </w:r>
          </w:p>
        </w:tc>
        <w:tc>
          <w:tcPr>
            <w:tcW w:w="949" w:type="dxa"/>
            <w:hideMark/>
          </w:tcPr>
          <w:p w14:paraId="02081CA7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0C3FD271" w14:textId="77777777" w:rsidR="002F345B" w:rsidRDefault="002F345B" w:rsidP="008A52E1">
            <w:r>
              <w:t>Antas feilskrevet i Format.</w:t>
            </w:r>
          </w:p>
        </w:tc>
      </w:tr>
      <w:tr w:rsidR="002F345B" w14:paraId="03CD21D6" w14:textId="77777777" w:rsidTr="008A52E1">
        <w:tc>
          <w:tcPr>
            <w:tcW w:w="1579" w:type="dxa"/>
            <w:hideMark/>
          </w:tcPr>
          <w:p w14:paraId="452DDEAC" w14:textId="77777777" w:rsidR="002F345B" w:rsidRDefault="002F345B" w:rsidP="008A52E1">
            <w:r>
              <w:t>HTML</w:t>
            </w:r>
          </w:p>
        </w:tc>
        <w:tc>
          <w:tcPr>
            <w:tcW w:w="2113" w:type="dxa"/>
            <w:hideMark/>
          </w:tcPr>
          <w:p w14:paraId="0BC45950" w14:textId="77777777" w:rsidR="002F345B" w:rsidRDefault="002F345B" w:rsidP="008A52E1">
            <w:proofErr w:type="spellStart"/>
            <w:r>
              <w:t>text</w:t>
            </w:r>
            <w:proofErr w:type="spellEnd"/>
            <w:r>
              <w:t>/html</w:t>
            </w:r>
          </w:p>
        </w:tc>
        <w:tc>
          <w:tcPr>
            <w:tcW w:w="949" w:type="dxa"/>
            <w:hideMark/>
          </w:tcPr>
          <w:p w14:paraId="06A30312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36B97513" w14:textId="77777777" w:rsidR="002F345B" w:rsidRDefault="002F345B" w:rsidP="008A52E1">
            <w:r>
              <w:t>Antas feilskrevet i Format.</w:t>
            </w:r>
          </w:p>
        </w:tc>
      </w:tr>
      <w:tr w:rsidR="002F345B" w14:paraId="428CC10C" w14:textId="77777777" w:rsidTr="008A52E1">
        <w:tc>
          <w:tcPr>
            <w:tcW w:w="1579" w:type="dxa"/>
            <w:hideMark/>
          </w:tcPr>
          <w:p w14:paraId="6F97D09A" w14:textId="77777777" w:rsidR="002F345B" w:rsidRDefault="002F345B" w:rsidP="008A52E1">
            <w:r>
              <w:t>null</w:t>
            </w:r>
          </w:p>
        </w:tc>
        <w:tc>
          <w:tcPr>
            <w:tcW w:w="2113" w:type="dxa"/>
            <w:hideMark/>
          </w:tcPr>
          <w:p w14:paraId="2E2A9730" w14:textId="77777777" w:rsidR="002F345B" w:rsidRDefault="002F345B" w:rsidP="008A52E1">
            <w:r>
              <w:t>PDF</w:t>
            </w:r>
          </w:p>
        </w:tc>
        <w:tc>
          <w:tcPr>
            <w:tcW w:w="949" w:type="dxa"/>
            <w:hideMark/>
          </w:tcPr>
          <w:p w14:paraId="32F6CE00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4149AD5E" w14:textId="77777777" w:rsidR="002F345B" w:rsidRDefault="002F345B" w:rsidP="008A52E1">
            <w:r>
              <w:t>Antas feilslått konvertering. Kan ikke åpnes.</w:t>
            </w:r>
          </w:p>
        </w:tc>
      </w:tr>
      <w:tr w:rsidR="002F345B" w14:paraId="3BEA1F25" w14:textId="77777777" w:rsidTr="008A52E1">
        <w:tc>
          <w:tcPr>
            <w:tcW w:w="1579" w:type="dxa"/>
            <w:hideMark/>
          </w:tcPr>
          <w:p w14:paraId="2CD6B14B" w14:textId="77777777" w:rsidR="002F345B" w:rsidRDefault="002F345B" w:rsidP="008A52E1">
            <w:r>
              <w:t>PDF</w:t>
            </w:r>
          </w:p>
        </w:tc>
        <w:tc>
          <w:tcPr>
            <w:tcW w:w="2113" w:type="dxa"/>
            <w:hideMark/>
          </w:tcPr>
          <w:p w14:paraId="435C4C1C" w14:textId="77777777" w:rsidR="002F345B" w:rsidRDefault="002F345B" w:rsidP="008A52E1">
            <w:r>
              <w:t>JPEG</w:t>
            </w:r>
          </w:p>
        </w:tc>
        <w:tc>
          <w:tcPr>
            <w:tcW w:w="949" w:type="dxa"/>
            <w:hideMark/>
          </w:tcPr>
          <w:p w14:paraId="46E09B0C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31A90323" w14:textId="77777777" w:rsidR="002F345B" w:rsidRDefault="002F345B" w:rsidP="008A52E1">
            <w:r>
              <w:t>Antas feilslått konvertering. Kan ikke åpnes.</w:t>
            </w:r>
          </w:p>
        </w:tc>
      </w:tr>
      <w:tr w:rsidR="002F345B" w14:paraId="411F06F5" w14:textId="77777777" w:rsidTr="008A52E1">
        <w:tc>
          <w:tcPr>
            <w:tcW w:w="1579" w:type="dxa"/>
            <w:hideMark/>
          </w:tcPr>
          <w:p w14:paraId="1FB9A895" w14:textId="77777777" w:rsidR="002F345B" w:rsidRDefault="002F345B" w:rsidP="008A52E1">
            <w:r>
              <w:lastRenderedPageBreak/>
              <w:t>PDF</w:t>
            </w:r>
          </w:p>
        </w:tc>
        <w:tc>
          <w:tcPr>
            <w:tcW w:w="2113" w:type="dxa"/>
            <w:hideMark/>
          </w:tcPr>
          <w:p w14:paraId="30852350" w14:textId="77777777" w:rsidR="002F345B" w:rsidRDefault="002F345B" w:rsidP="008A52E1">
            <w:proofErr w:type="spellStart"/>
            <w:r>
              <w:t>apllication</w:t>
            </w:r>
            <w:proofErr w:type="spellEnd"/>
            <w:r>
              <w:t>/</w:t>
            </w:r>
            <w:proofErr w:type="spellStart"/>
            <w:r>
              <w:t>msword</w:t>
            </w:r>
            <w:proofErr w:type="spellEnd"/>
          </w:p>
        </w:tc>
        <w:tc>
          <w:tcPr>
            <w:tcW w:w="949" w:type="dxa"/>
            <w:hideMark/>
          </w:tcPr>
          <w:p w14:paraId="7EA87CF7" w14:textId="77777777" w:rsidR="002F345B" w:rsidRPr="0015108D" w:rsidRDefault="002F345B" w:rsidP="008A52E1">
            <w:pPr>
              <w:rPr>
                <w:u w:val="single"/>
              </w:rPr>
            </w:pPr>
            <w:r w:rsidRPr="0015108D">
              <w:rPr>
                <w:b/>
                <w:u w:val="single"/>
              </w:rPr>
              <w:t>ANTALL</w:t>
            </w:r>
          </w:p>
        </w:tc>
        <w:tc>
          <w:tcPr>
            <w:tcW w:w="4426" w:type="dxa"/>
            <w:hideMark/>
          </w:tcPr>
          <w:p w14:paraId="20CF05D2" w14:textId="77777777" w:rsidR="002F345B" w:rsidRDefault="002F345B" w:rsidP="008A52E1">
            <w:r>
              <w:t>Antas feilskrevet i Format.</w:t>
            </w:r>
          </w:p>
        </w:tc>
      </w:tr>
    </w:tbl>
    <w:p w14:paraId="5E5AAB49" w14:textId="77777777" w:rsidR="002F345B" w:rsidRDefault="002F345B" w:rsidP="002F345B"/>
    <w:p w14:paraId="5769F7E5" w14:textId="77777777" w:rsidR="002F345B" w:rsidRDefault="002F345B" w:rsidP="00160606">
      <w:pPr>
        <w:pBdr>
          <w:bottom w:val="single" w:sz="4" w:space="1" w:color="auto"/>
        </w:pBdr>
      </w:pPr>
      <w:r>
        <w:rPr>
          <w:b/>
        </w:rPr>
        <w:t>Konsekvensvurdering:</w:t>
      </w:r>
      <w:r>
        <w:t xml:space="preserve"> Alle de sammenlagt </w:t>
      </w:r>
      <w:r w:rsidRPr="0040245D">
        <w:rPr>
          <w:b/>
          <w:u w:val="single"/>
        </w:rPr>
        <w:t>ANTALL</w:t>
      </w:r>
      <w:r>
        <w:t xml:space="preserve"> filene som ikke kan åpnes anses tapt. Liste over disse finnes som vedlegg. Resten godkjennes.</w:t>
      </w:r>
    </w:p>
    <w:p w14:paraId="1757E702" w14:textId="77777777" w:rsidR="002F345B" w:rsidRDefault="002F345B" w:rsidP="002F345B"/>
    <w:p w14:paraId="2245F0E6" w14:textId="77777777" w:rsidR="002F345B" w:rsidRDefault="002F345B" w:rsidP="002F345B"/>
    <w:p w14:paraId="7A89B258" w14:textId="77777777" w:rsidR="002F345B" w:rsidRDefault="002F345B" w:rsidP="002F345B">
      <w:r w:rsidRPr="00160606">
        <w:rPr>
          <w:b/>
          <w:u w:val="single"/>
        </w:rPr>
        <w:t>ANTALL</w:t>
      </w:r>
      <w:r>
        <w:t xml:space="preserve"> filer blir ikke funnet i uttrekket. Arkade klarer ikke å liste opp hvilke filer dette gjelder, og det antas derfor at dette er de samme filene som mangler på dokumentobjekt i avvik på validering av XML i kapittel</w:t>
      </w:r>
      <w:r>
        <w:rPr>
          <w:b/>
        </w:rPr>
        <w:t xml:space="preserve"> </w:t>
      </w:r>
      <w:r>
        <w:t>3.1.1</w:t>
      </w:r>
    </w:p>
    <w:p w14:paraId="0F8BCB6A" w14:textId="77777777" w:rsidR="002F345B" w:rsidRDefault="002F345B" w:rsidP="002F345B"/>
    <w:p w14:paraId="01076C37" w14:textId="77777777" w:rsidR="002F345B" w:rsidRDefault="002F345B" w:rsidP="00160606">
      <w:pPr>
        <w:pBdr>
          <w:bottom w:val="single" w:sz="4" w:space="1" w:color="auto"/>
        </w:pBdr>
      </w:pPr>
      <w:r>
        <w:rPr>
          <w:b/>
        </w:rPr>
        <w:t xml:space="preserve">Konsekvensvurdering: </w:t>
      </w:r>
      <w:r>
        <w:t>Filene dette angår anses tapt.</w:t>
      </w:r>
    </w:p>
    <w:p w14:paraId="144482A0" w14:textId="41D7FAC8" w:rsidR="00160606" w:rsidRDefault="00160606" w:rsidP="002F345B"/>
    <w:p w14:paraId="15BC98F6" w14:textId="77777777" w:rsidR="00AD7813" w:rsidRDefault="00AD7813" w:rsidP="002F345B"/>
    <w:p w14:paraId="6CEB3FA1" w14:textId="6108B286" w:rsidR="002F345B" w:rsidRDefault="002F345B" w:rsidP="002F345B">
      <w:r w:rsidRPr="00160606">
        <w:rPr>
          <w:b/>
          <w:u w:val="single"/>
        </w:rPr>
        <w:t>ANTALL</w:t>
      </w:r>
      <w:r w:rsidR="00160606" w:rsidRPr="00160606">
        <w:rPr>
          <w:b/>
          <w:u w:val="single"/>
        </w:rPr>
        <w:t>MANGLERIN5.32</w:t>
      </w:r>
      <w:r>
        <w:t xml:space="preserve"> filer mangler i uttrekket. </w:t>
      </w:r>
    </w:p>
    <w:p w14:paraId="1329981C" w14:textId="7F44C1B9" w:rsidR="002F345B" w:rsidRDefault="002F345B" w:rsidP="00221E94"/>
    <w:p w14:paraId="0BC8C46E" w14:textId="72F9AA53" w:rsidR="00AD7813" w:rsidRDefault="00AD7813" w:rsidP="00470BE0">
      <w:pPr>
        <w:pBdr>
          <w:bottom w:val="single" w:sz="4" w:space="1" w:color="auto"/>
        </w:pBdr>
      </w:pPr>
      <w:r w:rsidRPr="00AD7813">
        <w:rPr>
          <w:b/>
          <w:bCs/>
        </w:rPr>
        <w:t>Konsekvensvurdering</w:t>
      </w:r>
      <w:r>
        <w:t>: Disse anses tapt.</w:t>
      </w:r>
    </w:p>
    <w:p w14:paraId="6F0819C7" w14:textId="24D1C93A" w:rsidR="00470BE0" w:rsidRDefault="00470BE0" w:rsidP="00221E94"/>
    <w:p w14:paraId="6230D6A1" w14:textId="289C284A" w:rsidR="00470BE0" w:rsidRDefault="00470BE0" w:rsidP="00470BE0">
      <w:r w:rsidRPr="00470BE0">
        <w:rPr>
          <w:b/>
          <w:u w:val="single"/>
        </w:rPr>
        <w:t>ANTALL</w:t>
      </w:r>
      <w:r>
        <w:t xml:space="preserve"> filer av typen </w:t>
      </w:r>
      <w:r w:rsidRPr="00470BE0">
        <w:rPr>
          <w:b/>
          <w:u w:val="single"/>
        </w:rPr>
        <w:t>FILFORMAT</w:t>
      </w:r>
      <w:r>
        <w:rPr>
          <w:b/>
        </w:rPr>
        <w:t xml:space="preserve"> </w:t>
      </w:r>
      <w:r>
        <w:t>har filstørrelse 0 og anses tapt. Dette gjelder: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06"/>
        <w:gridCol w:w="2210"/>
      </w:tblGrid>
      <w:tr w:rsidR="00470BE0" w14:paraId="7641CABE" w14:textId="77777777" w:rsidTr="008A52E1">
        <w:tc>
          <w:tcPr>
            <w:tcW w:w="1906" w:type="dxa"/>
          </w:tcPr>
          <w:p w14:paraId="06A6D10F" w14:textId="77777777" w:rsidR="00470BE0" w:rsidRDefault="00470BE0" w:rsidP="008A52E1">
            <w:pPr>
              <w:rPr>
                <w:b/>
              </w:rPr>
            </w:pPr>
            <w:r>
              <w:rPr>
                <w:b/>
              </w:rPr>
              <w:t>RegistreringsID</w:t>
            </w:r>
          </w:p>
        </w:tc>
        <w:tc>
          <w:tcPr>
            <w:tcW w:w="2210" w:type="dxa"/>
          </w:tcPr>
          <w:p w14:paraId="48AED582" w14:textId="77777777" w:rsidR="00470BE0" w:rsidRDefault="00470BE0" w:rsidP="008A52E1">
            <w:pPr>
              <w:rPr>
                <w:b/>
              </w:rPr>
            </w:pPr>
            <w:r>
              <w:rPr>
                <w:b/>
              </w:rPr>
              <w:t>Dokumentnummer</w:t>
            </w:r>
          </w:p>
        </w:tc>
      </w:tr>
    </w:tbl>
    <w:p w14:paraId="1F217922" w14:textId="77777777" w:rsidR="00470BE0" w:rsidRPr="00221E94" w:rsidRDefault="00470BE0" w:rsidP="00221E94">
      <w:bookmarkStart w:id="0" w:name="_GoBack"/>
      <w:bookmarkEnd w:id="0"/>
    </w:p>
    <w:sectPr w:rsidR="00470BE0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EEA80" w14:textId="77777777" w:rsidR="006A5A05" w:rsidRDefault="006A5A05" w:rsidP="00175380">
      <w:r>
        <w:separator/>
      </w:r>
    </w:p>
  </w:endnote>
  <w:endnote w:type="continuationSeparator" w:id="0">
    <w:p w14:paraId="7EDDFF03" w14:textId="77777777" w:rsidR="006A5A05" w:rsidRDefault="006A5A05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44EE9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7592E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2D027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E1C4A63" wp14:editId="5E5E8CA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9DCB9" w14:textId="77777777" w:rsidR="006A5A05" w:rsidRDefault="006A5A05" w:rsidP="00175380">
      <w:r>
        <w:separator/>
      </w:r>
    </w:p>
  </w:footnote>
  <w:footnote w:type="continuationSeparator" w:id="0">
    <w:p w14:paraId="26ECBFD5" w14:textId="77777777" w:rsidR="006A5A05" w:rsidRDefault="006A5A05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1B2DF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7F5EA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20F9486" wp14:editId="6AC1AACC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22C25750" wp14:editId="149C4D90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3FD22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B585B50" wp14:editId="17B3E94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C08FAC5" wp14:editId="2F893753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05"/>
    <w:rsid w:val="00083A46"/>
    <w:rsid w:val="0008482D"/>
    <w:rsid w:val="000852B7"/>
    <w:rsid w:val="000C00C2"/>
    <w:rsid w:val="000E719A"/>
    <w:rsid w:val="0015108D"/>
    <w:rsid w:val="001529AE"/>
    <w:rsid w:val="00153A68"/>
    <w:rsid w:val="00160606"/>
    <w:rsid w:val="00173695"/>
    <w:rsid w:val="00175380"/>
    <w:rsid w:val="001757E9"/>
    <w:rsid w:val="0018126B"/>
    <w:rsid w:val="001A0809"/>
    <w:rsid w:val="001E6E2D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2F345B"/>
    <w:rsid w:val="00332C26"/>
    <w:rsid w:val="00375C8B"/>
    <w:rsid w:val="00385240"/>
    <w:rsid w:val="003A5ECC"/>
    <w:rsid w:val="003A683B"/>
    <w:rsid w:val="003B6B5D"/>
    <w:rsid w:val="00401B42"/>
    <w:rsid w:val="0040245D"/>
    <w:rsid w:val="0043707F"/>
    <w:rsid w:val="00470BE0"/>
    <w:rsid w:val="00480C39"/>
    <w:rsid w:val="00494B4F"/>
    <w:rsid w:val="004A3E4A"/>
    <w:rsid w:val="004E0D16"/>
    <w:rsid w:val="005051D9"/>
    <w:rsid w:val="00514A15"/>
    <w:rsid w:val="00554F6A"/>
    <w:rsid w:val="00560027"/>
    <w:rsid w:val="005821EC"/>
    <w:rsid w:val="00593F29"/>
    <w:rsid w:val="005C4613"/>
    <w:rsid w:val="005C5185"/>
    <w:rsid w:val="00605B81"/>
    <w:rsid w:val="00605F62"/>
    <w:rsid w:val="0062576F"/>
    <w:rsid w:val="00667F25"/>
    <w:rsid w:val="00694C5B"/>
    <w:rsid w:val="006A5A05"/>
    <w:rsid w:val="006A666E"/>
    <w:rsid w:val="006B4722"/>
    <w:rsid w:val="006E0416"/>
    <w:rsid w:val="00705EFF"/>
    <w:rsid w:val="007074F3"/>
    <w:rsid w:val="007125B6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1753B"/>
    <w:rsid w:val="00921755"/>
    <w:rsid w:val="00921DB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D7813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66669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36E51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19329"/>
  <w15:chartTrackingRefBased/>
  <w15:docId w15:val="{85B88DF1-A297-42CB-B624-F447D5A2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6A5A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A5A05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www.w3.org/XML/1998/namespace"/>
    <ds:schemaRef ds:uri="http://schemas.microsoft.com/office/2006/documentManagement/types"/>
    <ds:schemaRef ds:uri="fd937500-a2a4-4ab5-93a2-19fc361d7968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2355f221-d3d3-4de7-8dfe-66712bdc9745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4C91D6-4C4F-4CD9-9D02-5EB37944F4A7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11</TotalTime>
  <Pages>2</Pages>
  <Words>354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16</cp:revision>
  <cp:lastPrinted>2020-01-09T10:08:00Z</cp:lastPrinted>
  <dcterms:created xsi:type="dcterms:W3CDTF">2021-01-29T14:31:00Z</dcterms:created>
  <dcterms:modified xsi:type="dcterms:W3CDTF">2021-01-29T14:42:00Z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