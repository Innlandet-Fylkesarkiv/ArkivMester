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3F3E" w14:textId="77777777" w:rsidR="008F560B" w:rsidRDefault="009A40DD" w:rsidP="005051D9">
      <w:pPr>
        <w:pStyle w:val="Overskrift1"/>
      </w:pPr>
      <w:r>
        <w:t>3.1.12. N5. 22: Journalstatus</w:t>
      </w:r>
    </w:p>
    <w:p w14:paraId="5A8D1BF7" w14:textId="77777777" w:rsidR="005051D9" w:rsidRDefault="005051D9" w:rsidP="005051D9">
      <w:pPr>
        <w:pStyle w:val="Overskrift2"/>
      </w:pPr>
      <w:r>
        <w:t>Forklaring</w:t>
      </w:r>
    </w:p>
    <w:p w14:paraId="7276C8E4" w14:textId="0F1CFC64" w:rsidR="009A40DD" w:rsidRPr="009A40DD" w:rsidRDefault="00644E07" w:rsidP="009A40DD">
      <w:r>
        <w:t>Alle journaler skal ha enten status «Arkivert» eller «Utgår» når de blir levert hos oss. De som har noe annet enn dette kan bli et problem.</w:t>
      </w:r>
    </w:p>
    <w:p w14:paraId="5205BDD3" w14:textId="77777777" w:rsidR="005051D9" w:rsidRDefault="005051D9" w:rsidP="005051D9"/>
    <w:p w14:paraId="4150302D" w14:textId="77777777" w:rsidR="005051D9" w:rsidRDefault="00480C39" w:rsidP="005051D9">
      <w:pPr>
        <w:pStyle w:val="Overskrift2"/>
      </w:pPr>
      <w:r>
        <w:t>Input</w:t>
      </w:r>
    </w:p>
    <w:p w14:paraId="2763F160" w14:textId="1A499071" w:rsidR="00480C39" w:rsidRDefault="00025ABC" w:rsidP="00480C39">
      <w:r>
        <w:t>Arkade rapporten.</w:t>
      </w:r>
    </w:p>
    <w:p w14:paraId="402FBACE" w14:textId="77777777" w:rsidR="009A40DD" w:rsidRDefault="009A40DD" w:rsidP="00480C39"/>
    <w:p w14:paraId="021E3CE4" w14:textId="292C52D5" w:rsidR="00480C39" w:rsidRDefault="00480C39" w:rsidP="00480C39">
      <w:pPr>
        <w:pStyle w:val="Overskrift2"/>
      </w:pPr>
      <w:r>
        <w:t>Output</w:t>
      </w:r>
    </w:p>
    <w:p w14:paraId="247273CC" w14:textId="5BC0CBC5" w:rsidR="006A708A" w:rsidRDefault="006A708A" w:rsidP="00A46376">
      <w:r>
        <w:t>Alle journalposter har status «Arkivert» eller «Utgår».</w:t>
      </w:r>
    </w:p>
    <w:p w14:paraId="0E563975" w14:textId="1CE6FEC5" w:rsidR="00A46376" w:rsidRDefault="00A46376" w:rsidP="00A46376"/>
    <w:p w14:paraId="64C8870F" w14:textId="2103B0D9" w:rsidR="00A46376" w:rsidRDefault="00A46376" w:rsidP="00A46376">
      <w:r>
        <w:t>AND/OR</w:t>
      </w:r>
    </w:p>
    <w:p w14:paraId="519FF3DC" w14:textId="77777777" w:rsidR="006A708A" w:rsidRPr="006A708A" w:rsidRDefault="006A708A" w:rsidP="006A708A"/>
    <w:p w14:paraId="6A95AD07" w14:textId="4A356EB4" w:rsidR="009A40DD" w:rsidRDefault="009A40DD" w:rsidP="00644E07">
      <w:r>
        <w:t xml:space="preserve">Vanligvis skal journaler ha status «Arkivert» eller «Utgår», men her finner vi </w:t>
      </w:r>
      <w:r w:rsidRPr="00567DC8">
        <w:rPr>
          <w:b/>
          <w:u w:val="single"/>
        </w:rPr>
        <w:t>ANTALL</w:t>
      </w:r>
      <w:r>
        <w:t xml:space="preserve"> journaler som ikke følger dette</w:t>
      </w:r>
      <w:r w:rsidR="00644E07">
        <w:t>.</w:t>
      </w:r>
    </w:p>
    <w:p w14:paraId="2954233E" w14:textId="37580038" w:rsidR="00567DC8" w:rsidRDefault="00567DC8" w:rsidP="009A40DD"/>
    <w:p w14:paraId="460D229C" w14:textId="02505B45" w:rsidR="00AB0E2F" w:rsidRDefault="00AB0E2F" w:rsidP="009A40DD">
      <w:r>
        <w:t>AND/OR</w:t>
      </w:r>
    </w:p>
    <w:p w14:paraId="0EDFB60E" w14:textId="77777777" w:rsidR="00AB0E2F" w:rsidRDefault="00AB0E2F" w:rsidP="009A40DD"/>
    <w:p w14:paraId="548E890E" w14:textId="67A20C93" w:rsidR="009A40DD" w:rsidRDefault="009A40DD" w:rsidP="00647570">
      <w:r>
        <w:t xml:space="preserve">Her finner vi ingen journalposter med status «Arkivert», mens de fleste har i stedet status «Journalført». </w:t>
      </w:r>
    </w:p>
    <w:p w14:paraId="77E632B1" w14:textId="77777777" w:rsidR="00262415" w:rsidRDefault="00262415" w:rsidP="009A40DD">
      <w:pPr>
        <w:rPr>
          <w:b/>
          <w:u w:val="single"/>
        </w:rPr>
      </w:pPr>
    </w:p>
    <w:p w14:paraId="1190A93E" w14:textId="2830EC4E" w:rsidR="009A40DD" w:rsidRDefault="009A40DD" w:rsidP="009A40DD">
      <w:r>
        <w:rPr>
          <w:b/>
        </w:rPr>
        <w:t xml:space="preserve">Konsekvensvurdering: </w:t>
      </w:r>
      <w:r>
        <w:t xml:space="preserve">Dette antas å være systemfeil/ menneskelig feil, og godkjennes, men bør bemerkes. </w:t>
      </w:r>
    </w:p>
    <w:p w14:paraId="75B96398" w14:textId="77777777" w:rsidR="00221E94" w:rsidRDefault="00221E94" w:rsidP="00221E94"/>
    <w:p w14:paraId="642EC7A3" w14:textId="77777777" w:rsidR="009A40DD" w:rsidRPr="00221E94" w:rsidRDefault="009A40DD" w:rsidP="00221E94"/>
    <w:sectPr w:rsidR="009A40D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6C9A0" w14:textId="77777777" w:rsidR="006D0555" w:rsidRDefault="006D0555" w:rsidP="00175380">
      <w:r>
        <w:separator/>
      </w:r>
    </w:p>
  </w:endnote>
  <w:endnote w:type="continuationSeparator" w:id="0">
    <w:p w14:paraId="52B73CCB" w14:textId="77777777" w:rsidR="006D0555" w:rsidRDefault="006D055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E7A11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2C08A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7864D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CE3DDD0" wp14:editId="6CC125CA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6F1D4" w14:textId="77777777" w:rsidR="006D0555" w:rsidRDefault="006D0555" w:rsidP="00175380">
      <w:r>
        <w:separator/>
      </w:r>
    </w:p>
  </w:footnote>
  <w:footnote w:type="continuationSeparator" w:id="0">
    <w:p w14:paraId="26AF9B61" w14:textId="77777777" w:rsidR="006D0555" w:rsidRDefault="006D055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161D2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F573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260C1EC" wp14:editId="74FC3F97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C20814A" wp14:editId="560CAA0E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737BC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EE4C170" wp14:editId="68DDC42B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1EBBA7B3" wp14:editId="201D3E18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DD"/>
    <w:rsid w:val="00025ABC"/>
    <w:rsid w:val="00083A46"/>
    <w:rsid w:val="0008482D"/>
    <w:rsid w:val="000852B7"/>
    <w:rsid w:val="000B43A2"/>
    <w:rsid w:val="000C00C2"/>
    <w:rsid w:val="000C087E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2415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67DC8"/>
    <w:rsid w:val="00593F29"/>
    <w:rsid w:val="005C4613"/>
    <w:rsid w:val="005C5185"/>
    <w:rsid w:val="00605B81"/>
    <w:rsid w:val="00605F62"/>
    <w:rsid w:val="0062576F"/>
    <w:rsid w:val="00644E07"/>
    <w:rsid w:val="00647570"/>
    <w:rsid w:val="00667F25"/>
    <w:rsid w:val="00694C5B"/>
    <w:rsid w:val="006A708A"/>
    <w:rsid w:val="006B4722"/>
    <w:rsid w:val="006D0555"/>
    <w:rsid w:val="006E0416"/>
    <w:rsid w:val="00705EFF"/>
    <w:rsid w:val="007303F4"/>
    <w:rsid w:val="00745688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C113F"/>
    <w:rsid w:val="008E5EFD"/>
    <w:rsid w:val="008F560B"/>
    <w:rsid w:val="00921755"/>
    <w:rsid w:val="00970F2E"/>
    <w:rsid w:val="00975785"/>
    <w:rsid w:val="00981A63"/>
    <w:rsid w:val="009A40DD"/>
    <w:rsid w:val="009A74F0"/>
    <w:rsid w:val="009E1880"/>
    <w:rsid w:val="009F2C20"/>
    <w:rsid w:val="00A4103E"/>
    <w:rsid w:val="00A46376"/>
    <w:rsid w:val="00A501CC"/>
    <w:rsid w:val="00A55DD1"/>
    <w:rsid w:val="00A717AC"/>
    <w:rsid w:val="00A749F2"/>
    <w:rsid w:val="00A80F7D"/>
    <w:rsid w:val="00AB0E2F"/>
    <w:rsid w:val="00B10335"/>
    <w:rsid w:val="00B16A39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444B"/>
    <w:rsid w:val="00D25FB2"/>
    <w:rsid w:val="00D506C0"/>
    <w:rsid w:val="00D7480E"/>
    <w:rsid w:val="00D81429"/>
    <w:rsid w:val="00DA5A5B"/>
    <w:rsid w:val="00DB56C8"/>
    <w:rsid w:val="00DD62FD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41F601"/>
  <w15:chartTrackingRefBased/>
  <w15:docId w15:val="{4EC98F69-C3A2-45CF-94E0-276D8CB7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CE089754-D69C-402C-871A-78302B0B8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52</TotalTime>
  <Pages>1</Pages>
  <Words>98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Tobias Ellefsen</cp:lastModifiedBy>
  <cp:revision>15</cp:revision>
  <cp:lastPrinted>2020-01-09T10:08:00Z</cp:lastPrinted>
  <dcterms:created xsi:type="dcterms:W3CDTF">2021-01-28T10:37:00Z</dcterms:created>
  <dcterms:modified xsi:type="dcterms:W3CDTF">2021-03-10T18:59:00Z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