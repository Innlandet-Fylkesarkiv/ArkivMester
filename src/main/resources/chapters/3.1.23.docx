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EE4E" w14:textId="77777777" w:rsidR="003A3B6A" w:rsidRDefault="003A3B6A" w:rsidP="005051D9">
      <w:pPr>
        <w:pStyle w:val="Heading2"/>
        <w:rPr>
          <w:sz w:val="26"/>
          <w:szCs w:val="32"/>
        </w:rPr>
      </w:pPr>
      <w:r w:rsidRPr="003A3B6A">
        <w:rPr>
          <w:sz w:val="26"/>
          <w:szCs w:val="32"/>
        </w:rPr>
        <w:t>3.1.23.</w:t>
      </w:r>
      <w:r>
        <w:rPr>
          <w:sz w:val="26"/>
          <w:szCs w:val="32"/>
        </w:rPr>
        <w:t xml:space="preserve"> </w:t>
      </w:r>
      <w:r w:rsidRPr="003A3B6A">
        <w:rPr>
          <w:sz w:val="26"/>
          <w:szCs w:val="32"/>
        </w:rPr>
        <w:t>N5. 42: Skjerminger</w:t>
      </w:r>
    </w:p>
    <w:p w14:paraId="2BB8EFB1" w14:textId="77777777" w:rsidR="005051D9" w:rsidRDefault="005051D9" w:rsidP="005051D9">
      <w:pPr>
        <w:pStyle w:val="Heading2"/>
      </w:pPr>
      <w:r>
        <w:t>Forklaring</w:t>
      </w:r>
    </w:p>
    <w:p w14:paraId="70D02C78" w14:textId="77777777" w:rsidR="003A3B6A" w:rsidRPr="003A3B6A" w:rsidRDefault="003A3B6A" w:rsidP="003A3B6A">
      <w:r>
        <w:t xml:space="preserve">Var tidligere et eget kapittel under 3.3, men ble fjernet da vi må se nærmere på dette hver gang noen vil ha tak i en fil som skjermet eller ikke uansett. Det er derfor erstattet med en generell listing over hva som finnes i dette delkapittelet. </w:t>
      </w:r>
    </w:p>
    <w:p w14:paraId="7D46E942" w14:textId="77777777" w:rsidR="005051D9" w:rsidRDefault="005051D9" w:rsidP="005051D9"/>
    <w:p w14:paraId="246F77F3" w14:textId="77777777" w:rsidR="005051D9" w:rsidRDefault="00480C39" w:rsidP="005051D9">
      <w:pPr>
        <w:pStyle w:val="Heading2"/>
      </w:pPr>
      <w:r>
        <w:t>Input</w:t>
      </w:r>
    </w:p>
    <w:p w14:paraId="63595933" w14:textId="77777777" w:rsidR="003A3B6A" w:rsidRDefault="003A3B6A" w:rsidP="003A3B6A">
      <w:r>
        <w:t xml:space="preserve">BaseX </w:t>
      </w:r>
      <w:r w:rsidRPr="003A3B6A">
        <w:t>AS42_1_</w:t>
      </w:r>
      <w:proofErr w:type="gramStart"/>
      <w:r w:rsidRPr="003A3B6A">
        <w:t>skjermingskoder.xq</w:t>
      </w:r>
      <w:proofErr w:type="gramEnd"/>
      <w:r>
        <w:t xml:space="preserve"> for opplisting og telling av de forskjellige kodene som er brukt.</w:t>
      </w:r>
    </w:p>
    <w:p w14:paraId="75BFF502" w14:textId="77777777" w:rsidR="003A3B6A" w:rsidRDefault="003A3B6A" w:rsidP="003A3B6A"/>
    <w:p w14:paraId="602734C0" w14:textId="77777777" w:rsidR="003A3B6A" w:rsidRDefault="003A3B6A" w:rsidP="003A3B6A">
      <w:r>
        <w:t xml:space="preserve">BaseX </w:t>
      </w:r>
      <w:r w:rsidRPr="003A3B6A">
        <w:t>AS42_21_</w:t>
      </w:r>
      <w:proofErr w:type="gramStart"/>
      <w:r w:rsidRPr="003A3B6A">
        <w:t>skjermingsvarighet.xq</w:t>
      </w:r>
      <w:proofErr w:type="gramEnd"/>
      <w:r>
        <w:t xml:space="preserve"> for opplisting og telling av varigheten som er gitt på skjermingene. Dette er ofte utelatt til fordel for opphørsdato. </w:t>
      </w:r>
    </w:p>
    <w:p w14:paraId="5B1FA0A9" w14:textId="77777777" w:rsidR="003A3B6A" w:rsidRDefault="003A3B6A" w:rsidP="003A3B6A"/>
    <w:p w14:paraId="67635759" w14:textId="77777777" w:rsidR="003A3B6A" w:rsidRPr="003A3B6A" w:rsidRDefault="003A3B6A" w:rsidP="003A3B6A">
      <w:r>
        <w:t xml:space="preserve">BaseX </w:t>
      </w:r>
      <w:r w:rsidRPr="003A3B6A">
        <w:t>AS42_22_skjermings_</w:t>
      </w:r>
      <w:proofErr w:type="gramStart"/>
      <w:r w:rsidRPr="003A3B6A">
        <w:t>opphoersdato.xq</w:t>
      </w:r>
      <w:proofErr w:type="gramEnd"/>
      <w:r>
        <w:t xml:space="preserve"> for opplisting og telling av opphørsdato på skjermingene. Dette er noen ganger utelatt til fordel for varighet.</w:t>
      </w:r>
    </w:p>
    <w:p w14:paraId="691AD702" w14:textId="77777777" w:rsidR="00480C39" w:rsidRDefault="00480C39" w:rsidP="00480C39"/>
    <w:p w14:paraId="45B75439" w14:textId="5376EAAB" w:rsidR="00480C39" w:rsidRDefault="00480C39" w:rsidP="00480C39">
      <w:pPr>
        <w:pStyle w:val="Heading2"/>
      </w:pPr>
      <w:r>
        <w:t>Output</w:t>
      </w:r>
    </w:p>
    <w:p w14:paraId="14157957" w14:textId="2FA999E3" w:rsidR="007D3E7C" w:rsidRDefault="007D3E7C" w:rsidP="009E5F32">
      <w:r>
        <w:t>Ingen skjerminger er registrert.</w:t>
      </w:r>
    </w:p>
    <w:p w14:paraId="188175DB" w14:textId="3993049D" w:rsidR="009E5F32" w:rsidRDefault="009E5F32" w:rsidP="009E5F32"/>
    <w:p w14:paraId="5824BB66" w14:textId="55329D9B" w:rsidR="009E5F32" w:rsidRDefault="009E5F32" w:rsidP="009E5F32">
      <w:r>
        <w:t>AND/OR</w:t>
      </w:r>
    </w:p>
    <w:p w14:paraId="2E2104DA" w14:textId="77777777" w:rsidR="007D3E7C" w:rsidRPr="007D3E7C" w:rsidRDefault="007D3E7C" w:rsidP="007D3E7C"/>
    <w:p w14:paraId="2526E926" w14:textId="2956D94E" w:rsidR="003A3B6A" w:rsidRDefault="003A3B6A" w:rsidP="003A3B6A">
      <w:r w:rsidRPr="006828B3">
        <w:t>Det er gjennomført ekstra kontroll av typer skjerming, skjermingsvarighet og sjekk av skjermingshjemmel.</w:t>
      </w:r>
    </w:p>
    <w:p w14:paraId="03DB5237" w14:textId="77777777" w:rsidR="00376075" w:rsidRPr="006828B3" w:rsidRDefault="00376075" w:rsidP="003A3B6A"/>
    <w:p w14:paraId="60CB137F" w14:textId="77777777" w:rsidR="003A3B6A" w:rsidRPr="006828B3" w:rsidRDefault="003A3B6A" w:rsidP="003A3B6A">
      <w:pPr>
        <w:rPr>
          <w:b/>
        </w:rPr>
      </w:pPr>
      <w:r w:rsidRPr="006828B3">
        <w:rPr>
          <w:b/>
        </w:rPr>
        <w:t>Skjermingstype:</w:t>
      </w:r>
    </w:p>
    <w:p w14:paraId="69B7CDEB" w14:textId="71F7CAA9" w:rsidR="003A3B6A" w:rsidRDefault="003A3B6A" w:rsidP="003A3B6A">
      <w:r>
        <w:t xml:space="preserve">Det er telt </w:t>
      </w:r>
      <w:r w:rsidR="00376075" w:rsidRPr="00376075">
        <w:rPr>
          <w:b/>
          <w:u w:val="single"/>
        </w:rPr>
        <w:t>ANTALLSKJERMINGER</w:t>
      </w:r>
      <w:r>
        <w:t xml:space="preserve"> skjerminger fordelt utover </w:t>
      </w:r>
      <w:r w:rsidR="00376075" w:rsidRPr="00376075">
        <w:rPr>
          <w:b/>
          <w:u w:val="single"/>
        </w:rPr>
        <w:t>ANTALLTYPER</w:t>
      </w:r>
      <w:r>
        <w:t xml:space="preserve"> skjermingstyper:</w:t>
      </w:r>
    </w:p>
    <w:p w14:paraId="4A26B23A" w14:textId="6AF61A66" w:rsidR="009C5DAD" w:rsidRPr="0003318A" w:rsidRDefault="009C5DAD" w:rsidP="003A3B6A">
      <w:pPr>
        <w:rPr>
          <w:b/>
          <w:bCs/>
          <w:u w:val="single"/>
        </w:rPr>
      </w:pPr>
      <w:r w:rsidRPr="0003318A">
        <w:rPr>
          <w:b/>
          <w:bCs/>
          <w:u w:val="single"/>
        </w:rPr>
        <w:t>(FØLGENDE ER KUN OPPLISTING AV VANLIGE SKJERMINGER. NOEN GANGER STÅR DET F.EKS. «13» ELLER «OFFL</w:t>
      </w:r>
      <w:r w:rsidR="0003318A" w:rsidRPr="0003318A">
        <w:rPr>
          <w:b/>
          <w:bCs/>
          <w:u w:val="single"/>
        </w:rPr>
        <w:t>§13», SOM DA FØRER OVER TIL «OFFL§13 Taushetsplikt»)</w:t>
      </w:r>
    </w:p>
    <w:tbl>
      <w:tblPr>
        <w:tblStyle w:val="TableGrid"/>
        <w:tblW w:w="7041" w:type="dxa"/>
        <w:tblLook w:val="04A0" w:firstRow="1" w:lastRow="0" w:firstColumn="1" w:lastColumn="0" w:noHBand="0" w:noVBand="1"/>
      </w:tblPr>
      <w:tblGrid>
        <w:gridCol w:w="6091"/>
        <w:gridCol w:w="950"/>
      </w:tblGrid>
      <w:tr w:rsidR="003A3B6A" w:rsidRPr="00B7108A" w14:paraId="338225DE" w14:textId="77777777" w:rsidTr="008A52E1">
        <w:tc>
          <w:tcPr>
            <w:tcW w:w="6091" w:type="dxa"/>
          </w:tcPr>
          <w:p w14:paraId="4B63A7F5" w14:textId="77777777" w:rsidR="003A3B6A" w:rsidRPr="00B7108A" w:rsidRDefault="003A3B6A" w:rsidP="008A52E1">
            <w:pPr>
              <w:rPr>
                <w:b/>
              </w:rPr>
            </w:pPr>
            <w:r w:rsidRPr="00B7108A">
              <w:rPr>
                <w:b/>
              </w:rPr>
              <w:t>Skjermingstype</w:t>
            </w:r>
          </w:p>
        </w:tc>
        <w:tc>
          <w:tcPr>
            <w:tcW w:w="950" w:type="dxa"/>
          </w:tcPr>
          <w:p w14:paraId="492F37F2" w14:textId="77777777" w:rsidR="003A3B6A" w:rsidRPr="00B7108A" w:rsidRDefault="003A3B6A" w:rsidP="008A52E1">
            <w:pPr>
              <w:rPr>
                <w:b/>
              </w:rPr>
            </w:pPr>
            <w:r w:rsidRPr="00B7108A">
              <w:rPr>
                <w:b/>
              </w:rPr>
              <w:t>Antall</w:t>
            </w:r>
          </w:p>
        </w:tc>
      </w:tr>
      <w:tr w:rsidR="003A3B6A" w14:paraId="2F4C52DB" w14:textId="77777777" w:rsidTr="008A52E1">
        <w:tc>
          <w:tcPr>
            <w:tcW w:w="6091" w:type="dxa"/>
          </w:tcPr>
          <w:p w14:paraId="22F37F28" w14:textId="77777777" w:rsidR="003A3B6A" w:rsidRDefault="003A3B6A" w:rsidP="008A52E1">
            <w:r w:rsidRPr="00B7108A">
              <w:t>Unntatt offentlighet</w:t>
            </w:r>
          </w:p>
        </w:tc>
        <w:tc>
          <w:tcPr>
            <w:tcW w:w="950" w:type="dxa"/>
          </w:tcPr>
          <w:p w14:paraId="7261DC46" w14:textId="77777777" w:rsidR="003A3B6A" w:rsidRDefault="003A3B6A" w:rsidP="008A52E1"/>
        </w:tc>
      </w:tr>
      <w:tr w:rsidR="003A3B6A" w14:paraId="215F0804" w14:textId="77777777" w:rsidTr="008A52E1">
        <w:tc>
          <w:tcPr>
            <w:tcW w:w="6091" w:type="dxa"/>
          </w:tcPr>
          <w:p w14:paraId="1E1364EA" w14:textId="77777777" w:rsidR="003A3B6A" w:rsidRDefault="003A3B6A" w:rsidP="008A52E1">
            <w:r w:rsidRPr="00B7108A">
              <w:t>OFFL§13 Taushetsplikt</w:t>
            </w:r>
          </w:p>
        </w:tc>
        <w:tc>
          <w:tcPr>
            <w:tcW w:w="950" w:type="dxa"/>
          </w:tcPr>
          <w:p w14:paraId="6913382D" w14:textId="77777777" w:rsidR="003A3B6A" w:rsidRDefault="003A3B6A" w:rsidP="008A52E1"/>
        </w:tc>
      </w:tr>
      <w:tr w:rsidR="003A3B6A" w14:paraId="79090D04" w14:textId="77777777" w:rsidTr="008A52E1">
        <w:tc>
          <w:tcPr>
            <w:tcW w:w="6091" w:type="dxa"/>
          </w:tcPr>
          <w:p w14:paraId="55C349FC" w14:textId="77777777" w:rsidR="003A3B6A" w:rsidRPr="00B7108A" w:rsidRDefault="003A3B6A" w:rsidP="008A52E1">
            <w:r>
              <w:t>OFFL§23 Forhandlingsposisjon, Økonomi-Lønn-Personalforv., Rammeavtaler, Anbudssaker, Eierinteresser</w:t>
            </w:r>
          </w:p>
        </w:tc>
        <w:tc>
          <w:tcPr>
            <w:tcW w:w="950" w:type="dxa"/>
          </w:tcPr>
          <w:p w14:paraId="3FFA1BCB" w14:textId="77777777" w:rsidR="003A3B6A" w:rsidRDefault="003A3B6A" w:rsidP="008A52E1"/>
        </w:tc>
      </w:tr>
      <w:tr w:rsidR="003A3B6A" w14:paraId="7DF90DFE" w14:textId="77777777" w:rsidTr="008A52E1">
        <w:tc>
          <w:tcPr>
            <w:tcW w:w="6091" w:type="dxa"/>
          </w:tcPr>
          <w:p w14:paraId="6B453D39" w14:textId="77777777" w:rsidR="003A3B6A" w:rsidRDefault="003A3B6A" w:rsidP="008A52E1">
            <w:r>
              <w:t>OFFL§24 Kontroll- og reguleringstiltak, Lovbrudd, Anmeldelser, Straffbare handlinger, Miljøkriminalitet</w:t>
            </w:r>
          </w:p>
        </w:tc>
        <w:tc>
          <w:tcPr>
            <w:tcW w:w="950" w:type="dxa"/>
          </w:tcPr>
          <w:p w14:paraId="5A4AADC4" w14:textId="77777777" w:rsidR="003A3B6A" w:rsidRDefault="003A3B6A" w:rsidP="008A52E1"/>
        </w:tc>
      </w:tr>
      <w:tr w:rsidR="003A3B6A" w14:paraId="131B42DE" w14:textId="77777777" w:rsidTr="008A52E1">
        <w:tc>
          <w:tcPr>
            <w:tcW w:w="6091" w:type="dxa"/>
          </w:tcPr>
          <w:p w14:paraId="569AC8A7" w14:textId="77777777" w:rsidR="003A3B6A" w:rsidRDefault="003A3B6A" w:rsidP="008A52E1">
            <w:r w:rsidRPr="00B7108A">
              <w:t>OFFL§25 Tilsettingssaker</w:t>
            </w:r>
          </w:p>
        </w:tc>
        <w:tc>
          <w:tcPr>
            <w:tcW w:w="950" w:type="dxa"/>
          </w:tcPr>
          <w:p w14:paraId="0B10806B" w14:textId="77777777" w:rsidR="003A3B6A" w:rsidRDefault="003A3B6A" w:rsidP="008A52E1"/>
        </w:tc>
      </w:tr>
      <w:tr w:rsidR="003A3B6A" w14:paraId="052532FC" w14:textId="77777777" w:rsidTr="008A52E1">
        <w:tc>
          <w:tcPr>
            <w:tcW w:w="6091" w:type="dxa"/>
          </w:tcPr>
          <w:p w14:paraId="17E108C1" w14:textId="77777777" w:rsidR="003A3B6A" w:rsidRPr="00B7108A" w:rsidRDefault="003A3B6A" w:rsidP="008A52E1">
            <w:r>
              <w:t>OFFL§26 Eksamensbesvarelser, Personbilder i personregister, Personovervåking</w:t>
            </w:r>
          </w:p>
        </w:tc>
        <w:tc>
          <w:tcPr>
            <w:tcW w:w="950" w:type="dxa"/>
          </w:tcPr>
          <w:p w14:paraId="2F19A03E" w14:textId="77777777" w:rsidR="003A3B6A" w:rsidRDefault="003A3B6A" w:rsidP="008A52E1"/>
        </w:tc>
      </w:tr>
    </w:tbl>
    <w:p w14:paraId="7F219375" w14:textId="1F680F3A" w:rsidR="003A3B6A" w:rsidRDefault="003A3B6A" w:rsidP="009E5F32">
      <w:pPr>
        <w:rPr>
          <w:b/>
        </w:rPr>
      </w:pPr>
    </w:p>
    <w:p w14:paraId="4CAB1A57" w14:textId="77777777" w:rsidR="009E5F32" w:rsidRDefault="009E5F32" w:rsidP="009E5F32">
      <w:r>
        <w:t>AND/OR</w:t>
      </w:r>
    </w:p>
    <w:p w14:paraId="761CDF30" w14:textId="77777777" w:rsidR="009E5F32" w:rsidRDefault="009E5F32" w:rsidP="009E5F32">
      <w:pPr>
        <w:rPr>
          <w:b/>
        </w:rPr>
      </w:pPr>
    </w:p>
    <w:p w14:paraId="0DC88315" w14:textId="77777777" w:rsidR="001F20D5" w:rsidRDefault="001F20D5" w:rsidP="003A3B6A">
      <w:pPr>
        <w:rPr>
          <w:b/>
        </w:rPr>
      </w:pPr>
    </w:p>
    <w:p w14:paraId="44CE8A73" w14:textId="36A908EF" w:rsidR="003A3B6A" w:rsidRPr="006828B3" w:rsidRDefault="003A3B6A" w:rsidP="003A3B6A">
      <w:r w:rsidRPr="006828B3">
        <w:rPr>
          <w:b/>
        </w:rPr>
        <w:lastRenderedPageBreak/>
        <w:t>Skjermingsvarighet:</w:t>
      </w:r>
    </w:p>
    <w:p w14:paraId="3F24D6D5" w14:textId="5B1E56A4" w:rsidR="003A3B6A" w:rsidRDefault="00A447D9" w:rsidP="009E5F32">
      <w:r w:rsidRPr="003608D1">
        <w:rPr>
          <w:b/>
          <w:bCs/>
          <w:u w:val="single"/>
        </w:rPr>
        <w:t>ANTALL</w:t>
      </w:r>
      <w:r w:rsidR="003608D1" w:rsidRPr="003608D1">
        <w:rPr>
          <w:b/>
          <w:bCs/>
          <w:u w:val="single"/>
        </w:rPr>
        <w:t>TOTALTOPPHØRSDATOER</w:t>
      </w:r>
      <w:r w:rsidR="003A3B6A">
        <w:t xml:space="preserve"> skjerminger er </w:t>
      </w:r>
      <w:r w:rsidR="003608D1">
        <w:t>gitt</w:t>
      </w:r>
      <w:r w:rsidR="003A3B6A">
        <w:t xml:space="preserve"> med opphørsdato</w:t>
      </w:r>
      <w:r w:rsidR="003608D1">
        <w:t xml:space="preserve">, med tidligste dato den </w:t>
      </w:r>
      <w:r w:rsidR="003608D1" w:rsidRPr="003608D1">
        <w:rPr>
          <w:b/>
          <w:bCs/>
          <w:u w:val="single"/>
        </w:rPr>
        <w:t>FØRSTEDATO</w:t>
      </w:r>
      <w:r w:rsidR="003608D1">
        <w:t xml:space="preserve"> og siste dato den </w:t>
      </w:r>
      <w:r w:rsidR="003608D1" w:rsidRPr="003608D1">
        <w:rPr>
          <w:b/>
          <w:bCs/>
          <w:u w:val="single"/>
        </w:rPr>
        <w:t>SISTEDATO</w:t>
      </w:r>
      <w:r w:rsidR="003608D1">
        <w:t>.</w:t>
      </w:r>
    </w:p>
    <w:p w14:paraId="35EEC605" w14:textId="242F6BA2" w:rsidR="009E5F32" w:rsidRDefault="009E5F32" w:rsidP="009E5F32"/>
    <w:p w14:paraId="4A40FA12" w14:textId="0B10F60D" w:rsidR="009E5F32" w:rsidRPr="001F20D5" w:rsidRDefault="009E5F32" w:rsidP="009E5F32">
      <w:r>
        <w:t>AND/OR</w:t>
      </w:r>
    </w:p>
    <w:p w14:paraId="54009D8D" w14:textId="77777777" w:rsidR="001F20D5" w:rsidRDefault="001F20D5" w:rsidP="003A3B6A"/>
    <w:p w14:paraId="035283E5" w14:textId="24BC02DA" w:rsidR="003A3B6A" w:rsidRDefault="003A3B6A" w:rsidP="009E5F32">
      <w:r>
        <w:t>Resten av skjermingene har ikke registrert skjermingsvarighet.</w:t>
      </w:r>
    </w:p>
    <w:p w14:paraId="5BC62C87" w14:textId="5CA70DE2" w:rsidR="009E5F32" w:rsidRDefault="009E5F32" w:rsidP="009E5F32"/>
    <w:p w14:paraId="0FCC84F3" w14:textId="28FA97E8" w:rsidR="009E5F32" w:rsidRDefault="009E5F32" w:rsidP="009E5F32">
      <w:r>
        <w:t>AND/OR</w:t>
      </w:r>
    </w:p>
    <w:p w14:paraId="0521982B" w14:textId="77777777" w:rsidR="001F20D5" w:rsidRDefault="001F20D5" w:rsidP="003A3B6A"/>
    <w:p w14:paraId="3BBFA4DD" w14:textId="30A25E72" w:rsidR="003A3B6A" w:rsidRDefault="003A3B6A" w:rsidP="009E5F32">
      <w:r>
        <w:t xml:space="preserve">Ingen skjermingsvarighet utenom opphørsdato er </w:t>
      </w:r>
      <w:proofErr w:type="gramStart"/>
      <w:r>
        <w:t>avgitt</w:t>
      </w:r>
      <w:proofErr w:type="gramEnd"/>
      <w:r>
        <w:t>.</w:t>
      </w:r>
    </w:p>
    <w:p w14:paraId="600E19F9" w14:textId="18074824" w:rsidR="009E5F32" w:rsidRDefault="009E5F32" w:rsidP="009E5F32"/>
    <w:p w14:paraId="6A674905" w14:textId="3895D003" w:rsidR="009E5F32" w:rsidRDefault="009E5F32" w:rsidP="009E5F32">
      <w:r>
        <w:t>AND/OR</w:t>
      </w:r>
    </w:p>
    <w:p w14:paraId="401FF4AF" w14:textId="77777777" w:rsidR="001F20D5" w:rsidRPr="00DC7149" w:rsidRDefault="001F20D5" w:rsidP="003A3B6A"/>
    <w:p w14:paraId="3B35E671" w14:textId="3B7BC640" w:rsidR="00221E94" w:rsidRPr="008A37C9" w:rsidRDefault="0045118B" w:rsidP="00221E94">
      <w:pPr>
        <w:rPr>
          <w:b/>
          <w:bCs/>
          <w:u w:val="single"/>
        </w:rPr>
      </w:pPr>
      <w:r w:rsidRPr="008A37C9">
        <w:rPr>
          <w:b/>
          <w:bCs/>
          <w:u w:val="single"/>
        </w:rPr>
        <w:t>ANTALLTOTALTVARIGHETER</w:t>
      </w:r>
      <w:r>
        <w:t xml:space="preserve"> skjerminger er gitt med </w:t>
      </w:r>
      <w:r w:rsidR="007C2B76">
        <w:t xml:space="preserve">varighet, med siste varighet gitt til </w:t>
      </w:r>
      <w:r w:rsidR="007C2B76" w:rsidRPr="008A37C9">
        <w:rPr>
          <w:b/>
          <w:bCs/>
          <w:u w:val="single"/>
        </w:rPr>
        <w:t>UTREGNINGAV</w:t>
      </w:r>
      <w:r w:rsidR="00B221FD" w:rsidRPr="008A37C9">
        <w:rPr>
          <w:b/>
          <w:bCs/>
          <w:u w:val="single"/>
        </w:rPr>
        <w:t>REGISTERINGSDATO</w:t>
      </w:r>
      <w:r w:rsidR="00AD1D1C" w:rsidRPr="008A37C9">
        <w:rPr>
          <w:b/>
          <w:bCs/>
          <w:u w:val="single"/>
        </w:rPr>
        <w:t xml:space="preserve"> + VARIGHET – NÅVÆRENDEDATO = </w:t>
      </w:r>
      <w:r w:rsidR="008A37C9" w:rsidRPr="008A37C9">
        <w:rPr>
          <w:b/>
          <w:bCs/>
          <w:u w:val="single"/>
        </w:rPr>
        <w:t>SISTEVARIGHETSDATO</w:t>
      </w:r>
    </w:p>
    <w:sectPr w:rsidR="00221E94" w:rsidRPr="008A37C9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59EBC" w14:textId="77777777" w:rsidR="003F5BD0" w:rsidRDefault="003F5BD0" w:rsidP="00175380">
      <w:r>
        <w:separator/>
      </w:r>
    </w:p>
  </w:endnote>
  <w:endnote w:type="continuationSeparator" w:id="0">
    <w:p w14:paraId="67DF57C4" w14:textId="77777777" w:rsidR="003F5BD0" w:rsidRDefault="003F5BD0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07DE4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84B0D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D443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113C698" wp14:editId="0EB669E6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F4B9B" w14:textId="77777777" w:rsidR="003F5BD0" w:rsidRDefault="003F5BD0" w:rsidP="00175380">
      <w:r>
        <w:separator/>
      </w:r>
    </w:p>
  </w:footnote>
  <w:footnote w:type="continuationSeparator" w:id="0">
    <w:p w14:paraId="0DFE46EE" w14:textId="77777777" w:rsidR="003F5BD0" w:rsidRDefault="003F5BD0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338E6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268F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253A5" wp14:editId="4EAFD35B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A4C31E9" wp14:editId="6823880A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7579D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626E404" wp14:editId="0D063503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422C7979" wp14:editId="3F3CF87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6A"/>
    <w:rsid w:val="0003318A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1F20D5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608D1"/>
    <w:rsid w:val="00375C8B"/>
    <w:rsid w:val="00376075"/>
    <w:rsid w:val="00385240"/>
    <w:rsid w:val="003A3B6A"/>
    <w:rsid w:val="003A5ECC"/>
    <w:rsid w:val="003A683B"/>
    <w:rsid w:val="003B6B5D"/>
    <w:rsid w:val="003F5BD0"/>
    <w:rsid w:val="00401B42"/>
    <w:rsid w:val="0043707F"/>
    <w:rsid w:val="0045118B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B778E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2B76"/>
    <w:rsid w:val="007C4524"/>
    <w:rsid w:val="007D3E7C"/>
    <w:rsid w:val="007E49F0"/>
    <w:rsid w:val="007E5E30"/>
    <w:rsid w:val="0080044B"/>
    <w:rsid w:val="0084351B"/>
    <w:rsid w:val="00896A5C"/>
    <w:rsid w:val="008A37C9"/>
    <w:rsid w:val="008E5EFD"/>
    <w:rsid w:val="008F560B"/>
    <w:rsid w:val="00921755"/>
    <w:rsid w:val="00970F2E"/>
    <w:rsid w:val="00975785"/>
    <w:rsid w:val="00981A63"/>
    <w:rsid w:val="009A74F0"/>
    <w:rsid w:val="009C5DAD"/>
    <w:rsid w:val="009E1880"/>
    <w:rsid w:val="009E5F32"/>
    <w:rsid w:val="009F2C20"/>
    <w:rsid w:val="00A4103E"/>
    <w:rsid w:val="00A447D9"/>
    <w:rsid w:val="00A501CC"/>
    <w:rsid w:val="00A55DD1"/>
    <w:rsid w:val="00A717AC"/>
    <w:rsid w:val="00A749F2"/>
    <w:rsid w:val="00AD1D1C"/>
    <w:rsid w:val="00B10335"/>
    <w:rsid w:val="00B221FD"/>
    <w:rsid w:val="00B466AB"/>
    <w:rsid w:val="00B47927"/>
    <w:rsid w:val="00B528D7"/>
    <w:rsid w:val="00B604E8"/>
    <w:rsid w:val="00B7098F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CC8E3"/>
  <w15:chartTrackingRefBased/>
  <w15:docId w15:val="{2BB460D9-693A-4488-9A66-EED2382C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3A3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6A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paragraph" w:customStyle="1" w:styleId="BrdtekstIFK">
    <w:name w:val="Brødtekst IFK"/>
    <w:basedOn w:val="Normal"/>
    <w:link w:val="BrdtekstIFKTegn"/>
    <w:qFormat/>
    <w:rsid w:val="003A3B6A"/>
    <w:pPr>
      <w:spacing w:after="240"/>
    </w:pPr>
  </w:style>
  <w:style w:type="character" w:customStyle="1" w:styleId="BrdtekstIFKTegn">
    <w:name w:val="Brødtekst IFK Tegn"/>
    <w:basedOn w:val="DefaultParagraphFont"/>
    <w:link w:val="BrdtekstIFK"/>
    <w:rsid w:val="003A3B6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80CDD074-1A03-4F9C-8B7D-7EE4837E0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16</cp:revision>
  <cp:lastPrinted>2020-01-09T10:08:00Z</cp:lastPrinted>
  <dcterms:created xsi:type="dcterms:W3CDTF">2021-01-29T13:30:00Z</dcterms:created>
  <dcterms:modified xsi:type="dcterms:W3CDTF">2021-03-22T09:51:00Z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