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5CC7" w14:textId="77777777" w:rsidR="008F560B" w:rsidRDefault="005F04A1" w:rsidP="005051D9">
      <w:pPr>
        <w:pStyle w:val="Overskrift1"/>
      </w:pPr>
      <w:r w:rsidRPr="005F04A1">
        <w:t>3.2.</w:t>
      </w:r>
      <w:r>
        <w:t xml:space="preserve"> </w:t>
      </w:r>
      <w:r w:rsidRPr="005F04A1">
        <w:t>Test av medfølgende dokumentfiler</w:t>
      </w:r>
    </w:p>
    <w:p w14:paraId="05F711B1" w14:textId="2A5E7601" w:rsidR="005051D9" w:rsidRDefault="005051D9" w:rsidP="005051D9">
      <w:pPr>
        <w:pStyle w:val="Overskrift2"/>
      </w:pPr>
      <w:r>
        <w:t>Forklaring</w:t>
      </w:r>
    </w:p>
    <w:p w14:paraId="04E1DBF5" w14:textId="1E5C5653" w:rsidR="00696320" w:rsidRPr="00696320" w:rsidRDefault="00696320" w:rsidP="00696320">
      <w:r>
        <w:t xml:space="preserve">Dette kapittelet kan dere gjerne eksperimentere med, da mange </w:t>
      </w:r>
      <w:r w:rsidR="00F54315">
        <w:t xml:space="preserve">rare feil kan dukke opp i VeraPDF og KostVal. </w:t>
      </w:r>
      <w:r w:rsidR="0075782C">
        <w:t xml:space="preserve">Dette kapittelet er også hovedsakelig for internt bruk, så bare beskriv feilene </w:t>
      </w:r>
      <w:r w:rsidR="00B56B6F">
        <w:t>nøyaktig om dere ønsker, så lenge det blir menneskelig leselig.</w:t>
      </w:r>
    </w:p>
    <w:p w14:paraId="34800E32" w14:textId="77777777" w:rsidR="00780FF7" w:rsidRDefault="00780FF7" w:rsidP="00780FF7">
      <w:pPr>
        <w:pStyle w:val="Overskrift2"/>
      </w:pPr>
    </w:p>
    <w:p w14:paraId="19CA7A6B" w14:textId="0F9C281E" w:rsidR="00780FF7" w:rsidRDefault="00780FF7" w:rsidP="00780FF7">
      <w:pPr>
        <w:pStyle w:val="Overskrift2"/>
      </w:pPr>
      <w:r>
        <w:t>Input</w:t>
      </w:r>
    </w:p>
    <w:p w14:paraId="74BBC815" w14:textId="04431D4C" w:rsidR="0094777D" w:rsidRPr="0094777D" w:rsidRDefault="0094777D" w:rsidP="0094777D">
      <w:r>
        <w:t>DROID rapporten i sin helhet.</w:t>
      </w:r>
    </w:p>
    <w:p w14:paraId="07C72534" w14:textId="0BCEDAFA" w:rsidR="00780FF7" w:rsidRDefault="00780FF7" w:rsidP="00780FF7"/>
    <w:p w14:paraId="19B35BD9" w14:textId="4223157D" w:rsidR="0094777D" w:rsidRDefault="0094777D" w:rsidP="00780FF7">
      <w:r>
        <w:t>VeraPDF rapporten i sin helhet.</w:t>
      </w:r>
    </w:p>
    <w:p w14:paraId="56FC45AF" w14:textId="270A2C48" w:rsidR="0094777D" w:rsidRDefault="0094777D" w:rsidP="00780FF7"/>
    <w:p w14:paraId="4C519A9A" w14:textId="480FD202" w:rsidR="0094777D" w:rsidRDefault="0094777D" w:rsidP="00780FF7">
      <w:r>
        <w:t>KostVal rapporten i sin helhet.</w:t>
      </w:r>
    </w:p>
    <w:p w14:paraId="6DA03087" w14:textId="77777777" w:rsidR="0094777D" w:rsidRDefault="0094777D" w:rsidP="00780FF7"/>
    <w:p w14:paraId="27203629" w14:textId="45E32BA5" w:rsidR="00780FF7" w:rsidRPr="00780FF7" w:rsidRDefault="00780FF7" w:rsidP="00780FF7">
      <w:pPr>
        <w:pStyle w:val="Overskrift2"/>
      </w:pPr>
      <w:r>
        <w:t>Output</w:t>
      </w:r>
    </w:p>
    <w:p w14:paraId="726E6D25" w14:textId="77777777" w:rsidR="005F04A1" w:rsidRPr="006828B3" w:rsidRDefault="005F04A1" w:rsidP="005F04A1">
      <w:r w:rsidRPr="006828B3">
        <w:t>Medfølgende dokumentfiler er testet ved bruk følgende testverktøy:</w:t>
      </w:r>
    </w:p>
    <w:p w14:paraId="115E06FA" w14:textId="287DD529" w:rsidR="005F04A1" w:rsidRPr="006828B3" w:rsidRDefault="005F04A1" w:rsidP="005F04A1">
      <w:pPr>
        <w:pStyle w:val="Listeavsnitt"/>
        <w:numPr>
          <w:ilvl w:val="0"/>
          <w:numId w:val="2"/>
        </w:numPr>
      </w:pPr>
      <w:r w:rsidRPr="006828B3">
        <w:t>DROID 6.</w:t>
      </w:r>
      <w:r w:rsidR="005128D3">
        <w:t>5</w:t>
      </w:r>
      <w:r w:rsidRPr="006828B3">
        <w:t xml:space="preserve"> med signaturfil 96</w:t>
      </w:r>
    </w:p>
    <w:p w14:paraId="5F3E52E6" w14:textId="6B08BFE7" w:rsidR="005F04A1" w:rsidRPr="00CA0668" w:rsidRDefault="005F04A1" w:rsidP="005F04A1">
      <w:pPr>
        <w:pStyle w:val="Listeavsnitt"/>
        <w:numPr>
          <w:ilvl w:val="0"/>
          <w:numId w:val="2"/>
        </w:numPr>
      </w:pPr>
      <w:proofErr w:type="spellStart"/>
      <w:r w:rsidRPr="006828B3">
        <w:t>VeraPDF</w:t>
      </w:r>
      <w:proofErr w:type="spellEnd"/>
      <w:r w:rsidRPr="006828B3">
        <w:t xml:space="preserve"> 1.</w:t>
      </w:r>
      <w:r w:rsidR="005128D3">
        <w:t>16.1</w:t>
      </w:r>
      <w:r w:rsidRPr="006828B3">
        <w:t xml:space="preserve"> </w:t>
      </w:r>
      <w:proofErr w:type="spellStart"/>
      <w:r w:rsidRPr="006828B3">
        <w:t>GreenField</w:t>
      </w:r>
      <w:proofErr w:type="spellEnd"/>
    </w:p>
    <w:p w14:paraId="004F95BE" w14:textId="44C92B1D" w:rsidR="005128D3" w:rsidRPr="00514E35" w:rsidRDefault="00CA0668" w:rsidP="005128D3">
      <w:pPr>
        <w:pStyle w:val="Listeavsnitt"/>
        <w:numPr>
          <w:ilvl w:val="0"/>
          <w:numId w:val="2"/>
        </w:numPr>
        <w:rPr>
          <w:bCs/>
        </w:rPr>
      </w:pPr>
      <w:proofErr w:type="spellStart"/>
      <w:r w:rsidRPr="00CA0668">
        <w:rPr>
          <w:bCs/>
        </w:rPr>
        <w:t>KostVal</w:t>
      </w:r>
      <w:proofErr w:type="spellEnd"/>
      <w:r w:rsidR="005128D3">
        <w:rPr>
          <w:b/>
          <w:u w:val="single"/>
        </w:rPr>
        <w:t xml:space="preserve"> </w:t>
      </w:r>
      <w:r w:rsidR="005128D3">
        <w:rPr>
          <w:bCs/>
        </w:rPr>
        <w:t>2.0.4</w:t>
      </w:r>
    </w:p>
    <w:p w14:paraId="74FF3697" w14:textId="6CE367D8" w:rsidR="005F04A1" w:rsidRDefault="005F04A1" w:rsidP="005F04A1">
      <w:pPr>
        <w:rPr>
          <w:b/>
          <w:u w:val="single"/>
        </w:rPr>
      </w:pPr>
      <w:r w:rsidRPr="006828B3">
        <w:t xml:space="preserve">Arkade 5 kontrollerer også hvilke filformater uttrekket angir skal være med, </w:t>
      </w:r>
      <w:r w:rsidRPr="0001555D">
        <w:rPr>
          <w:b/>
          <w:u w:val="single"/>
        </w:rPr>
        <w:t>men vi ser at dette beklageligvis ikke stemmer overens med de faktiske filformatene. / og vi ser at dette stemmer overens med de faktiske filformatene.</w:t>
      </w:r>
    </w:p>
    <w:p w14:paraId="6B13BAD5" w14:textId="6EF376D6" w:rsidR="00736433" w:rsidRDefault="00736433" w:rsidP="005F04A1">
      <w:pPr>
        <w:rPr>
          <w:b/>
          <w:u w:val="single"/>
        </w:rPr>
      </w:pPr>
    </w:p>
    <w:p w14:paraId="0D22DA85" w14:textId="6E703E57" w:rsidR="00736433" w:rsidRDefault="00736433" w:rsidP="005F04A1">
      <w:r>
        <w:t>AND/OR</w:t>
      </w:r>
    </w:p>
    <w:p w14:paraId="63147894" w14:textId="77777777" w:rsidR="00736433" w:rsidRPr="00736433" w:rsidRDefault="00736433" w:rsidP="005F04A1"/>
    <w:p w14:paraId="7DDE346A" w14:textId="77777777" w:rsidR="005F04A1" w:rsidRPr="006828B3" w:rsidRDefault="005F04A1" w:rsidP="005F04A1">
      <w:r w:rsidRPr="006828B3">
        <w:t xml:space="preserve">Følgende filformater er identifisert med DROID: </w:t>
      </w:r>
    </w:p>
    <w:p w14:paraId="3419FBDD" w14:textId="34AAE901" w:rsidR="005F04A1" w:rsidRDefault="005F04A1" w:rsidP="005F04A1"/>
    <w:p w14:paraId="1BB99655" w14:textId="67D45CEF" w:rsidR="005128D3" w:rsidRDefault="005128D3" w:rsidP="005F04A1">
      <w:r>
        <w:t>AND/OR</w:t>
      </w:r>
    </w:p>
    <w:p w14:paraId="58FE305D" w14:textId="77777777" w:rsidR="005128D3" w:rsidRDefault="005128D3" w:rsidP="005F04A1"/>
    <w:p w14:paraId="33094274" w14:textId="2A923D13" w:rsidR="001D3EC1" w:rsidRDefault="001D3EC1" w:rsidP="005128D3">
      <w:r w:rsidRPr="006828B3">
        <w:t>PDF-filene ble også sjekket opp mot PDF/A standarden ved hjelp av VeraPDF</w:t>
      </w:r>
      <w:r>
        <w:t>, og alle ble validert.</w:t>
      </w:r>
    </w:p>
    <w:p w14:paraId="473DBAD9" w14:textId="2635F279" w:rsidR="005128D3" w:rsidRDefault="005128D3" w:rsidP="005128D3"/>
    <w:p w14:paraId="7EA3C50D" w14:textId="054DC723" w:rsidR="005128D3" w:rsidRDefault="005128D3" w:rsidP="005128D3">
      <w:r>
        <w:t>AND/OR</w:t>
      </w:r>
    </w:p>
    <w:p w14:paraId="7910129A" w14:textId="2AF33059" w:rsidR="00780FF7" w:rsidRDefault="00780FF7" w:rsidP="001D3EC1"/>
    <w:p w14:paraId="4E928CD7" w14:textId="1915F1C9" w:rsidR="00780FF7" w:rsidRDefault="00780FF7" w:rsidP="005128D3">
      <w:r w:rsidRPr="006828B3">
        <w:t xml:space="preserve">PDF-filene ble også sjekket opp mot PDF/A standarden ved hjelp av </w:t>
      </w:r>
      <w:proofErr w:type="spellStart"/>
      <w:r w:rsidRPr="006828B3">
        <w:t>VeraPDF</w:t>
      </w:r>
      <w:proofErr w:type="spellEnd"/>
      <w:r w:rsidR="002E05AF">
        <w:t>:</w:t>
      </w:r>
    </w:p>
    <w:p w14:paraId="2875FE80" w14:textId="51B14D84" w:rsidR="005128D3" w:rsidRDefault="005128D3" w:rsidP="005128D3"/>
    <w:p w14:paraId="19F792B4" w14:textId="257EE556" w:rsidR="005128D3" w:rsidRPr="00780FF7" w:rsidRDefault="005128D3" w:rsidP="005128D3">
      <w:pPr>
        <w:rPr>
          <w:b/>
        </w:rPr>
      </w:pPr>
      <w:r>
        <w:t>AND/OR</w:t>
      </w:r>
    </w:p>
    <w:p w14:paraId="4B493B0B" w14:textId="77777777" w:rsidR="00780FF7" w:rsidRDefault="00780FF7" w:rsidP="001D3EC1"/>
    <w:p w14:paraId="05471816" w14:textId="76C1B58C" w:rsidR="001D3EC1" w:rsidRDefault="00B17ED6" w:rsidP="005128D3">
      <w:r w:rsidRPr="00B17ED6">
        <w:rPr>
          <w:b/>
          <w:u w:val="single"/>
        </w:rPr>
        <w:lastRenderedPageBreak/>
        <w:t>ANTALLFILERSOMFEILERSJEKK</w:t>
      </w:r>
      <w:r w:rsidR="001D3EC1">
        <w:t xml:space="preserve"> filer kunne ikke kjøres av VeraPDF, enten fordi de er skadet og ikke kan åpnes eller fordi </w:t>
      </w:r>
      <w:proofErr w:type="spellStart"/>
      <w:r w:rsidR="001D3EC1">
        <w:t>VeraPDF</w:t>
      </w:r>
      <w:proofErr w:type="spellEnd"/>
      <w:r w:rsidR="001D3EC1">
        <w:t xml:space="preserve"> </w:t>
      </w:r>
      <w:proofErr w:type="gramStart"/>
      <w:r w:rsidR="001D3EC1">
        <w:t>fikk  «</w:t>
      </w:r>
      <w:proofErr w:type="spellStart"/>
      <w:proofErr w:type="gramEnd"/>
      <w:r w:rsidR="001D3EC1">
        <w:t>java.lang.OutOfMemoryError</w:t>
      </w:r>
      <w:proofErr w:type="spellEnd"/>
      <w:r w:rsidR="001D3EC1">
        <w:t xml:space="preserve">: Java </w:t>
      </w:r>
      <w:proofErr w:type="spellStart"/>
      <w:r w:rsidR="001D3EC1">
        <w:t>heap</w:t>
      </w:r>
      <w:proofErr w:type="spellEnd"/>
      <w:r w:rsidR="001D3EC1">
        <w:t xml:space="preserve"> </w:t>
      </w:r>
      <w:proofErr w:type="spellStart"/>
      <w:r w:rsidR="001D3EC1">
        <w:t>space</w:t>
      </w:r>
      <w:proofErr w:type="spellEnd"/>
      <w:r w:rsidR="001D3EC1">
        <w:t xml:space="preserve">» problemer. Ingen av disse kan garanteres at er leselige for ettermæle i forhold til slik de er ment. Liste over disse ligger som </w:t>
      </w:r>
      <w:r w:rsidR="005E0B76">
        <w:t xml:space="preserve">vedlegg. </w:t>
      </w:r>
    </w:p>
    <w:p w14:paraId="3D560DE4" w14:textId="295FBFEB" w:rsidR="005128D3" w:rsidRDefault="005128D3" w:rsidP="005128D3"/>
    <w:p w14:paraId="595256E9" w14:textId="4EA8C520" w:rsidR="005128D3" w:rsidRDefault="005128D3" w:rsidP="005128D3">
      <w:r>
        <w:t>AND/OR</w:t>
      </w:r>
    </w:p>
    <w:p w14:paraId="3ADE731F" w14:textId="77777777" w:rsidR="00B17ED6" w:rsidRDefault="00B17ED6" w:rsidP="001D3EC1"/>
    <w:p w14:paraId="5E59B889" w14:textId="6E972356" w:rsidR="001D3EC1" w:rsidRPr="005F04A1" w:rsidRDefault="00417B4F" w:rsidP="004021B6">
      <w:r w:rsidRPr="00417B4F">
        <w:rPr>
          <w:b/>
          <w:u w:val="single"/>
        </w:rPr>
        <w:t>ANTALLFILERMEDFEIL</w:t>
      </w:r>
      <w:r w:rsidR="001D3EC1">
        <w:t xml:space="preserve"> filer har manglende eller feil metadata av et varierende slag, og det kan ikke garanteres at de er leselige for ettermæle i forhold til slik de er ment, med mindre den eneste feilen er manglende font av typene Arial, Times New Roman, Symbol, eller liknende generelle fonter. </w:t>
      </w:r>
    </w:p>
    <w:p w14:paraId="63E016A3" w14:textId="77777777" w:rsidR="005051D9" w:rsidRDefault="005051D9" w:rsidP="005051D9"/>
    <w:p w14:paraId="1BD90AA5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626AD" w14:textId="77777777" w:rsidR="007E757C" w:rsidRDefault="007E757C" w:rsidP="00175380">
      <w:r>
        <w:separator/>
      </w:r>
    </w:p>
  </w:endnote>
  <w:endnote w:type="continuationSeparator" w:id="0">
    <w:p w14:paraId="042D16AA" w14:textId="77777777" w:rsidR="007E757C" w:rsidRDefault="007E757C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EC1A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DD44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415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717C31BF" wp14:editId="448D53CA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3707D" w14:textId="77777777" w:rsidR="007E757C" w:rsidRDefault="007E757C" w:rsidP="00175380">
      <w:r>
        <w:separator/>
      </w:r>
    </w:p>
  </w:footnote>
  <w:footnote w:type="continuationSeparator" w:id="0">
    <w:p w14:paraId="1408612B" w14:textId="77777777" w:rsidR="007E757C" w:rsidRDefault="007E757C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06930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428E2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55CC879" wp14:editId="23838C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8BD227D" wp14:editId="5AE0C79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89725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56A055" wp14:editId="2251D5F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88A2C96" wp14:editId="27DD57C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04939"/>
    <w:multiLevelType w:val="hybridMultilevel"/>
    <w:tmpl w:val="94D888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1672B"/>
    <w:multiLevelType w:val="hybridMultilevel"/>
    <w:tmpl w:val="794A8B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A1"/>
    <w:rsid w:val="00012BA6"/>
    <w:rsid w:val="0001555D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B62DC"/>
    <w:rsid w:val="001D3EC1"/>
    <w:rsid w:val="001F19A0"/>
    <w:rsid w:val="00221E94"/>
    <w:rsid w:val="002328F3"/>
    <w:rsid w:val="00242123"/>
    <w:rsid w:val="0025469C"/>
    <w:rsid w:val="002630D7"/>
    <w:rsid w:val="00271D36"/>
    <w:rsid w:val="0028320E"/>
    <w:rsid w:val="002944EA"/>
    <w:rsid w:val="002C6736"/>
    <w:rsid w:val="002E05AF"/>
    <w:rsid w:val="002E27D1"/>
    <w:rsid w:val="00310693"/>
    <w:rsid w:val="00332C26"/>
    <w:rsid w:val="00375C8B"/>
    <w:rsid w:val="00385240"/>
    <w:rsid w:val="003A5ECC"/>
    <w:rsid w:val="003A683B"/>
    <w:rsid w:val="003B6B5D"/>
    <w:rsid w:val="00401B42"/>
    <w:rsid w:val="004021B6"/>
    <w:rsid w:val="00417B4F"/>
    <w:rsid w:val="0043707F"/>
    <w:rsid w:val="00480C39"/>
    <w:rsid w:val="00494B4F"/>
    <w:rsid w:val="004A3E4A"/>
    <w:rsid w:val="004E0D16"/>
    <w:rsid w:val="005051D9"/>
    <w:rsid w:val="005128D3"/>
    <w:rsid w:val="00514A15"/>
    <w:rsid w:val="00514E35"/>
    <w:rsid w:val="00554F6A"/>
    <w:rsid w:val="00560027"/>
    <w:rsid w:val="00593F29"/>
    <w:rsid w:val="005C4613"/>
    <w:rsid w:val="005C5185"/>
    <w:rsid w:val="005E0B76"/>
    <w:rsid w:val="005F04A1"/>
    <w:rsid w:val="00605B81"/>
    <w:rsid w:val="00605F62"/>
    <w:rsid w:val="00611D1C"/>
    <w:rsid w:val="0062576F"/>
    <w:rsid w:val="00667F25"/>
    <w:rsid w:val="00694C5B"/>
    <w:rsid w:val="00696320"/>
    <w:rsid w:val="006B4722"/>
    <w:rsid w:val="006E0416"/>
    <w:rsid w:val="00705EFF"/>
    <w:rsid w:val="007303F4"/>
    <w:rsid w:val="00736433"/>
    <w:rsid w:val="0074743B"/>
    <w:rsid w:val="00754E0C"/>
    <w:rsid w:val="0075782C"/>
    <w:rsid w:val="00772F3F"/>
    <w:rsid w:val="00777219"/>
    <w:rsid w:val="00780FF7"/>
    <w:rsid w:val="00791D66"/>
    <w:rsid w:val="007A14F1"/>
    <w:rsid w:val="007C4524"/>
    <w:rsid w:val="007E49F0"/>
    <w:rsid w:val="007E5E30"/>
    <w:rsid w:val="007E757C"/>
    <w:rsid w:val="0080044B"/>
    <w:rsid w:val="0084351B"/>
    <w:rsid w:val="00896A5C"/>
    <w:rsid w:val="008E5EFD"/>
    <w:rsid w:val="008F560B"/>
    <w:rsid w:val="00921755"/>
    <w:rsid w:val="0094777D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17ED6"/>
    <w:rsid w:val="00B466AB"/>
    <w:rsid w:val="00B47927"/>
    <w:rsid w:val="00B528D7"/>
    <w:rsid w:val="00B56B6F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0668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315"/>
    <w:rsid w:val="00F5453C"/>
    <w:rsid w:val="00F55302"/>
    <w:rsid w:val="00F77B8F"/>
    <w:rsid w:val="00FC12B9"/>
    <w:rsid w:val="00FD40E8"/>
    <w:rsid w:val="00FD7A9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8609F"/>
  <w15:chartTrackingRefBased/>
  <w15:docId w15:val="{43FD7CF3-9A28-4C81-B522-29DE9175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5E122C3-BCAD-49A3-BA3D-30E0B5634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403</TotalTime>
  <Pages>2</Pages>
  <Words>263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23</cp:revision>
  <cp:lastPrinted>2020-01-09T10:08:00Z</cp:lastPrinted>
  <dcterms:created xsi:type="dcterms:W3CDTF">2021-01-29T14:19:00Z</dcterms:created>
  <dcterms:modified xsi:type="dcterms:W3CDTF">2021-04-07T15:38:00Z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