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11C14" w14:textId="77777777" w:rsidR="00E56EC3" w:rsidRDefault="00E56EC3" w:rsidP="005051D9">
      <w:pPr>
        <w:pStyle w:val="Overskrift2"/>
        <w:rPr>
          <w:sz w:val="26"/>
          <w:szCs w:val="32"/>
        </w:rPr>
      </w:pPr>
      <w:r w:rsidRPr="00E56EC3">
        <w:rPr>
          <w:sz w:val="26"/>
          <w:szCs w:val="32"/>
        </w:rPr>
        <w:t>3.1.28.</w:t>
      </w:r>
      <w:r>
        <w:rPr>
          <w:sz w:val="26"/>
          <w:szCs w:val="32"/>
        </w:rPr>
        <w:t xml:space="preserve"> </w:t>
      </w:r>
      <w:r w:rsidRPr="00E56EC3">
        <w:rPr>
          <w:sz w:val="26"/>
          <w:szCs w:val="32"/>
        </w:rPr>
        <w:t>N5. 48: Arkivdelreferanser</w:t>
      </w:r>
    </w:p>
    <w:p w14:paraId="3ADF295F" w14:textId="77777777" w:rsidR="005051D9" w:rsidRDefault="005051D9" w:rsidP="005051D9">
      <w:pPr>
        <w:pStyle w:val="Overskrift2"/>
      </w:pPr>
      <w:r>
        <w:t>Forklaring</w:t>
      </w:r>
    </w:p>
    <w:p w14:paraId="1E42EFF7" w14:textId="77777777" w:rsidR="005051D9" w:rsidRDefault="00E56EC3" w:rsidP="005051D9">
      <w:r>
        <w:t>Dukker veldig sjeldent opp noe.</w:t>
      </w:r>
    </w:p>
    <w:p w14:paraId="08FC9107" w14:textId="77777777" w:rsidR="00E56EC3" w:rsidRDefault="00E56EC3" w:rsidP="005051D9"/>
    <w:p w14:paraId="5C547928" w14:textId="77777777" w:rsidR="005051D9" w:rsidRDefault="00480C39" w:rsidP="005051D9">
      <w:pPr>
        <w:pStyle w:val="Overskrift2"/>
      </w:pPr>
      <w:r>
        <w:t>Input</w:t>
      </w:r>
    </w:p>
    <w:p w14:paraId="2FB8D58A" w14:textId="77777777" w:rsidR="00E56EC3" w:rsidRPr="00E56EC3" w:rsidRDefault="00E56EC3" w:rsidP="00E56EC3">
      <w:r>
        <w:t>Ingen.</w:t>
      </w:r>
    </w:p>
    <w:p w14:paraId="60E4D916" w14:textId="77777777" w:rsidR="00480C39" w:rsidRDefault="00480C39" w:rsidP="00480C39"/>
    <w:p w14:paraId="4669058C" w14:textId="77777777" w:rsidR="00480C39" w:rsidRDefault="00480C39" w:rsidP="00480C39">
      <w:pPr>
        <w:pStyle w:val="Overskrift2"/>
      </w:pPr>
      <w:r>
        <w:t>Output</w:t>
      </w:r>
    </w:p>
    <w:p w14:paraId="46069C8F" w14:textId="77777777" w:rsidR="00E56EC3" w:rsidRPr="00BC327C" w:rsidRDefault="00E56EC3" w:rsidP="00E56EC3">
      <w:r w:rsidRPr="00BC327C">
        <w:t>Ingen arkivdelreferanser er r</w:t>
      </w:r>
      <w:r>
        <w:t>egistrert.</w:t>
      </w:r>
    </w:p>
    <w:p w14:paraId="06B0E57B" w14:textId="77777777" w:rsidR="00221E94" w:rsidRPr="00221E94" w:rsidRDefault="00221E94" w:rsidP="00221E94">
      <w:bookmarkStart w:id="0" w:name="_GoBack"/>
      <w:bookmarkEnd w:id="0"/>
    </w:p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93EFE" w14:textId="77777777" w:rsidR="00E56EC3" w:rsidRDefault="00E56EC3" w:rsidP="00175380">
      <w:r>
        <w:separator/>
      </w:r>
    </w:p>
  </w:endnote>
  <w:endnote w:type="continuationSeparator" w:id="0">
    <w:p w14:paraId="16808236" w14:textId="77777777" w:rsidR="00E56EC3" w:rsidRDefault="00E56EC3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FCE7D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424B0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BC7EB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6FAC541C" wp14:editId="4123B5C6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59978" w14:textId="77777777" w:rsidR="00E56EC3" w:rsidRDefault="00E56EC3" w:rsidP="00175380">
      <w:r>
        <w:separator/>
      </w:r>
    </w:p>
  </w:footnote>
  <w:footnote w:type="continuationSeparator" w:id="0">
    <w:p w14:paraId="7AF6D2D1" w14:textId="77777777" w:rsidR="00E56EC3" w:rsidRDefault="00E56EC3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ABBF8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03658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86FA89E" wp14:editId="1EA4AAD0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2E39B93E" wp14:editId="77844488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228EC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845FA69" wp14:editId="1FA4624B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005B8A0D" wp14:editId="52CBCE0B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C3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56EC3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F32EFE"/>
  <w15:chartTrackingRefBased/>
  <w15:docId w15:val="{CB964F9E-3C30-40A0-98E2-294DAE6A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E56E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56EC3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2.xml><?xml version="1.0" encoding="utf-8"?>
<root>
</root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1A58A7-F786-4B90-8093-C974FFAD2210}">
  <ds:schemaRefs>
    <ds:schemaRef ds:uri="http://www.w3.org/XML/1998/namespace"/>
    <ds:schemaRef ds:uri="http://purl.org/dc/terms/"/>
    <ds:schemaRef ds:uri="http://schemas.microsoft.com/office/2006/documentManagement/types"/>
    <ds:schemaRef ds:uri="2355f221-d3d3-4de7-8dfe-66712bdc9745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fd937500-a2a4-4ab5-93a2-19fc361d7968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B71883-EB9A-44D4-AB6F-233EB504C6DC}"/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</TotalTime>
  <Pages>1</Pages>
  <Words>22</Words>
  <Characters>119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Stenshagen, Per Arne</cp:lastModifiedBy>
  <cp:revision>1</cp:revision>
  <cp:lastPrinted>2020-01-09T10:08:00Z</cp:lastPrinted>
  <dcterms:created xsi:type="dcterms:W3CDTF">2021-01-29T13:58:00Z</dcterms:created>
  <dcterms:modified xsi:type="dcterms:W3CDTF">2021-01-29T13:59:00Z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