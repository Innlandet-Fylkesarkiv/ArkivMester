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5606" w14:textId="4A2EF38C" w:rsidR="00B5080F" w:rsidRDefault="00B5080F" w:rsidP="00472A04"/>
    <w:p w14:paraId="3AA8C0A4" w14:textId="77777777" w:rsidR="00226759" w:rsidRDefault="00226759" w:rsidP="00226759">
      <w:pPr>
        <w:pStyle w:val="Overskrift1"/>
      </w:pPr>
      <w:r>
        <w:t>3.1.2. N5. 03: Validering av XML</w:t>
      </w:r>
    </w:p>
    <w:p w14:paraId="76F31E21" w14:textId="77777777" w:rsidR="00226759" w:rsidRDefault="00226759" w:rsidP="00226759">
      <w:pPr>
        <w:pStyle w:val="Overskrift2"/>
      </w:pPr>
      <w:r>
        <w:t>Forklaring</w:t>
      </w:r>
    </w:p>
    <w:p w14:paraId="67D7CDEC" w14:textId="77777777" w:rsidR="00226759" w:rsidRDefault="00226759" w:rsidP="00226759">
      <w:r>
        <w:t>Den testen som, for øyeblikket, er mest ødelagt. Forhåpentligvis blir den fikset i løpet av 2021, hvorav den i så fall vil bli skrevet om når det kommer til input.</w:t>
      </w:r>
    </w:p>
    <w:p w14:paraId="5D03D357" w14:textId="77777777" w:rsidR="00226759" w:rsidRDefault="00226759" w:rsidP="00226759"/>
    <w:p w14:paraId="76CF8D10" w14:textId="77777777" w:rsidR="00226759" w:rsidRDefault="00226759" w:rsidP="00226759">
      <w:r>
        <w:t>Her er det også såpass mange typer feil som kan dukke opp, at det heller er delt opp i egne Input Output bulker.</w:t>
      </w:r>
    </w:p>
    <w:p w14:paraId="1363A490" w14:textId="77777777" w:rsidR="00226759" w:rsidRDefault="00226759" w:rsidP="00226759"/>
    <w:p w14:paraId="70ACE4A1" w14:textId="77777777" w:rsidR="00226759" w:rsidRDefault="00226759" w:rsidP="00226759">
      <w:r>
        <w:t xml:space="preserve">For å gjøre vondt verre, er det også her at feilene Arkade rapportere er på sitt lengste, så de fulle feilene blir ikke skrevet opp her. Prøv i stedet å anta at et eller annet sted (per feil) omhandler det som er beskrevet i dette dokumentet. </w:t>
      </w:r>
    </w:p>
    <w:p w14:paraId="33CBD6CC" w14:textId="77777777" w:rsidR="00226759" w:rsidRDefault="00226759" w:rsidP="00226759"/>
    <w:p w14:paraId="2DFC0F93" w14:textId="77777777" w:rsidR="00226759" w:rsidRDefault="00226759" w:rsidP="00226759">
      <w:r>
        <w:t>Eksempel på feil (fra arkade-log.xml), og hvordan det er forkortet:</w:t>
      </w:r>
    </w:p>
    <w:p w14:paraId="39EE4E79" w14:textId="77777777" w:rsidR="00226759" w:rsidRDefault="00226759" w:rsidP="00226759">
      <w:pPr>
        <w:pStyle w:val="Listeavsnitt"/>
        <w:numPr>
          <w:ilvl w:val="0"/>
          <w:numId w:val="2"/>
        </w:numPr>
      </w:pPr>
      <w:r>
        <w:t xml:space="preserve">[arkivstruktur.xml] Linje 83: Elementet </w:t>
      </w:r>
      <w:hyperlink r:id="rId11" w:history="1">
        <w:r w:rsidRPr="00BD7D7A">
          <w:rPr>
            <w:rStyle w:val="Hyperkobling"/>
          </w:rPr>
          <w:t>http://www.arkivverket.no/standarder/noark5/arkivstruktur:tilknyttetDato</w:t>
        </w:r>
      </w:hyperlink>
      <w:r>
        <w:t xml:space="preserve"> er ugyldig – Verdien 2004-09-28T00:00:00 er ugyldig i henhold til datatypen </w:t>
      </w:r>
      <w:hyperlink r:id="rId12" w:history="1">
        <w:r w:rsidRPr="00BD7D7A">
          <w:rPr>
            <w:rStyle w:val="Hyperkobling"/>
          </w:rPr>
          <w:t>http://www.arkivverket.no/standarder/noark5/metadatakatalog:tilknyttetDato</w:t>
        </w:r>
      </w:hyperlink>
      <w:r>
        <w:t xml:space="preserve"> – Strengen 2004-09-28T00:00:00 er ikke en gyldig Date</w:t>
      </w:r>
    </w:p>
    <w:p w14:paraId="06423135" w14:textId="35F0EA07" w:rsidR="00226759" w:rsidRDefault="00226759" w:rsidP="00472A04">
      <w:pPr>
        <w:pStyle w:val="Listeavsnitt"/>
        <w:numPr>
          <w:ilvl w:val="0"/>
          <w:numId w:val="2"/>
        </w:numPr>
      </w:pPr>
      <w:r>
        <w:t>Forkortet til: elementet tilknyttetDato rapportert som feil format.</w:t>
      </w:r>
    </w:p>
    <w:p w14:paraId="58AD2A09" w14:textId="77777777" w:rsidR="00226759" w:rsidRDefault="00226759" w:rsidP="00472A04"/>
    <w:p w14:paraId="5399E119" w14:textId="77777777" w:rsidR="00B5080F" w:rsidRDefault="00B5080F" w:rsidP="00B5080F">
      <w:pPr>
        <w:pStyle w:val="Overskrift2"/>
      </w:pPr>
      <w:r>
        <w:t>Input</w:t>
      </w:r>
    </w:p>
    <w:p w14:paraId="48483D0D" w14:textId="165AE681" w:rsidR="00B5080F" w:rsidRDefault="00B5080F" w:rsidP="00472A04"/>
    <w:p w14:paraId="3254C9C1" w14:textId="4013F498" w:rsidR="00B5080F" w:rsidRDefault="00B5080F" w:rsidP="00B5080F">
      <w:r>
        <w:t>Kun Arkade rapporten, ingen feil rapportert.</w:t>
      </w:r>
    </w:p>
    <w:p w14:paraId="3849A0FB" w14:textId="63C1A8AE" w:rsidR="00B5080F" w:rsidRDefault="00B5080F" w:rsidP="00472A04"/>
    <w:p w14:paraId="17710F21" w14:textId="08AC15E1" w:rsidR="00B5080F" w:rsidRDefault="00B5080F" w:rsidP="00472A04">
      <w:r>
        <w:t>AND/OR</w:t>
      </w:r>
    </w:p>
    <w:p w14:paraId="4CD00ADD" w14:textId="643DADFA" w:rsidR="00B5080F" w:rsidRDefault="00B5080F" w:rsidP="00472A04"/>
    <w:p w14:paraId="3B2E66D6" w14:textId="77777777" w:rsidR="00B5080F" w:rsidRDefault="00B5080F" w:rsidP="00B5080F">
      <w:r>
        <w:t>Kun Arkade rapporten, elementet tilknyttetDato rapportert som feil format.</w:t>
      </w:r>
    </w:p>
    <w:p w14:paraId="7E2BFE60" w14:textId="77777777" w:rsidR="00B5080F" w:rsidRDefault="00B5080F" w:rsidP="00B5080F"/>
    <w:p w14:paraId="78CA9285" w14:textId="77777777" w:rsidR="00B5080F" w:rsidRDefault="00B5080F" w:rsidP="00B5080F">
      <w:r>
        <w:t>Denne feilen gjelder hovedsakelig eldre Noark5 versjoner.</w:t>
      </w:r>
    </w:p>
    <w:p w14:paraId="2D484D07" w14:textId="77777777" w:rsidR="00B5080F" w:rsidRDefault="00B5080F" w:rsidP="00472A04"/>
    <w:p w14:paraId="2CEE504E" w14:textId="77777777" w:rsidR="00B5080F" w:rsidRDefault="00B5080F" w:rsidP="00B5080F">
      <w:r>
        <w:t>AND/OR</w:t>
      </w:r>
    </w:p>
    <w:p w14:paraId="64918EA8" w14:textId="76848EE7" w:rsidR="00B5080F" w:rsidRDefault="00B5080F" w:rsidP="00472A04"/>
    <w:p w14:paraId="66B61DDF" w14:textId="77777777" w:rsidR="00B5080F" w:rsidRDefault="00B5080F" w:rsidP="00B5080F">
      <w:r>
        <w:t>Arkade rapporten, elementet filstoerrelse mangler.</w:t>
      </w:r>
    </w:p>
    <w:p w14:paraId="73A4D75D" w14:textId="77777777" w:rsidR="00B5080F" w:rsidRPr="00CC548B" w:rsidRDefault="00B5080F" w:rsidP="00B5080F"/>
    <w:p w14:paraId="15E70572" w14:textId="77777777" w:rsidR="00B5080F" w:rsidRDefault="00B5080F" w:rsidP="00B5080F">
      <w:r>
        <w:t>BaseX TODO for opptelling av antallet filer det gjelder.</w:t>
      </w:r>
    </w:p>
    <w:p w14:paraId="566B1FF7" w14:textId="77777777" w:rsidR="00B5080F" w:rsidRDefault="00B5080F" w:rsidP="00472A04"/>
    <w:p w14:paraId="7E113440" w14:textId="750E809F" w:rsidR="00B5080F" w:rsidRDefault="00B5080F" w:rsidP="00472A04"/>
    <w:p w14:paraId="07DEA97D" w14:textId="77777777" w:rsidR="00B5080F" w:rsidRDefault="00B5080F" w:rsidP="00B5080F">
      <w:r>
        <w:t>AND/OR</w:t>
      </w:r>
    </w:p>
    <w:p w14:paraId="486939E4" w14:textId="264E2126" w:rsidR="00B5080F" w:rsidRDefault="00B5080F" w:rsidP="00472A04"/>
    <w:p w14:paraId="0E28626F" w14:textId="77777777" w:rsidR="00B5080F" w:rsidRDefault="00B5080F" w:rsidP="00B5080F">
      <w:r>
        <w:t xml:space="preserve">Arkade rapporten, elementet journalposttype angitt med typer som ikke følger Noark5 standarden. </w:t>
      </w:r>
    </w:p>
    <w:p w14:paraId="3E54EB01" w14:textId="77777777" w:rsidR="00B5080F" w:rsidRPr="004A6B69" w:rsidRDefault="00B5080F" w:rsidP="00B5080F"/>
    <w:p w14:paraId="5AC8656C" w14:textId="77777777" w:rsidR="00B5080F" w:rsidRDefault="00B5080F" w:rsidP="00B5080F">
      <w:r>
        <w:t xml:space="preserve">BaseX </w:t>
      </w:r>
      <w:r w:rsidRPr="00CD3367">
        <w:t>A_Jt1_Journalposttyper_utenom_standarden.xq</w:t>
      </w:r>
    </w:p>
    <w:p w14:paraId="44F33AC1" w14:textId="4221C825" w:rsidR="00B5080F" w:rsidRDefault="00B5080F" w:rsidP="00472A04"/>
    <w:p w14:paraId="3DD8F886" w14:textId="62DDC7C7" w:rsidR="00B5080F" w:rsidRDefault="00B5080F" w:rsidP="00B5080F">
      <w:r>
        <w:t>AND/OR</w:t>
      </w:r>
    </w:p>
    <w:p w14:paraId="7145F961" w14:textId="247CE125" w:rsidR="00B5080F" w:rsidRDefault="00B5080F" w:rsidP="00B5080F"/>
    <w:p w14:paraId="61950558" w14:textId="77777777" w:rsidR="00B5080F" w:rsidRDefault="00B5080F" w:rsidP="00B5080F">
      <w:r>
        <w:t xml:space="preserve">Arkade rapporten, elementet skjermingshjemmel mangler. </w:t>
      </w:r>
    </w:p>
    <w:p w14:paraId="2CFAFC87" w14:textId="77777777" w:rsidR="00B5080F" w:rsidRPr="00074B02" w:rsidRDefault="00B5080F" w:rsidP="00B5080F"/>
    <w:p w14:paraId="33B68EAD" w14:textId="77777777" w:rsidR="00B5080F" w:rsidRDefault="00B5080F" w:rsidP="00B5080F">
      <w:r>
        <w:t>BaseX TODO for opptelling av antallet skjerminger det gjelder.</w:t>
      </w:r>
    </w:p>
    <w:p w14:paraId="2507F89A" w14:textId="47C2F895" w:rsidR="00B5080F" w:rsidRDefault="00B5080F" w:rsidP="00472A04"/>
    <w:p w14:paraId="1DC7460C" w14:textId="00D6ECA4" w:rsidR="00B5080F" w:rsidRDefault="00B5080F" w:rsidP="00472A04"/>
    <w:p w14:paraId="686FA9A5" w14:textId="3AAC2FC0" w:rsidR="00B5080F" w:rsidRDefault="00B5080F" w:rsidP="00B5080F">
      <w:r>
        <w:t>AND/OR</w:t>
      </w:r>
    </w:p>
    <w:p w14:paraId="7AB0992F" w14:textId="63F1A85E" w:rsidR="00B5080F" w:rsidRDefault="00B5080F" w:rsidP="00B5080F"/>
    <w:p w14:paraId="2F905BAF" w14:textId="77777777" w:rsidR="00B5080F" w:rsidRDefault="00B5080F" w:rsidP="00B5080F">
      <w:r>
        <w:t>Arkade rapporten, elementet konvertertFra mangler.</w:t>
      </w:r>
    </w:p>
    <w:p w14:paraId="501A14C7" w14:textId="77777777" w:rsidR="00B5080F" w:rsidRPr="00C50376" w:rsidRDefault="00B5080F" w:rsidP="00B5080F"/>
    <w:p w14:paraId="139BE5B8" w14:textId="77777777" w:rsidR="00B5080F" w:rsidRDefault="00B5080F" w:rsidP="00B5080F">
      <w:r>
        <w:t>BaseX TODO for opptelling av antallet filer det gjelder.</w:t>
      </w:r>
    </w:p>
    <w:p w14:paraId="5040FE7C" w14:textId="03F8E2CB" w:rsidR="00B5080F" w:rsidRDefault="00B5080F" w:rsidP="00472A04">
      <w:r>
        <w:t>BaseX TODO for å sjekke om disse har konvertertTil med et gyldig arkiv godkjent format.</w:t>
      </w:r>
    </w:p>
    <w:p w14:paraId="16E7EAB9" w14:textId="5A2466E4" w:rsidR="00B5080F" w:rsidRDefault="00B5080F" w:rsidP="00472A04"/>
    <w:p w14:paraId="351CA2A6" w14:textId="4E8EC619" w:rsidR="00B5080F" w:rsidRDefault="00B5080F" w:rsidP="00B5080F">
      <w:r>
        <w:t>AND/OR</w:t>
      </w:r>
    </w:p>
    <w:p w14:paraId="565279E2" w14:textId="351AB3E9" w:rsidR="00B5080F" w:rsidRDefault="00B5080F" w:rsidP="00B5080F"/>
    <w:p w14:paraId="05D7BAEF" w14:textId="77777777" w:rsidR="00B5080F" w:rsidRDefault="00B5080F" w:rsidP="00B5080F">
      <w:r>
        <w:t>Arkade rapporten, elementet korrespondansepart mangler.</w:t>
      </w:r>
    </w:p>
    <w:p w14:paraId="402B072A" w14:textId="77777777" w:rsidR="00B5080F" w:rsidRPr="00942CFA" w:rsidRDefault="00B5080F" w:rsidP="00B5080F"/>
    <w:p w14:paraId="418C0EB2" w14:textId="7E212849" w:rsidR="00B5080F" w:rsidRDefault="00B5080F" w:rsidP="00472A04">
      <w:r>
        <w:t xml:space="preserve">BaseX </w:t>
      </w:r>
      <w:r w:rsidRPr="004B5C44">
        <w:t>A_Ko3_Journalposter_uten_korrespondansepart.xq</w:t>
      </w:r>
      <w:r>
        <w:t xml:space="preserve"> for å finne hvilke registreringer dette gjelder. Hvis det gjelder mange filer (f.eks. mer enn 25) bør disse skrives ut til vedlegg (.xlsx format) i stedet med samme oppsett som under. </w:t>
      </w:r>
    </w:p>
    <w:p w14:paraId="44A39632" w14:textId="52C5C2BF" w:rsidR="00B5080F" w:rsidRDefault="00B5080F" w:rsidP="00472A04"/>
    <w:p w14:paraId="5D3702C2" w14:textId="23B08A26" w:rsidR="00B5080F" w:rsidRDefault="00B5080F" w:rsidP="00B5080F">
      <w:r>
        <w:t>AND/OR</w:t>
      </w:r>
    </w:p>
    <w:p w14:paraId="46B08E06" w14:textId="7E455B2F" w:rsidR="00B5080F" w:rsidRDefault="00B5080F" w:rsidP="00B5080F"/>
    <w:p w14:paraId="2A7C5255" w14:textId="77777777" w:rsidR="00B5080F" w:rsidRDefault="00B5080F" w:rsidP="00B5080F">
      <w:r>
        <w:t>Arkade rapporten, elementet klasse har mapper og underklasser.</w:t>
      </w:r>
    </w:p>
    <w:p w14:paraId="45C82691" w14:textId="77777777" w:rsidR="00B5080F" w:rsidRDefault="00B5080F" w:rsidP="00B5080F"/>
    <w:p w14:paraId="0F4C0222" w14:textId="64BCC71A" w:rsidR="00B5080F" w:rsidRDefault="00B5080F" w:rsidP="00B5080F">
      <w:r>
        <w:t>AND/OR</w:t>
      </w:r>
    </w:p>
    <w:p w14:paraId="392F15E6" w14:textId="5E67F025" w:rsidR="00B5080F" w:rsidRDefault="00B5080F" w:rsidP="00B5080F"/>
    <w:p w14:paraId="19810675" w14:textId="77777777" w:rsidR="00B5080F" w:rsidRDefault="00B5080F" w:rsidP="00B5080F">
      <w:r>
        <w:t>Arkade rapporten, elementet dokumentfil mangler under elementet dokumentobjekt.</w:t>
      </w:r>
    </w:p>
    <w:p w14:paraId="05E1797E" w14:textId="77777777" w:rsidR="00B5080F" w:rsidRPr="00983CAA" w:rsidRDefault="00B5080F" w:rsidP="00B5080F"/>
    <w:p w14:paraId="5474A23E" w14:textId="589B3313" w:rsidR="00B5080F" w:rsidRDefault="00B5080F" w:rsidP="00B5080F">
      <w:r>
        <w:t xml:space="preserve">BaseX </w:t>
      </w:r>
      <w:r w:rsidRPr="00CB7A0C">
        <w:t>A_Do8_Dokumentobjekter_uten_dokumentfiler.xq</w:t>
      </w:r>
      <w:r>
        <w:t xml:space="preserve"> for å finne hvilke dokumentobjekter dette gjelder. Hvis det gjelder mange objekter (f.eks. mer enn 25) bør disse skrives ut til vedlegg (.xlsx format) i stedet med samme oppsett som under.</w:t>
      </w:r>
    </w:p>
    <w:p w14:paraId="07CCF747" w14:textId="71FA9C74" w:rsidR="00B5080F" w:rsidRDefault="00B5080F" w:rsidP="00472A04"/>
    <w:p w14:paraId="5C920F4E" w14:textId="27299704" w:rsidR="00B5080F" w:rsidRDefault="00B5080F" w:rsidP="00B5080F">
      <w:r>
        <w:t>AND/OR</w:t>
      </w:r>
    </w:p>
    <w:p w14:paraId="01932A08" w14:textId="05C02384" w:rsidR="00B5080F" w:rsidRDefault="00B5080F" w:rsidP="00B5080F"/>
    <w:p w14:paraId="42C1C46C" w14:textId="77777777" w:rsidR="00B5080F" w:rsidRDefault="00B5080F" w:rsidP="00B5080F">
      <w:r>
        <w:lastRenderedPageBreak/>
        <w:t>Arkade rapporten, elementet tittel mangler under mappe, registering eller dokumentbeskrivelse.</w:t>
      </w:r>
    </w:p>
    <w:p w14:paraId="1E994684" w14:textId="77777777" w:rsidR="00B5080F" w:rsidRPr="00AD589E" w:rsidRDefault="00B5080F" w:rsidP="00B5080F"/>
    <w:p w14:paraId="79330347" w14:textId="77777777" w:rsidR="00B5080F" w:rsidRDefault="00B5080F" w:rsidP="00B5080F">
      <w:r>
        <w:t>BaseX TODO for å finne hvilke mapper, registreringer og dokumentbeskrivelser dette gjelder. Hvis det gjelder mange filer (f.eks. mer enn 25) bør disse skrives ut til vedlegg (.xlsx format) i stedet med samme oppsett som under.</w:t>
      </w:r>
    </w:p>
    <w:p w14:paraId="365100A2" w14:textId="6A6215F9" w:rsidR="00B5080F" w:rsidRDefault="00B5080F" w:rsidP="00472A04"/>
    <w:p w14:paraId="0F4C7805" w14:textId="77777777" w:rsidR="00B5080F" w:rsidRDefault="00B5080F" w:rsidP="00B5080F">
      <w:r>
        <w:t>AND/OR</w:t>
      </w:r>
    </w:p>
    <w:p w14:paraId="4FF1EE36" w14:textId="34F08C9A" w:rsidR="00B5080F" w:rsidRDefault="00B5080F" w:rsidP="00472A04"/>
    <w:p w14:paraId="64BD6270" w14:textId="77777777" w:rsidR="00B5080F" w:rsidRDefault="00B5080F" w:rsidP="00B5080F">
      <w:r>
        <w:t>Arkade rapporten, elementet avskrivingsmaate inneholder ikke godkjente verdier.</w:t>
      </w:r>
    </w:p>
    <w:p w14:paraId="50764285" w14:textId="77777777" w:rsidR="00B5080F" w:rsidRDefault="00B5080F" w:rsidP="00B5080F"/>
    <w:p w14:paraId="63E2CE5E" w14:textId="77777777" w:rsidR="00B5080F" w:rsidRDefault="00B5080F" w:rsidP="00B5080F">
      <w:r>
        <w:t>Sjekk om disse er beskrevet i metadata.xsd.</w:t>
      </w:r>
    </w:p>
    <w:p w14:paraId="0F13D520" w14:textId="77777777" w:rsidR="00B5080F" w:rsidRDefault="00B5080F" w:rsidP="00B5080F"/>
    <w:p w14:paraId="6D479292" w14:textId="39FC0A80" w:rsidR="00B5080F" w:rsidRDefault="00B5080F" w:rsidP="00472A04">
      <w:r>
        <w:t>BaseX TODO, lister opp alle ikke godkjente avskrivingsmåter som er med i uttrekket, samt antallet av disse som er brukt.</w:t>
      </w:r>
    </w:p>
    <w:p w14:paraId="6D84F4BA" w14:textId="20AD7012" w:rsidR="00B5080F" w:rsidRDefault="00B5080F" w:rsidP="00472A04"/>
    <w:p w14:paraId="0032C043" w14:textId="77777777" w:rsidR="00B5080F" w:rsidRDefault="00B5080F" w:rsidP="00B5080F">
      <w:pPr>
        <w:pStyle w:val="Overskrift2"/>
      </w:pPr>
      <w:r>
        <w:t>Output</w:t>
      </w:r>
    </w:p>
    <w:p w14:paraId="38B12DB1" w14:textId="77777777" w:rsidR="00B5080F" w:rsidRDefault="00B5080F" w:rsidP="00472A04"/>
    <w:p w14:paraId="6C367360" w14:textId="2ED5CD25" w:rsidR="00B5080F" w:rsidRDefault="00B5080F" w:rsidP="00226759">
      <w:r>
        <w:t>XML filene virker å være i god stand.</w:t>
      </w:r>
    </w:p>
    <w:p w14:paraId="47BC9712" w14:textId="28FC60F0" w:rsidR="00B5080F" w:rsidRDefault="00B5080F" w:rsidP="00472A04"/>
    <w:p w14:paraId="570BC270" w14:textId="77777777" w:rsidR="00B5080F" w:rsidRDefault="00B5080F" w:rsidP="00B5080F">
      <w:r>
        <w:t>AND/OR</w:t>
      </w:r>
    </w:p>
    <w:p w14:paraId="751F9107" w14:textId="77777777" w:rsidR="00B5080F" w:rsidRDefault="00B5080F" w:rsidP="00472A04"/>
    <w:p w14:paraId="3CBF15C1" w14:textId="77777777" w:rsidR="00B5080F" w:rsidRDefault="00B5080F" w:rsidP="00B5080F">
      <w:pPr>
        <w:rPr>
          <w:b/>
        </w:rPr>
      </w:pPr>
      <w:r>
        <w:rPr>
          <w:b/>
        </w:rPr>
        <w:t>TilknyttetDato:</w:t>
      </w:r>
    </w:p>
    <w:p w14:paraId="09B266BB" w14:textId="77777777" w:rsidR="00B5080F" w:rsidRDefault="00B5080F" w:rsidP="00B5080F">
      <w:pPr>
        <w:rPr>
          <w:b/>
        </w:rPr>
      </w:pPr>
    </w:p>
    <w:p w14:paraId="1C1BD0B4" w14:textId="77777777" w:rsidR="00B5080F" w:rsidRDefault="00B5080F" w:rsidP="00B5080F">
      <w:r>
        <w:t>Verdier under tilknyttetDato er angitt med formatet DateTime, til tross for at dette skal være i formatet Date for versjon 3.0 og eldre.</w:t>
      </w:r>
    </w:p>
    <w:p w14:paraId="722248C7" w14:textId="77777777" w:rsidR="00B5080F" w:rsidRDefault="00B5080F" w:rsidP="00B5080F"/>
    <w:p w14:paraId="284EEDC2" w14:textId="77777777" w:rsidR="00B5080F" w:rsidRDefault="00B5080F" w:rsidP="00226759">
      <w:r>
        <w:rPr>
          <w:b/>
        </w:rPr>
        <w:t>Konsekvensvurdering:</w:t>
      </w:r>
      <w:r>
        <w:t xml:space="preserve"> Dette godtas som en mindre feil.</w:t>
      </w:r>
    </w:p>
    <w:p w14:paraId="2D2B4CF4" w14:textId="7133FDDC" w:rsidR="00B5080F" w:rsidRDefault="00B5080F" w:rsidP="00472A04"/>
    <w:p w14:paraId="7BB17F7F" w14:textId="7D632BB2" w:rsidR="00B5080F" w:rsidRDefault="00B5080F" w:rsidP="00B5080F">
      <w:r>
        <w:t>AND/OR</w:t>
      </w:r>
    </w:p>
    <w:p w14:paraId="6090590D" w14:textId="1CB53EA3" w:rsidR="00B5080F" w:rsidRDefault="00B5080F" w:rsidP="00B5080F"/>
    <w:p w14:paraId="16FBB484" w14:textId="77777777" w:rsidR="00B5080F" w:rsidRDefault="00B5080F" w:rsidP="00B5080F">
      <w:pPr>
        <w:rPr>
          <w:b/>
        </w:rPr>
      </w:pPr>
      <w:r>
        <w:rPr>
          <w:b/>
        </w:rPr>
        <w:t>Filstoerrelse:</w:t>
      </w:r>
    </w:p>
    <w:p w14:paraId="5148F229" w14:textId="77777777" w:rsidR="00B5080F" w:rsidRDefault="00B5080F" w:rsidP="00B5080F">
      <w:r>
        <w:rPr>
          <w:b/>
        </w:rPr>
        <w:t>ANTALL</w:t>
      </w:r>
      <w:r>
        <w:t xml:space="preserve"> dokumentobjekter mangler elementet filstoerrelse. </w:t>
      </w:r>
    </w:p>
    <w:p w14:paraId="767EF04C" w14:textId="77777777" w:rsidR="00B5080F" w:rsidRDefault="00B5080F" w:rsidP="00B5080F"/>
    <w:p w14:paraId="7ED598E7" w14:textId="77777777" w:rsidR="00B5080F" w:rsidRDefault="00B5080F" w:rsidP="00226759">
      <w:r>
        <w:rPr>
          <w:b/>
        </w:rPr>
        <w:t>Konsekvensvurdering:</w:t>
      </w:r>
      <w:r>
        <w:t xml:space="preserve"> Det kan ikke garanteres at disse har beholdt sin riktige størrelse.</w:t>
      </w:r>
    </w:p>
    <w:p w14:paraId="6357DB83" w14:textId="77777777" w:rsidR="00B5080F" w:rsidRDefault="00B5080F" w:rsidP="00B5080F"/>
    <w:p w14:paraId="7030B0CE" w14:textId="77777777" w:rsidR="00B5080F" w:rsidRDefault="00B5080F" w:rsidP="00B5080F"/>
    <w:p w14:paraId="729EDD3A" w14:textId="637534EE" w:rsidR="00B5080F" w:rsidRDefault="00B5080F" w:rsidP="00472A04"/>
    <w:p w14:paraId="19F3A110" w14:textId="36E7B1D7" w:rsidR="00B5080F" w:rsidRDefault="00B5080F" w:rsidP="00B5080F">
      <w:r>
        <w:t>AND/OR</w:t>
      </w:r>
    </w:p>
    <w:p w14:paraId="719E5F77" w14:textId="63C15AAE" w:rsidR="00B5080F" w:rsidRDefault="00B5080F" w:rsidP="00B5080F"/>
    <w:p w14:paraId="7901379D" w14:textId="77777777" w:rsidR="00B5080F" w:rsidRDefault="00B5080F" w:rsidP="00B5080F">
      <w:pPr>
        <w:rPr>
          <w:b/>
        </w:rPr>
      </w:pPr>
      <w:r>
        <w:rPr>
          <w:b/>
        </w:rPr>
        <w:t>Journalposttype:</w:t>
      </w:r>
    </w:p>
    <w:p w14:paraId="3EBF7DBE" w14:textId="77777777" w:rsidR="00B5080F" w:rsidRDefault="00B5080F" w:rsidP="00B5080F">
      <w:r>
        <w:rPr>
          <w:b/>
        </w:rPr>
        <w:t>ANTALL</w:t>
      </w:r>
      <w:r>
        <w:t xml:space="preserve"> journalposter er avgitt med typer som ikke er gyldige i forhold til Noark5 standarden satt av arkivverket. Dette er av typene: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2"/>
        <w:gridCol w:w="949"/>
      </w:tblGrid>
      <w:tr w:rsidR="00B5080F" w:rsidRPr="00410314" w14:paraId="0A550C85" w14:textId="77777777" w:rsidTr="00FC75F7">
        <w:tc>
          <w:tcPr>
            <w:tcW w:w="1982" w:type="dxa"/>
          </w:tcPr>
          <w:p w14:paraId="5347B7AA" w14:textId="77777777" w:rsidR="00B5080F" w:rsidRPr="00410314" w:rsidRDefault="00B5080F" w:rsidP="00FC75F7">
            <w:pPr>
              <w:rPr>
                <w:b/>
              </w:rPr>
            </w:pPr>
            <w:r w:rsidRPr="00410314">
              <w:rPr>
                <w:b/>
              </w:rPr>
              <w:lastRenderedPageBreak/>
              <w:t>Journalposttype</w:t>
            </w:r>
          </w:p>
        </w:tc>
        <w:tc>
          <w:tcPr>
            <w:tcW w:w="949" w:type="dxa"/>
          </w:tcPr>
          <w:p w14:paraId="015DE634" w14:textId="77777777" w:rsidR="00B5080F" w:rsidRPr="00410314" w:rsidRDefault="00B5080F" w:rsidP="00FC75F7">
            <w:pPr>
              <w:rPr>
                <w:b/>
              </w:rPr>
            </w:pPr>
            <w:r w:rsidRPr="00410314">
              <w:rPr>
                <w:b/>
              </w:rPr>
              <w:t>Antall</w:t>
            </w:r>
          </w:p>
        </w:tc>
      </w:tr>
    </w:tbl>
    <w:p w14:paraId="7BCE038F" w14:textId="77777777" w:rsidR="00B5080F" w:rsidRPr="004F1425" w:rsidRDefault="00B5080F" w:rsidP="00B5080F"/>
    <w:p w14:paraId="0BC0A832" w14:textId="59871456" w:rsidR="00B5080F" w:rsidRDefault="00B5080F" w:rsidP="00B5080F">
      <w:r>
        <w:rPr>
          <w:b/>
        </w:rPr>
        <w:t xml:space="preserve">Konsekvensvurdering: </w:t>
      </w:r>
      <w:r>
        <w:t>Da Noark5 standarden er uklar om det er lov med utvidelser på journalposttyper eller ikke, godtas disse.</w:t>
      </w:r>
    </w:p>
    <w:p w14:paraId="227C69CD" w14:textId="32769025" w:rsidR="00B5080F" w:rsidRDefault="00B5080F" w:rsidP="00472A04"/>
    <w:p w14:paraId="428D43F1" w14:textId="082CE96F" w:rsidR="00B5080F" w:rsidRDefault="00B5080F" w:rsidP="00B5080F">
      <w:r>
        <w:t>AND/OR</w:t>
      </w:r>
    </w:p>
    <w:p w14:paraId="3E0402E5" w14:textId="3AEFCE2E" w:rsidR="00B5080F" w:rsidRDefault="00B5080F" w:rsidP="00B5080F"/>
    <w:p w14:paraId="5F5A1F80" w14:textId="77777777" w:rsidR="00B5080F" w:rsidRPr="00D55F80" w:rsidRDefault="00B5080F" w:rsidP="00B5080F">
      <w:pPr>
        <w:rPr>
          <w:b/>
        </w:rPr>
      </w:pPr>
      <w:r>
        <w:rPr>
          <w:b/>
        </w:rPr>
        <w:t>Skjermingshjemmel:</w:t>
      </w:r>
    </w:p>
    <w:p w14:paraId="1F7766EA" w14:textId="77777777" w:rsidR="00B5080F" w:rsidRDefault="00B5080F" w:rsidP="00B5080F">
      <w:r>
        <w:rPr>
          <w:b/>
        </w:rPr>
        <w:t xml:space="preserve">ANTALL </w:t>
      </w:r>
      <w:r w:rsidRPr="007B283F">
        <w:t>skjerming</w:t>
      </w:r>
      <w:r>
        <w:t>er mangler skjermingshjemmel.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06"/>
        <w:gridCol w:w="2210"/>
      </w:tblGrid>
      <w:tr w:rsidR="00B5080F" w:rsidRPr="004C18FB" w14:paraId="10C5F6EC" w14:textId="77777777" w:rsidTr="00FC75F7">
        <w:tc>
          <w:tcPr>
            <w:tcW w:w="1906" w:type="dxa"/>
          </w:tcPr>
          <w:p w14:paraId="42B3EAB0" w14:textId="77777777" w:rsidR="00B5080F" w:rsidRPr="004C18FB" w:rsidRDefault="00B5080F" w:rsidP="00FC75F7">
            <w:pPr>
              <w:rPr>
                <w:b/>
              </w:rPr>
            </w:pPr>
            <w:r w:rsidRPr="004C18FB">
              <w:rPr>
                <w:b/>
              </w:rPr>
              <w:t>RegistreringsID</w:t>
            </w:r>
          </w:p>
        </w:tc>
        <w:tc>
          <w:tcPr>
            <w:tcW w:w="2210" w:type="dxa"/>
          </w:tcPr>
          <w:p w14:paraId="0B3F26F3" w14:textId="77777777" w:rsidR="00B5080F" w:rsidRPr="004C18FB" w:rsidRDefault="00B5080F" w:rsidP="00FC75F7">
            <w:pPr>
              <w:rPr>
                <w:b/>
              </w:rPr>
            </w:pPr>
            <w:r w:rsidRPr="004C18FB">
              <w:rPr>
                <w:b/>
              </w:rPr>
              <w:t>Dokumentnummer</w:t>
            </w:r>
          </w:p>
        </w:tc>
      </w:tr>
    </w:tbl>
    <w:p w14:paraId="159E6985" w14:textId="77777777" w:rsidR="00B5080F" w:rsidRDefault="00B5080F" w:rsidP="00B5080F"/>
    <w:p w14:paraId="1CC57D06" w14:textId="59136E9B" w:rsidR="00B5080F" w:rsidRDefault="00B5080F" w:rsidP="00B5080F">
      <w:r w:rsidRPr="0080024D">
        <w:rPr>
          <w:b/>
        </w:rPr>
        <w:t>Konsekvensvurdering</w:t>
      </w:r>
      <w:r>
        <w:t>: Nærmere undersøkelse av innholdet ved forespørsel om innsyn påkreves grunnet denne mangelen.</w:t>
      </w:r>
    </w:p>
    <w:p w14:paraId="0984B12A" w14:textId="40744A6B" w:rsidR="00B5080F" w:rsidRDefault="00B5080F" w:rsidP="00472A04"/>
    <w:p w14:paraId="6B0E012F" w14:textId="75220F65" w:rsidR="00B5080F" w:rsidRDefault="00B5080F" w:rsidP="00B5080F">
      <w:r>
        <w:t>AND/OR</w:t>
      </w:r>
    </w:p>
    <w:p w14:paraId="36B591DA" w14:textId="6EA921D9" w:rsidR="00B5080F" w:rsidRDefault="00B5080F" w:rsidP="00B5080F"/>
    <w:p w14:paraId="18EB22B6" w14:textId="77777777" w:rsidR="00B5080F" w:rsidRPr="008721CA" w:rsidRDefault="00B5080F" w:rsidP="00B5080F">
      <w:pPr>
        <w:rPr>
          <w:b/>
        </w:rPr>
      </w:pPr>
      <w:r>
        <w:rPr>
          <w:b/>
        </w:rPr>
        <w:t>Konverteringer:</w:t>
      </w:r>
    </w:p>
    <w:p w14:paraId="0F9F51B9" w14:textId="77777777" w:rsidR="00B5080F" w:rsidRDefault="00B5080F" w:rsidP="00B5080F">
      <w:r>
        <w:rPr>
          <w:b/>
        </w:rPr>
        <w:t>ANTALL</w:t>
      </w:r>
      <w:r>
        <w:t xml:space="preserve"> konverteringer mangler hvilket format de er konvertert fra.</w:t>
      </w:r>
    </w:p>
    <w:p w14:paraId="6E0EE31F" w14:textId="77777777" w:rsidR="00B5080F" w:rsidRDefault="00B5080F" w:rsidP="00B5080F"/>
    <w:p w14:paraId="698470E0" w14:textId="2E2413E4" w:rsidR="00B5080F" w:rsidRDefault="00B5080F" w:rsidP="00B5080F">
      <w:r>
        <w:rPr>
          <w:b/>
        </w:rPr>
        <w:t>Konsekvensvurdering:</w:t>
      </w:r>
      <w:r>
        <w:t xml:space="preserve"> Da alle er konvertert til godkjente formater anses dette å være overflødig informasjon til vanlig, og godkjennes. </w:t>
      </w:r>
    </w:p>
    <w:p w14:paraId="4857CADB" w14:textId="135048CF" w:rsidR="00B5080F" w:rsidRDefault="00B5080F" w:rsidP="00472A04"/>
    <w:p w14:paraId="2168FD6A" w14:textId="308DA464" w:rsidR="00B5080F" w:rsidRDefault="00B5080F" w:rsidP="00B5080F">
      <w:r>
        <w:t>AND/OR</w:t>
      </w:r>
    </w:p>
    <w:p w14:paraId="44E85796" w14:textId="2074E55E" w:rsidR="00B5080F" w:rsidRDefault="00B5080F" w:rsidP="00B5080F"/>
    <w:p w14:paraId="152C3428" w14:textId="77777777" w:rsidR="00B5080F" w:rsidRPr="008721CA" w:rsidRDefault="00B5080F" w:rsidP="00B5080F">
      <w:pPr>
        <w:rPr>
          <w:b/>
        </w:rPr>
      </w:pPr>
      <w:r>
        <w:rPr>
          <w:b/>
        </w:rPr>
        <w:t>Korrespondansepart:</w:t>
      </w:r>
    </w:p>
    <w:p w14:paraId="5BD9A54A" w14:textId="77777777" w:rsidR="00B5080F" w:rsidRDefault="00B5080F" w:rsidP="00B5080F">
      <w:r>
        <w:rPr>
          <w:b/>
        </w:rPr>
        <w:t>ANTALL</w:t>
      </w:r>
      <w:r>
        <w:t xml:space="preserve"> registreringer mangler korrespondansepart.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55"/>
        <w:gridCol w:w="1219"/>
        <w:gridCol w:w="1051"/>
        <w:gridCol w:w="2467"/>
        <w:gridCol w:w="1881"/>
      </w:tblGrid>
      <w:tr w:rsidR="00B5080F" w14:paraId="098A4DD3" w14:textId="77777777" w:rsidTr="00FC75F7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0204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3023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SystemID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A300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Saksår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339B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Sakssekvensnummer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9DD8" w14:textId="77777777" w:rsidR="00B5080F" w:rsidRDefault="00B5080F" w:rsidP="00FC75F7">
            <w:pPr>
              <w:rPr>
                <w:b/>
              </w:rPr>
            </w:pPr>
            <w:r>
              <w:rPr>
                <w:b/>
              </w:rPr>
              <w:t>Mappe systemID</w:t>
            </w:r>
          </w:p>
        </w:tc>
      </w:tr>
    </w:tbl>
    <w:p w14:paraId="19D84FC7" w14:textId="77777777" w:rsidR="00B5080F" w:rsidRDefault="00B5080F" w:rsidP="00B5080F"/>
    <w:p w14:paraId="1A793AA5" w14:textId="77777777" w:rsidR="00B5080F" w:rsidRDefault="00B5080F" w:rsidP="00226759">
      <w:r>
        <w:rPr>
          <w:b/>
        </w:rPr>
        <w:t xml:space="preserve">Konsekvensvurdering: </w:t>
      </w:r>
      <w:r>
        <w:t>Dette må bemerkes ved innsyn.</w:t>
      </w:r>
    </w:p>
    <w:p w14:paraId="0A05F3DC" w14:textId="53CE91B7" w:rsidR="00B5080F" w:rsidRDefault="00B5080F" w:rsidP="00472A04"/>
    <w:p w14:paraId="717DB565" w14:textId="69087234" w:rsidR="00B5080F" w:rsidRDefault="00B5080F" w:rsidP="00B5080F">
      <w:r>
        <w:t>AND/OR</w:t>
      </w:r>
    </w:p>
    <w:p w14:paraId="04122CD1" w14:textId="484E09B8" w:rsidR="00226759" w:rsidRDefault="00226759" w:rsidP="00B5080F"/>
    <w:p w14:paraId="117D9B9D" w14:textId="77777777" w:rsidR="00226759" w:rsidRPr="00603038" w:rsidRDefault="00226759" w:rsidP="00226759">
      <w:pPr>
        <w:rPr>
          <w:b/>
        </w:rPr>
      </w:pPr>
      <w:r>
        <w:rPr>
          <w:b/>
        </w:rPr>
        <w:t>Klasser:</w:t>
      </w:r>
    </w:p>
    <w:p w14:paraId="1AC7811F" w14:textId="77777777" w:rsidR="00226759" w:rsidRDefault="00226759" w:rsidP="00226759">
      <w:pPr>
        <w:rPr>
          <w:b/>
        </w:rPr>
      </w:pPr>
      <w:r>
        <w:t xml:space="preserve">Noen klasser har feilplasserte mapper, og diskuteres i kapittel om i 3.3.1 om klassifikasjon. </w:t>
      </w:r>
    </w:p>
    <w:p w14:paraId="72B146BE" w14:textId="77777777" w:rsidR="00226759" w:rsidRDefault="00226759" w:rsidP="00226759">
      <w:pPr>
        <w:rPr>
          <w:b/>
        </w:rPr>
      </w:pPr>
    </w:p>
    <w:p w14:paraId="36B8FAE3" w14:textId="7EA4E936" w:rsidR="00B5080F" w:rsidRDefault="00B5080F" w:rsidP="00472A04"/>
    <w:p w14:paraId="17F3AABB" w14:textId="77777777" w:rsidR="00B5080F" w:rsidRDefault="00B5080F" w:rsidP="00B5080F">
      <w:r>
        <w:t>AND/OR</w:t>
      </w:r>
    </w:p>
    <w:p w14:paraId="1793B0D5" w14:textId="3CBCE00E" w:rsidR="00B5080F" w:rsidRDefault="00B5080F" w:rsidP="00472A04"/>
    <w:p w14:paraId="66DA7AED" w14:textId="77777777" w:rsidR="00226759" w:rsidRDefault="00226759" w:rsidP="00226759">
      <w:pPr>
        <w:rPr>
          <w:b/>
        </w:rPr>
      </w:pPr>
      <w:r>
        <w:rPr>
          <w:b/>
        </w:rPr>
        <w:t>Dokumentfil:</w:t>
      </w:r>
    </w:p>
    <w:p w14:paraId="66AAC4EA" w14:textId="77777777" w:rsidR="00226759" w:rsidRDefault="00226759" w:rsidP="00226759">
      <w:r>
        <w:rPr>
          <w:b/>
        </w:rPr>
        <w:t>ANTALL</w:t>
      </w:r>
      <w:r>
        <w:t xml:space="preserve"> dokumentobjekter mangler referanse til dokumentfiler. Dette gjelder: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5"/>
        <w:gridCol w:w="2084"/>
        <w:gridCol w:w="2391"/>
        <w:gridCol w:w="1779"/>
      </w:tblGrid>
      <w:tr w:rsidR="00226759" w14:paraId="778E43FE" w14:textId="77777777" w:rsidTr="00FC75F7">
        <w:trPr>
          <w:trHeight w:val="300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137A6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Dokument systemID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B1B3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Dokumentnummer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DE411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Registrering systemID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310F4" w14:textId="77777777" w:rsidR="00226759" w:rsidRDefault="00226759" w:rsidP="00FC75F7">
            <w:pPr>
              <w:rPr>
                <w:b/>
                <w:lang w:eastAsia="nb-NO"/>
              </w:rPr>
            </w:pPr>
            <w:r>
              <w:rPr>
                <w:b/>
                <w:lang w:eastAsia="nb-NO"/>
              </w:rPr>
              <w:t>RegistreringsID</w:t>
            </w:r>
          </w:p>
        </w:tc>
      </w:tr>
    </w:tbl>
    <w:p w14:paraId="27D361EF" w14:textId="77777777" w:rsidR="00226759" w:rsidRDefault="00226759" w:rsidP="00226759"/>
    <w:p w14:paraId="7360CEA2" w14:textId="77777777" w:rsidR="00226759" w:rsidRDefault="00226759" w:rsidP="00226759">
      <w:r>
        <w:rPr>
          <w:b/>
        </w:rPr>
        <w:lastRenderedPageBreak/>
        <w:t xml:space="preserve">Konsekvensvurdering: </w:t>
      </w:r>
      <w:r>
        <w:t xml:space="preserve">Filene dette angår anses tapt. </w:t>
      </w:r>
    </w:p>
    <w:p w14:paraId="34EC4331" w14:textId="77777777" w:rsidR="00226759" w:rsidRDefault="00226759" w:rsidP="00472A04"/>
    <w:p w14:paraId="62EFA961" w14:textId="6AD7E333" w:rsidR="00B5080F" w:rsidRDefault="00B5080F" w:rsidP="00B5080F">
      <w:r>
        <w:t>AND/OR</w:t>
      </w:r>
    </w:p>
    <w:p w14:paraId="77341702" w14:textId="24638EC1" w:rsidR="00226759" w:rsidRDefault="00226759" w:rsidP="00B5080F"/>
    <w:p w14:paraId="2F38015A" w14:textId="77777777" w:rsidR="00226759" w:rsidRDefault="00226759" w:rsidP="00226759">
      <w:pPr>
        <w:rPr>
          <w:b/>
        </w:rPr>
      </w:pPr>
      <w:r>
        <w:rPr>
          <w:b/>
        </w:rPr>
        <w:t>Tittel:</w:t>
      </w:r>
    </w:p>
    <w:p w14:paraId="12989903" w14:textId="77777777" w:rsidR="00226759" w:rsidRDefault="00226759" w:rsidP="00226759">
      <w:r>
        <w:rPr>
          <w:b/>
        </w:rPr>
        <w:t>ANTALL1</w:t>
      </w:r>
      <w:r>
        <w:t xml:space="preserve"> mapper, </w:t>
      </w:r>
      <w:r>
        <w:rPr>
          <w:b/>
        </w:rPr>
        <w:t>ANTALL2</w:t>
      </w:r>
      <w:r>
        <w:t xml:space="preserve"> registreringer og </w:t>
      </w:r>
      <w:r>
        <w:rPr>
          <w:b/>
        </w:rPr>
        <w:t>ANTALL3</w:t>
      </w:r>
      <w:r>
        <w:t xml:space="preserve"> dokumentbeskrivelser mangler tittel.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9"/>
        <w:gridCol w:w="1307"/>
        <w:gridCol w:w="2893"/>
      </w:tblGrid>
      <w:tr w:rsidR="00226759" w:rsidRPr="00271C79" w14:paraId="227146ED" w14:textId="77777777" w:rsidTr="00FC75F7">
        <w:tc>
          <w:tcPr>
            <w:tcW w:w="849" w:type="dxa"/>
          </w:tcPr>
          <w:p w14:paraId="0332CE3A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Type</w:t>
            </w:r>
          </w:p>
        </w:tc>
        <w:tc>
          <w:tcPr>
            <w:tcW w:w="1307" w:type="dxa"/>
          </w:tcPr>
          <w:p w14:paraId="4F1E3B25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SystemID</w:t>
            </w:r>
          </w:p>
        </w:tc>
        <w:tc>
          <w:tcPr>
            <w:tcW w:w="2893" w:type="dxa"/>
          </w:tcPr>
          <w:p w14:paraId="55CFDD7F" w14:textId="77777777" w:rsidR="00226759" w:rsidRPr="00271C79" w:rsidRDefault="00226759" w:rsidP="00FC75F7">
            <w:pPr>
              <w:rPr>
                <w:b/>
              </w:rPr>
            </w:pPr>
            <w:r w:rsidRPr="00271C79">
              <w:rPr>
                <w:b/>
              </w:rPr>
              <w:t>MappeID/ RegistreringsID</w:t>
            </w:r>
          </w:p>
        </w:tc>
      </w:tr>
    </w:tbl>
    <w:p w14:paraId="6EBABA40" w14:textId="77777777" w:rsidR="00226759" w:rsidRDefault="00226759" w:rsidP="00226759"/>
    <w:p w14:paraId="1A6852AA" w14:textId="42063A57" w:rsidR="00226759" w:rsidRDefault="00226759" w:rsidP="00B5080F">
      <w:r>
        <w:rPr>
          <w:b/>
        </w:rPr>
        <w:t xml:space="preserve">Konsekvensvurdering: </w:t>
      </w:r>
      <w:r>
        <w:t>Det kan bli nødvendig å opprette dummy verdier på disse under deponering.</w:t>
      </w:r>
    </w:p>
    <w:p w14:paraId="0F3E4527" w14:textId="1F41E1A1" w:rsidR="00B5080F" w:rsidRDefault="00B5080F" w:rsidP="00472A04"/>
    <w:p w14:paraId="7FE8754A" w14:textId="7339368F" w:rsidR="00B5080F" w:rsidRDefault="00B5080F" w:rsidP="00B5080F">
      <w:r>
        <w:t>AND/OR</w:t>
      </w:r>
    </w:p>
    <w:p w14:paraId="74EF1284" w14:textId="12A65ADA" w:rsidR="00226759" w:rsidRDefault="00226759" w:rsidP="00B5080F"/>
    <w:p w14:paraId="50D57178" w14:textId="77777777" w:rsidR="00226759" w:rsidRDefault="00226759" w:rsidP="00226759">
      <w:r w:rsidRPr="00B00B1D">
        <w:rPr>
          <w:b/>
          <w:bCs/>
        </w:rPr>
        <w:t>Avskrivingsmaate</w:t>
      </w:r>
      <w:r>
        <w:t>:</w:t>
      </w:r>
    </w:p>
    <w:p w14:paraId="276ED7CB" w14:textId="77777777" w:rsidR="00226759" w:rsidRDefault="00226759" w:rsidP="00226759">
      <w:r>
        <w:t>ANTALL ikke godkjente avskrivingsmåter er gitt. Disse 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231"/>
      </w:tblGrid>
      <w:tr w:rsidR="00226759" w14:paraId="2F1E5DEC" w14:textId="77777777" w:rsidTr="00FC75F7">
        <w:tc>
          <w:tcPr>
            <w:tcW w:w="1980" w:type="dxa"/>
          </w:tcPr>
          <w:p w14:paraId="6259605C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Verdi</w:t>
            </w:r>
          </w:p>
        </w:tc>
        <w:tc>
          <w:tcPr>
            <w:tcW w:w="850" w:type="dxa"/>
          </w:tcPr>
          <w:p w14:paraId="19D28C8E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Antall</w:t>
            </w:r>
          </w:p>
        </w:tc>
        <w:tc>
          <w:tcPr>
            <w:tcW w:w="6231" w:type="dxa"/>
          </w:tcPr>
          <w:p w14:paraId="3D66E2FA" w14:textId="77777777" w:rsidR="00226759" w:rsidRPr="008C5688" w:rsidRDefault="00226759" w:rsidP="00FC75F7">
            <w:pPr>
              <w:rPr>
                <w:b/>
                <w:bCs/>
              </w:rPr>
            </w:pPr>
            <w:r w:rsidRPr="008C5688">
              <w:rPr>
                <w:b/>
                <w:bCs/>
              </w:rPr>
              <w:t>Kommentar</w:t>
            </w:r>
          </w:p>
        </w:tc>
      </w:tr>
      <w:tr w:rsidR="00226759" w14:paraId="6FE45D17" w14:textId="77777777" w:rsidTr="00FC75F7">
        <w:tc>
          <w:tcPr>
            <w:tcW w:w="1980" w:type="dxa"/>
          </w:tcPr>
          <w:p w14:paraId="3B05FD0D" w14:textId="77777777" w:rsidR="00226759" w:rsidRDefault="00226759" w:rsidP="00FC75F7">
            <w:r>
              <w:t>Til etterretning</w:t>
            </w:r>
          </w:p>
        </w:tc>
        <w:tc>
          <w:tcPr>
            <w:tcW w:w="850" w:type="dxa"/>
          </w:tcPr>
          <w:p w14:paraId="6FC9BF26" w14:textId="77777777" w:rsidR="00226759" w:rsidRDefault="00226759" w:rsidP="00FC75F7"/>
        </w:tc>
        <w:tc>
          <w:tcPr>
            <w:tcW w:w="6231" w:type="dxa"/>
          </w:tcPr>
          <w:p w14:paraId="29B7166F" w14:textId="77777777" w:rsidR="00226759" w:rsidRDefault="00226759" w:rsidP="00FC75F7">
            <w:r>
              <w:t>Mener nok «Tatt til etterretning».</w:t>
            </w:r>
          </w:p>
        </w:tc>
      </w:tr>
      <w:tr w:rsidR="00226759" w14:paraId="0209599A" w14:textId="77777777" w:rsidTr="00FC75F7">
        <w:tc>
          <w:tcPr>
            <w:tcW w:w="1980" w:type="dxa"/>
          </w:tcPr>
          <w:p w14:paraId="26D4211C" w14:textId="77777777" w:rsidR="00226759" w:rsidRDefault="00226759" w:rsidP="00FC75F7">
            <w:r>
              <w:t>Besvart muntlig</w:t>
            </w:r>
          </w:p>
        </w:tc>
        <w:tc>
          <w:tcPr>
            <w:tcW w:w="850" w:type="dxa"/>
          </w:tcPr>
          <w:p w14:paraId="3306FC6D" w14:textId="77777777" w:rsidR="00226759" w:rsidRDefault="00226759" w:rsidP="00FC75F7"/>
        </w:tc>
        <w:tc>
          <w:tcPr>
            <w:tcW w:w="6231" w:type="dxa"/>
          </w:tcPr>
          <w:p w14:paraId="2E0E9F7D" w14:textId="77777777" w:rsidR="00226759" w:rsidRDefault="00226759" w:rsidP="00FC75F7">
            <w:r>
              <w:t>Mener nok «Besvart på telefon».</w:t>
            </w:r>
          </w:p>
        </w:tc>
      </w:tr>
      <w:tr w:rsidR="00226759" w14:paraId="2F38B7E3" w14:textId="77777777" w:rsidTr="00FC75F7">
        <w:tc>
          <w:tcPr>
            <w:tcW w:w="1980" w:type="dxa"/>
          </w:tcPr>
          <w:p w14:paraId="3BBF1E98" w14:textId="77777777" w:rsidR="00226759" w:rsidRDefault="00226759" w:rsidP="00FC75F7">
            <w:r>
              <w:t>Besvart med skjema</w:t>
            </w:r>
          </w:p>
        </w:tc>
        <w:tc>
          <w:tcPr>
            <w:tcW w:w="850" w:type="dxa"/>
          </w:tcPr>
          <w:p w14:paraId="2E058929" w14:textId="77777777" w:rsidR="00226759" w:rsidRDefault="00226759" w:rsidP="00FC75F7"/>
        </w:tc>
        <w:tc>
          <w:tcPr>
            <w:tcW w:w="6231" w:type="dxa"/>
          </w:tcPr>
          <w:p w14:paraId="256BAF81" w14:textId="77777777" w:rsidR="00226759" w:rsidRDefault="00226759" w:rsidP="00FC75F7">
            <w:r>
              <w:t>Mener nok «Besvart med e-post».</w:t>
            </w:r>
          </w:p>
        </w:tc>
      </w:tr>
      <w:tr w:rsidR="00226759" w14:paraId="0FCBA964" w14:textId="77777777" w:rsidTr="00FC75F7">
        <w:tc>
          <w:tcPr>
            <w:tcW w:w="1980" w:type="dxa"/>
          </w:tcPr>
          <w:p w14:paraId="2DF35901" w14:textId="77777777" w:rsidR="00226759" w:rsidRDefault="00226759" w:rsidP="00FC75F7">
            <w:r>
              <w:t>Besvart med utgående brev</w:t>
            </w:r>
          </w:p>
        </w:tc>
        <w:tc>
          <w:tcPr>
            <w:tcW w:w="850" w:type="dxa"/>
          </w:tcPr>
          <w:p w14:paraId="6BAA5786" w14:textId="77777777" w:rsidR="00226759" w:rsidRDefault="00226759" w:rsidP="00FC75F7"/>
        </w:tc>
        <w:tc>
          <w:tcPr>
            <w:tcW w:w="6231" w:type="dxa"/>
          </w:tcPr>
          <w:p w14:paraId="00EC998F" w14:textId="77777777" w:rsidR="00226759" w:rsidRDefault="00226759" w:rsidP="00FC75F7">
            <w:r>
              <w:t>Mener nok «Besvart med brev».</w:t>
            </w:r>
          </w:p>
        </w:tc>
      </w:tr>
      <w:tr w:rsidR="00226759" w14:paraId="561034BC" w14:textId="77777777" w:rsidTr="00FC75F7">
        <w:tc>
          <w:tcPr>
            <w:tcW w:w="1980" w:type="dxa"/>
          </w:tcPr>
          <w:p w14:paraId="132E1BC7" w14:textId="77777777" w:rsidR="00226759" w:rsidRDefault="00226759" w:rsidP="00FC75F7">
            <w:r>
              <w:t>Sak avsluttet</w:t>
            </w:r>
          </w:p>
        </w:tc>
        <w:tc>
          <w:tcPr>
            <w:tcW w:w="850" w:type="dxa"/>
          </w:tcPr>
          <w:p w14:paraId="6AEC53FB" w14:textId="77777777" w:rsidR="00226759" w:rsidRDefault="00226759" w:rsidP="00FC75F7"/>
        </w:tc>
        <w:tc>
          <w:tcPr>
            <w:tcW w:w="6231" w:type="dxa"/>
          </w:tcPr>
          <w:p w14:paraId="075EAC9A" w14:textId="77777777" w:rsidR="00226759" w:rsidRPr="008C5688" w:rsidRDefault="00226759" w:rsidP="00FC75F7">
            <w:pPr>
              <w:rPr>
                <w:szCs w:val="22"/>
              </w:rPr>
            </w:pPr>
            <w:r w:rsidRPr="008C5688">
              <w:rPr>
                <w:szCs w:val="22"/>
              </w:rPr>
              <w:t>Mener nok «Tatt til etterretning» eller «Tatt til orientering».</w:t>
            </w:r>
          </w:p>
        </w:tc>
      </w:tr>
      <w:tr w:rsidR="00226759" w14:paraId="1F16E98D" w14:textId="77777777" w:rsidTr="00FC75F7">
        <w:tc>
          <w:tcPr>
            <w:tcW w:w="1980" w:type="dxa"/>
          </w:tcPr>
          <w:p w14:paraId="46C3F141" w14:textId="77777777" w:rsidR="00226759" w:rsidRDefault="00226759" w:rsidP="00FC75F7">
            <w:r>
              <w:t>Besvart pr telefon</w:t>
            </w:r>
          </w:p>
        </w:tc>
        <w:tc>
          <w:tcPr>
            <w:tcW w:w="850" w:type="dxa"/>
          </w:tcPr>
          <w:p w14:paraId="660B2619" w14:textId="77777777" w:rsidR="00226759" w:rsidRDefault="00226759" w:rsidP="00FC75F7"/>
        </w:tc>
        <w:tc>
          <w:tcPr>
            <w:tcW w:w="6231" w:type="dxa"/>
          </w:tcPr>
          <w:p w14:paraId="54C184F7" w14:textId="77777777" w:rsidR="00226759" w:rsidRPr="008C5688" w:rsidRDefault="00226759" w:rsidP="00FC75F7">
            <w:pPr>
              <w:rPr>
                <w:szCs w:val="22"/>
              </w:rPr>
            </w:pPr>
            <w:r w:rsidRPr="008C5688">
              <w:rPr>
                <w:szCs w:val="22"/>
              </w:rPr>
              <w:t>Mener nok «Besvart på telefon».</w:t>
            </w:r>
          </w:p>
        </w:tc>
      </w:tr>
      <w:tr w:rsidR="00226759" w14:paraId="24945AF9" w14:textId="77777777" w:rsidTr="00FC75F7">
        <w:tc>
          <w:tcPr>
            <w:tcW w:w="1980" w:type="dxa"/>
          </w:tcPr>
          <w:p w14:paraId="4D0A7653" w14:textId="77777777" w:rsidR="00226759" w:rsidRDefault="00226759" w:rsidP="00FC75F7">
            <w:r>
              <w:t>NULL</w:t>
            </w:r>
          </w:p>
        </w:tc>
        <w:tc>
          <w:tcPr>
            <w:tcW w:w="850" w:type="dxa"/>
          </w:tcPr>
          <w:p w14:paraId="256A3F85" w14:textId="77777777" w:rsidR="00226759" w:rsidRDefault="00226759" w:rsidP="00FC75F7"/>
        </w:tc>
        <w:tc>
          <w:tcPr>
            <w:tcW w:w="6231" w:type="dxa"/>
          </w:tcPr>
          <w:p w14:paraId="7813A455" w14:textId="77777777" w:rsidR="00226759" w:rsidRDefault="00226759" w:rsidP="00FC75F7">
            <w:r>
              <w:t xml:space="preserve">Tapt. </w:t>
            </w:r>
          </w:p>
        </w:tc>
      </w:tr>
      <w:tr w:rsidR="00226759" w14:paraId="3D6550C1" w14:textId="77777777" w:rsidTr="00FC75F7">
        <w:tc>
          <w:tcPr>
            <w:tcW w:w="1980" w:type="dxa"/>
          </w:tcPr>
          <w:p w14:paraId="6A72D34D" w14:textId="77777777" w:rsidR="00226759" w:rsidRDefault="00226759" w:rsidP="00FC75F7">
            <w:r>
              <w:t>Besvart med nytt notat</w:t>
            </w:r>
          </w:p>
        </w:tc>
        <w:tc>
          <w:tcPr>
            <w:tcW w:w="850" w:type="dxa"/>
          </w:tcPr>
          <w:p w14:paraId="522130CD" w14:textId="77777777" w:rsidR="00226759" w:rsidRDefault="00226759" w:rsidP="00FC75F7"/>
        </w:tc>
        <w:tc>
          <w:tcPr>
            <w:tcW w:w="6231" w:type="dxa"/>
          </w:tcPr>
          <w:p w14:paraId="5E59FDAA" w14:textId="77777777" w:rsidR="00226759" w:rsidRDefault="00226759" w:rsidP="00FC75F7">
            <w:r>
              <w:t>Uklar betydning.</w:t>
            </w:r>
          </w:p>
        </w:tc>
      </w:tr>
    </w:tbl>
    <w:p w14:paraId="72D7C876" w14:textId="77777777" w:rsidR="00226759" w:rsidRPr="001B5E3B" w:rsidRDefault="00226759" w:rsidP="00226759"/>
    <w:p w14:paraId="5B325A97" w14:textId="77777777" w:rsidR="00226759" w:rsidRDefault="00226759" w:rsidP="00226759">
      <w:r>
        <w:rPr>
          <w:b/>
          <w:bCs/>
        </w:rPr>
        <w:t xml:space="preserve">Konsekvensvurdering: </w:t>
      </w:r>
      <w:r>
        <w:t>Alle unntatt NULL verdier anses som små feil, og godkjennes.</w:t>
      </w:r>
    </w:p>
    <w:p w14:paraId="368E959B" w14:textId="77777777" w:rsidR="00B5080F" w:rsidRPr="00AB02D8" w:rsidRDefault="00B5080F" w:rsidP="00472A04"/>
    <w:sectPr w:rsidR="00B5080F" w:rsidRPr="00AB02D8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3519A" w14:textId="77777777" w:rsidR="00B305F8" w:rsidRDefault="00B305F8" w:rsidP="00175380">
      <w:r>
        <w:separator/>
      </w:r>
    </w:p>
  </w:endnote>
  <w:endnote w:type="continuationSeparator" w:id="0">
    <w:p w14:paraId="73642546" w14:textId="77777777" w:rsidR="00B305F8" w:rsidRDefault="00B305F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8C8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5EE55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D539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38DF765" wp14:editId="18589AC3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5B91E" w14:textId="77777777" w:rsidR="00B305F8" w:rsidRDefault="00B305F8" w:rsidP="00175380">
      <w:r>
        <w:separator/>
      </w:r>
    </w:p>
  </w:footnote>
  <w:footnote w:type="continuationSeparator" w:id="0">
    <w:p w14:paraId="012A819B" w14:textId="77777777" w:rsidR="00B305F8" w:rsidRDefault="00B305F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62106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6D2BF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77127" wp14:editId="39DCC91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61C8FF0" wp14:editId="70CAD6A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4DC91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09AD204" wp14:editId="3E77A03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E4A6A1A" wp14:editId="57D50E2F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F2B"/>
    <w:multiLevelType w:val="hybridMultilevel"/>
    <w:tmpl w:val="BD808408"/>
    <w:lvl w:ilvl="0" w:tplc="2418F8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42"/>
    <w:rsid w:val="00074B02"/>
    <w:rsid w:val="00083A46"/>
    <w:rsid w:val="0008482D"/>
    <w:rsid w:val="000852B7"/>
    <w:rsid w:val="00092170"/>
    <w:rsid w:val="000C00C2"/>
    <w:rsid w:val="000D1468"/>
    <w:rsid w:val="000E719A"/>
    <w:rsid w:val="000F3D8C"/>
    <w:rsid w:val="00137EF4"/>
    <w:rsid w:val="001529AE"/>
    <w:rsid w:val="00153A68"/>
    <w:rsid w:val="00171592"/>
    <w:rsid w:val="00173695"/>
    <w:rsid w:val="00175380"/>
    <w:rsid w:val="001757E9"/>
    <w:rsid w:val="0018126B"/>
    <w:rsid w:val="001A0809"/>
    <w:rsid w:val="001B5E3B"/>
    <w:rsid w:val="001F19A0"/>
    <w:rsid w:val="001F515F"/>
    <w:rsid w:val="00221E94"/>
    <w:rsid w:val="00226759"/>
    <w:rsid w:val="002328F3"/>
    <w:rsid w:val="00242123"/>
    <w:rsid w:val="0025469C"/>
    <w:rsid w:val="002630D7"/>
    <w:rsid w:val="00271D36"/>
    <w:rsid w:val="002772F9"/>
    <w:rsid w:val="0028320E"/>
    <w:rsid w:val="0028664E"/>
    <w:rsid w:val="002C6736"/>
    <w:rsid w:val="002E27D1"/>
    <w:rsid w:val="003278CF"/>
    <w:rsid w:val="00332C26"/>
    <w:rsid w:val="00371988"/>
    <w:rsid w:val="00375C8B"/>
    <w:rsid w:val="00385042"/>
    <w:rsid w:val="00385240"/>
    <w:rsid w:val="00393749"/>
    <w:rsid w:val="003A5ECC"/>
    <w:rsid w:val="003A683B"/>
    <w:rsid w:val="003B6B5D"/>
    <w:rsid w:val="003F24A2"/>
    <w:rsid w:val="00401B42"/>
    <w:rsid w:val="004208F3"/>
    <w:rsid w:val="0043707F"/>
    <w:rsid w:val="00472A04"/>
    <w:rsid w:val="00480C39"/>
    <w:rsid w:val="00494B4F"/>
    <w:rsid w:val="004A3E4A"/>
    <w:rsid w:val="004A4CE6"/>
    <w:rsid w:val="004A6B69"/>
    <w:rsid w:val="004C253D"/>
    <w:rsid w:val="004D5927"/>
    <w:rsid w:val="004E0D16"/>
    <w:rsid w:val="00503C22"/>
    <w:rsid w:val="005051D9"/>
    <w:rsid w:val="00514A15"/>
    <w:rsid w:val="00517A58"/>
    <w:rsid w:val="00540874"/>
    <w:rsid w:val="00554F6A"/>
    <w:rsid w:val="00560027"/>
    <w:rsid w:val="00560B0E"/>
    <w:rsid w:val="00593F29"/>
    <w:rsid w:val="005C4613"/>
    <w:rsid w:val="005C4B86"/>
    <w:rsid w:val="005C5185"/>
    <w:rsid w:val="005D5256"/>
    <w:rsid w:val="005E6F8E"/>
    <w:rsid w:val="005F62FF"/>
    <w:rsid w:val="00605B81"/>
    <w:rsid w:val="00605F62"/>
    <w:rsid w:val="006152C7"/>
    <w:rsid w:val="0062576F"/>
    <w:rsid w:val="00644B80"/>
    <w:rsid w:val="00667F25"/>
    <w:rsid w:val="00677B3D"/>
    <w:rsid w:val="00694C5B"/>
    <w:rsid w:val="006B4722"/>
    <w:rsid w:val="006E0416"/>
    <w:rsid w:val="006E3E76"/>
    <w:rsid w:val="00700D55"/>
    <w:rsid w:val="00705EFF"/>
    <w:rsid w:val="007272A4"/>
    <w:rsid w:val="007303F4"/>
    <w:rsid w:val="0074743B"/>
    <w:rsid w:val="00754E0C"/>
    <w:rsid w:val="00772F3F"/>
    <w:rsid w:val="0077381F"/>
    <w:rsid w:val="00777219"/>
    <w:rsid w:val="00791D66"/>
    <w:rsid w:val="007A14F1"/>
    <w:rsid w:val="007A2166"/>
    <w:rsid w:val="007C4524"/>
    <w:rsid w:val="007E49F0"/>
    <w:rsid w:val="007E5E30"/>
    <w:rsid w:val="0080044B"/>
    <w:rsid w:val="00825602"/>
    <w:rsid w:val="0084351B"/>
    <w:rsid w:val="008514B2"/>
    <w:rsid w:val="00896A5C"/>
    <w:rsid w:val="008C5688"/>
    <w:rsid w:val="008D11F2"/>
    <w:rsid w:val="008E36D5"/>
    <w:rsid w:val="008E5EFD"/>
    <w:rsid w:val="008F560B"/>
    <w:rsid w:val="00921755"/>
    <w:rsid w:val="0093626F"/>
    <w:rsid w:val="00942CFA"/>
    <w:rsid w:val="00970F2E"/>
    <w:rsid w:val="00975785"/>
    <w:rsid w:val="00981A63"/>
    <w:rsid w:val="00983CAA"/>
    <w:rsid w:val="009968C1"/>
    <w:rsid w:val="009A2B49"/>
    <w:rsid w:val="009A74F0"/>
    <w:rsid w:val="009A772F"/>
    <w:rsid w:val="009E1880"/>
    <w:rsid w:val="009F2801"/>
    <w:rsid w:val="009F2C20"/>
    <w:rsid w:val="00A11156"/>
    <w:rsid w:val="00A4103E"/>
    <w:rsid w:val="00A501CC"/>
    <w:rsid w:val="00A55DD1"/>
    <w:rsid w:val="00A60C52"/>
    <w:rsid w:val="00A717AC"/>
    <w:rsid w:val="00A749F2"/>
    <w:rsid w:val="00AB02D8"/>
    <w:rsid w:val="00AD589E"/>
    <w:rsid w:val="00B00B1D"/>
    <w:rsid w:val="00B10335"/>
    <w:rsid w:val="00B305F8"/>
    <w:rsid w:val="00B466AB"/>
    <w:rsid w:val="00B47927"/>
    <w:rsid w:val="00B5080F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50376"/>
    <w:rsid w:val="00C5738A"/>
    <w:rsid w:val="00C606CA"/>
    <w:rsid w:val="00C773BE"/>
    <w:rsid w:val="00C82863"/>
    <w:rsid w:val="00C8409D"/>
    <w:rsid w:val="00CA1369"/>
    <w:rsid w:val="00CB158F"/>
    <w:rsid w:val="00CC0C14"/>
    <w:rsid w:val="00CC548B"/>
    <w:rsid w:val="00CD4181"/>
    <w:rsid w:val="00CF3C56"/>
    <w:rsid w:val="00D12C26"/>
    <w:rsid w:val="00D23ACC"/>
    <w:rsid w:val="00D25FB2"/>
    <w:rsid w:val="00D506C0"/>
    <w:rsid w:val="00D7480E"/>
    <w:rsid w:val="00D7718D"/>
    <w:rsid w:val="00D81429"/>
    <w:rsid w:val="00DA5A5B"/>
    <w:rsid w:val="00DB56C8"/>
    <w:rsid w:val="00DC2BD4"/>
    <w:rsid w:val="00DD6578"/>
    <w:rsid w:val="00DD659F"/>
    <w:rsid w:val="00DF1BD8"/>
    <w:rsid w:val="00DF6D93"/>
    <w:rsid w:val="00DF755C"/>
    <w:rsid w:val="00DF7A17"/>
    <w:rsid w:val="00E158DD"/>
    <w:rsid w:val="00E5418F"/>
    <w:rsid w:val="00E55D63"/>
    <w:rsid w:val="00E614ED"/>
    <w:rsid w:val="00E770E3"/>
    <w:rsid w:val="00EA0C0C"/>
    <w:rsid w:val="00ED1D73"/>
    <w:rsid w:val="00ED763C"/>
    <w:rsid w:val="00EE5E7F"/>
    <w:rsid w:val="00F3379E"/>
    <w:rsid w:val="00F5453C"/>
    <w:rsid w:val="00F55302"/>
    <w:rsid w:val="00F77B8F"/>
    <w:rsid w:val="00F86121"/>
    <w:rsid w:val="00FC12B9"/>
    <w:rsid w:val="00FD40E8"/>
    <w:rsid w:val="00FD72D6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538A5"/>
  <w15:chartTrackingRefBased/>
  <w15:docId w15:val="{480C8339-26E4-4058-B0DB-A82CE220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paragraph" w:customStyle="1" w:styleId="Default">
    <w:name w:val="Default"/>
    <w:rsid w:val="00DF755C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rkivverket.no/standarder/noark5/metadatakatalog:tilknyttetDat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rkivverket.no/standarder/noark5/arkivstruktur:tilknyttetDat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ABF31306-2FD4-4CD3-8270-DC6ECFE13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81</TotalTime>
  <Pages>5</Pages>
  <Words>940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69</cp:revision>
  <cp:lastPrinted>2020-01-09T10:08:00Z</cp:lastPrinted>
  <dcterms:created xsi:type="dcterms:W3CDTF">2021-01-21T13:50:00Z</dcterms:created>
  <dcterms:modified xsi:type="dcterms:W3CDTF">2021-04-06T12:35:00Z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