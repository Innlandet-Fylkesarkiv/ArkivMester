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29645" w14:textId="77777777" w:rsidR="008F560B" w:rsidRDefault="00EC7397" w:rsidP="005051D9">
      <w:pPr>
        <w:pStyle w:val="Overskrift1"/>
      </w:pPr>
      <w:r w:rsidRPr="00EC7397">
        <w:t>3.1.24.</w:t>
      </w:r>
      <w:r>
        <w:t xml:space="preserve"> </w:t>
      </w:r>
      <w:r w:rsidRPr="00EC7397">
        <w:t>N5. 43: Gradering</w:t>
      </w:r>
    </w:p>
    <w:p w14:paraId="43CB792F" w14:textId="77777777" w:rsidR="005051D9" w:rsidRDefault="005051D9" w:rsidP="005051D9">
      <w:pPr>
        <w:pStyle w:val="Overskrift2"/>
      </w:pPr>
      <w:r>
        <w:t>Forklaring</w:t>
      </w:r>
    </w:p>
    <w:p w14:paraId="6FF4C8AD" w14:textId="77777777" w:rsidR="00EC7397" w:rsidRPr="00EC7397" w:rsidRDefault="00EC7397" w:rsidP="00EC7397">
      <w:r>
        <w:t>Kommer nesten aldri, da dette nå for tiden er en militær/politi skjerming. Varsel om det dukker opp noen.</w:t>
      </w:r>
    </w:p>
    <w:p w14:paraId="1CC3956D" w14:textId="77777777" w:rsidR="005051D9" w:rsidRDefault="005051D9" w:rsidP="005051D9"/>
    <w:p w14:paraId="164844C0" w14:textId="77777777" w:rsidR="005051D9" w:rsidRDefault="00480C39" w:rsidP="005051D9">
      <w:pPr>
        <w:pStyle w:val="Overskrift2"/>
      </w:pPr>
      <w:r>
        <w:t>Input</w:t>
      </w:r>
    </w:p>
    <w:p w14:paraId="6D823E88" w14:textId="77777777" w:rsidR="00EC7397" w:rsidRPr="00EC7397" w:rsidRDefault="00EC7397" w:rsidP="00EC7397">
      <w:r>
        <w:t>Ingen.</w:t>
      </w:r>
    </w:p>
    <w:p w14:paraId="38A5DDDE" w14:textId="77777777" w:rsidR="00480C39" w:rsidRDefault="00480C39" w:rsidP="00480C39"/>
    <w:p w14:paraId="4E3D6E3B" w14:textId="77777777" w:rsidR="00480C39" w:rsidRDefault="00480C39" w:rsidP="00480C39">
      <w:pPr>
        <w:pStyle w:val="Overskrift2"/>
      </w:pPr>
      <w:r>
        <w:t>Output</w:t>
      </w:r>
    </w:p>
    <w:p w14:paraId="25BAAC72" w14:textId="25B0C5C4" w:rsidR="00221E94" w:rsidRDefault="00EC7397" w:rsidP="00221E94">
      <w:r>
        <w:t>Ingen graderinger er registrert.</w:t>
      </w:r>
    </w:p>
    <w:p w14:paraId="099FB2F8" w14:textId="4EA18180" w:rsidR="00F425A6" w:rsidRDefault="00F425A6" w:rsidP="00221E94"/>
    <w:p w14:paraId="24F1E830" w14:textId="61191260" w:rsidR="00F425A6" w:rsidRDefault="00F425A6" w:rsidP="00221E94">
      <w:r>
        <w:t>AND/OR</w:t>
      </w:r>
    </w:p>
    <w:p w14:paraId="19E2D3C1" w14:textId="2DE255A7" w:rsidR="00F425A6" w:rsidRDefault="00F425A6" w:rsidP="00221E94"/>
    <w:p w14:paraId="5EFCA688" w14:textId="3F54E068" w:rsidR="00F425A6" w:rsidRPr="00221E94" w:rsidRDefault="00F425A6" w:rsidP="00221E94">
      <w:r>
        <w:t>Graderinger er registrert.</w:t>
      </w:r>
    </w:p>
    <w:sectPr w:rsidR="00F425A6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2FDC2" w14:textId="77777777" w:rsidR="00C655E5" w:rsidRDefault="00C655E5" w:rsidP="00175380">
      <w:r>
        <w:separator/>
      </w:r>
    </w:p>
  </w:endnote>
  <w:endnote w:type="continuationSeparator" w:id="0">
    <w:p w14:paraId="346282C2" w14:textId="77777777" w:rsidR="00C655E5" w:rsidRDefault="00C655E5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88561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A9459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8D85A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26E445D8" wp14:editId="1E583335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9B66E1" w14:textId="77777777" w:rsidR="00C655E5" w:rsidRDefault="00C655E5" w:rsidP="00175380">
      <w:r>
        <w:separator/>
      </w:r>
    </w:p>
  </w:footnote>
  <w:footnote w:type="continuationSeparator" w:id="0">
    <w:p w14:paraId="70E6C8D5" w14:textId="77777777" w:rsidR="00C655E5" w:rsidRDefault="00C655E5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F4CA3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747F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D9A5C" wp14:editId="5987C417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487A8C2F" wp14:editId="2060BB25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612D4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9F84CA3" wp14:editId="05A0ED06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9B1B090" wp14:editId="00CF2C54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97"/>
    <w:rsid w:val="00083A46"/>
    <w:rsid w:val="0008482D"/>
    <w:rsid w:val="000852B7"/>
    <w:rsid w:val="000C00C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401B42"/>
    <w:rsid w:val="0043707F"/>
    <w:rsid w:val="00480C39"/>
    <w:rsid w:val="00494B4F"/>
    <w:rsid w:val="004A3E4A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21755"/>
    <w:rsid w:val="00970F2E"/>
    <w:rsid w:val="00975785"/>
    <w:rsid w:val="00981A63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3552A"/>
    <w:rsid w:val="00C606CA"/>
    <w:rsid w:val="00C655E5"/>
    <w:rsid w:val="00C82863"/>
    <w:rsid w:val="00C8409D"/>
    <w:rsid w:val="00CA1369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C7397"/>
    <w:rsid w:val="00ED763C"/>
    <w:rsid w:val="00EE5E7F"/>
    <w:rsid w:val="00F3379E"/>
    <w:rsid w:val="00F425A6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CBA54F"/>
  <w15:chartTrackingRefBased/>
  <w15:docId w15:val="{73582047-9762-4B09-95CE-9B3F0465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root>
</root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9B369B-CCEA-4D8F-9E4F-1534FE2AD680}">
  <ds:schemaRefs/>
</ds:datastoreItem>
</file>

<file path=customXml/itemProps2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3.xml><?xml version="1.0" encoding="utf-8"?>
<ds:datastoreItem xmlns:ds="http://schemas.openxmlformats.org/officeDocument/2006/customXml" ds:itemID="{303948D6-2900-46F0-A6D4-01BE6BDBF9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2</TotalTime>
  <Pages>1</Pages>
  <Words>37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2</cp:revision>
  <cp:lastPrinted>2020-01-09T10:08:00Z</cp:lastPrinted>
  <dcterms:created xsi:type="dcterms:W3CDTF">2021-01-29T13:45:00Z</dcterms:created>
  <dcterms:modified xsi:type="dcterms:W3CDTF">2021-03-15T19:29:00Z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