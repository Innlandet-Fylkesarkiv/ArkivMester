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40870" w14:textId="77777777" w:rsidR="008F560B" w:rsidRDefault="00B62B90" w:rsidP="005051D9">
      <w:pPr>
        <w:pStyle w:val="Heading1"/>
      </w:pPr>
      <w:r w:rsidRPr="00B62B90">
        <w:t>3.3.1.</w:t>
      </w:r>
      <w:r w:rsidRPr="00B62B90">
        <w:tab/>
        <w:t>Klassifikasjon</w:t>
      </w:r>
    </w:p>
    <w:p w14:paraId="416492FE" w14:textId="77777777" w:rsidR="005051D9" w:rsidRDefault="005051D9" w:rsidP="005051D9">
      <w:pPr>
        <w:pStyle w:val="Heading2"/>
      </w:pPr>
      <w:r>
        <w:t>Forklaring</w:t>
      </w:r>
    </w:p>
    <w:p w14:paraId="46964884" w14:textId="3B6BE3AD" w:rsidR="00AA406C" w:rsidRDefault="00AA406C" w:rsidP="00AA406C">
      <w:r>
        <w:t xml:space="preserve">Klasser er noe av det mest komplekse vi tester, da dette kan </w:t>
      </w:r>
      <w:r w:rsidR="006127E1">
        <w:t xml:space="preserve">samtidig være uviktig, og inneholde de største feilene et ellers vanlig uttrekk kan ha. </w:t>
      </w:r>
      <w:r w:rsidR="00F7026C">
        <w:t>Det er derfor det også er her vi har mest fo</w:t>
      </w:r>
      <w:r w:rsidR="002C567E">
        <w:t>r</w:t>
      </w:r>
      <w:r w:rsidR="00F7026C">
        <w:t>skjell fra uttrekk til uttrekk, flest antall tester</w:t>
      </w:r>
      <w:r w:rsidR="002C567E">
        <w:t xml:space="preserve"> (hvorav de fleste ble kun midlertidig skrevet i sin tid, ikke langtids lagret)</w:t>
      </w:r>
      <w:r w:rsidR="00EE2877">
        <w:t xml:space="preserve">, og mest manuell sjekk. </w:t>
      </w:r>
      <w:r w:rsidR="001A1444">
        <w:t xml:space="preserve">Dette er spesielt fordi det er to forskjellige </w:t>
      </w:r>
      <w:r w:rsidR="00D428CD">
        <w:t>ofte brukte klassifikasjonssystem, begge med sine egne under typer:</w:t>
      </w:r>
    </w:p>
    <w:p w14:paraId="66235621" w14:textId="77777777" w:rsidR="00AA406C" w:rsidRPr="00AA406C" w:rsidRDefault="00AA406C" w:rsidP="00AA406C"/>
    <w:p w14:paraId="4A68001A" w14:textId="41F22D63" w:rsidR="005051D9" w:rsidRDefault="00654182" w:rsidP="005051D9">
      <w:r>
        <w:t>Emnebasert klassifikasjon</w:t>
      </w:r>
    </w:p>
    <w:p w14:paraId="47FE89D2" w14:textId="70B45AC1" w:rsidR="00A36618" w:rsidRDefault="00E97FDE" w:rsidP="00014A52">
      <w:pPr>
        <w:pStyle w:val="ListParagraph"/>
        <w:numPr>
          <w:ilvl w:val="0"/>
          <w:numId w:val="2"/>
        </w:numPr>
      </w:pPr>
      <w:r>
        <w:t xml:space="preserve">Eksempler: </w:t>
      </w:r>
      <w:r w:rsidR="00A36618">
        <w:t>K-koder</w:t>
      </w:r>
      <w:r>
        <w:t xml:space="preserve">, </w:t>
      </w:r>
      <w:r w:rsidR="00CF6264">
        <w:t>(</w:t>
      </w:r>
      <w:r w:rsidR="00A36618">
        <w:t>Desimalsystem</w:t>
      </w:r>
      <w:r w:rsidR="00CF6264">
        <w:t>)</w:t>
      </w:r>
    </w:p>
    <w:p w14:paraId="493DAA8F" w14:textId="06B91BAF" w:rsidR="00F41BB4" w:rsidRDefault="00E97FDE" w:rsidP="00F41BB4">
      <w:pPr>
        <w:pStyle w:val="ListParagraph"/>
        <w:numPr>
          <w:ilvl w:val="0"/>
          <w:numId w:val="2"/>
        </w:numPr>
      </w:pPr>
      <w:r>
        <w:t>Viktig: K-koder</w:t>
      </w:r>
      <w:r w:rsidR="00481B4F">
        <w:t xml:space="preserve"> kan være delt i </w:t>
      </w:r>
      <w:r w:rsidR="008007A7">
        <w:t xml:space="preserve">(minst) </w:t>
      </w:r>
      <w:r w:rsidR="00481B4F">
        <w:t xml:space="preserve">tre </w:t>
      </w:r>
      <w:r w:rsidR="008007A7">
        <w:t>klassifikasjonssystemer</w:t>
      </w:r>
      <w:r w:rsidR="00BA517F">
        <w:t>, og kan i tillegg være delt mellom primær og sekundær klassifikasjon.</w:t>
      </w:r>
    </w:p>
    <w:p w14:paraId="2BF31145" w14:textId="0D750898" w:rsidR="00812B9F" w:rsidRDefault="00812B9F" w:rsidP="00812B9F">
      <w:pPr>
        <w:pStyle w:val="ListParagraph"/>
        <w:numPr>
          <w:ilvl w:val="1"/>
          <w:numId w:val="2"/>
        </w:numPr>
      </w:pPr>
      <w:r>
        <w:t>FE – Fellesklasse</w:t>
      </w:r>
      <w:r w:rsidR="0072717D">
        <w:t xml:space="preserve"> (kan ha fagklasser, tilleggsklasser og objektklasser som tilleggsklasser)</w:t>
      </w:r>
    </w:p>
    <w:p w14:paraId="0EFDA084" w14:textId="457AAB4F" w:rsidR="00812B9F" w:rsidRDefault="00812B9F" w:rsidP="00812B9F">
      <w:pPr>
        <w:pStyle w:val="ListParagraph"/>
        <w:numPr>
          <w:ilvl w:val="1"/>
          <w:numId w:val="2"/>
        </w:numPr>
      </w:pPr>
      <w:r>
        <w:t>FA – Fagklasse</w:t>
      </w:r>
      <w:r w:rsidR="0072717D">
        <w:t xml:space="preserve"> (kan ha tilleggsklasser og objektklasser som tilleggsklasser)</w:t>
      </w:r>
    </w:p>
    <w:p w14:paraId="1D57FEB2" w14:textId="3E6A8D54" w:rsidR="00812B9F" w:rsidRDefault="00812B9F" w:rsidP="00812B9F">
      <w:pPr>
        <w:pStyle w:val="ListParagraph"/>
        <w:numPr>
          <w:ilvl w:val="1"/>
          <w:numId w:val="2"/>
        </w:numPr>
      </w:pPr>
      <w:r>
        <w:t xml:space="preserve">TI </w:t>
      </w:r>
      <w:r w:rsidR="00F41BB4">
        <w:t>–</w:t>
      </w:r>
      <w:r>
        <w:t xml:space="preserve"> Tilleggsklasse</w:t>
      </w:r>
      <w:r w:rsidR="0072717D">
        <w:t xml:space="preserve"> (kan ha objektklasser som tilleggsklasser)</w:t>
      </w:r>
    </w:p>
    <w:p w14:paraId="53026346" w14:textId="41E52180" w:rsidR="00F41BB4" w:rsidRDefault="00F41BB4" w:rsidP="00F41BB4">
      <w:pPr>
        <w:pStyle w:val="ListParagraph"/>
        <w:numPr>
          <w:ilvl w:val="0"/>
          <w:numId w:val="2"/>
        </w:numPr>
      </w:pPr>
      <w:r>
        <w:t>Viktig: K-koder kan være delt i ett eller tre nivåer</w:t>
      </w:r>
      <w:r w:rsidR="00CE1039">
        <w:t>.</w:t>
      </w:r>
    </w:p>
    <w:p w14:paraId="3E9C2072" w14:textId="51579924" w:rsidR="00CE1039" w:rsidRPr="00475131" w:rsidRDefault="00CE1039" w:rsidP="00F41BB4">
      <w:pPr>
        <w:pStyle w:val="ListParagraph"/>
        <w:numPr>
          <w:ilvl w:val="0"/>
          <w:numId w:val="2"/>
        </w:numPr>
      </w:pPr>
      <w:r w:rsidRPr="00CE1039">
        <w:t>Viktig: K-koder kan innehol</w:t>
      </w:r>
      <w:r>
        <w:t xml:space="preserve">de fellesklasser og fagklasser som en felles klassifikasjon. </w:t>
      </w:r>
      <w:r w:rsidR="007A3125">
        <w:t xml:space="preserve"> </w:t>
      </w:r>
      <w:r w:rsidR="007A3125" w:rsidRPr="007A3125">
        <w:rPr>
          <w:color w:val="FF0000"/>
        </w:rPr>
        <w:t>HER MÅ VI SJEKKE KONSEKVENS</w:t>
      </w:r>
    </w:p>
    <w:p w14:paraId="664C0EA9" w14:textId="6E6350E7" w:rsidR="00063EDF" w:rsidRDefault="00A83732" w:rsidP="005051D9">
      <w:r>
        <w:t>Objekt basert</w:t>
      </w:r>
      <w:r w:rsidR="00471827">
        <w:t xml:space="preserve"> </w:t>
      </w:r>
      <w:r w:rsidR="00FF3B63">
        <w:t>klassifikasjon</w:t>
      </w:r>
    </w:p>
    <w:p w14:paraId="05BDE818" w14:textId="1F845C56" w:rsidR="00FA05BC" w:rsidRDefault="005A50C4" w:rsidP="005051D9">
      <w:pPr>
        <w:pStyle w:val="ListParagraph"/>
        <w:numPr>
          <w:ilvl w:val="0"/>
          <w:numId w:val="2"/>
        </w:numPr>
      </w:pPr>
      <w:r>
        <w:t xml:space="preserve">Eksempler: </w:t>
      </w:r>
      <w:r w:rsidR="00233ABE">
        <w:t xml:space="preserve">Navn; </w:t>
      </w:r>
      <w:r w:rsidR="009B62B1">
        <w:t xml:space="preserve">Fødselsdato; </w:t>
      </w:r>
      <w:r w:rsidR="0007270E">
        <w:t>Fødselsnummer</w:t>
      </w:r>
      <w:r w:rsidR="004F3451">
        <w:t>; gnr/</w:t>
      </w:r>
      <w:proofErr w:type="gramStart"/>
      <w:r w:rsidR="004F3451">
        <w:t>bnr</w:t>
      </w:r>
      <w:proofErr w:type="gramEnd"/>
      <w:r w:rsidR="004F3451">
        <w:t xml:space="preserve">; </w:t>
      </w:r>
      <w:r w:rsidR="00FF3B63">
        <w:t>klientnummer</w:t>
      </w:r>
      <w:r w:rsidR="00E72E39">
        <w:t>;</w:t>
      </w:r>
      <w:r w:rsidR="006B495C">
        <w:t xml:space="preserve"> matrikkelenhet</w:t>
      </w:r>
      <w:r w:rsidR="00E56E7F">
        <w:t xml:space="preserve"> +++</w:t>
      </w:r>
    </w:p>
    <w:p w14:paraId="12D8B985" w14:textId="77777777" w:rsidR="005051D9" w:rsidRDefault="00480C39" w:rsidP="005051D9">
      <w:pPr>
        <w:pStyle w:val="Heading2"/>
      </w:pPr>
      <w:r>
        <w:t>Input</w:t>
      </w:r>
    </w:p>
    <w:p w14:paraId="1F51CF27" w14:textId="13C02C8D" w:rsidR="00480C39" w:rsidRDefault="00B61B32" w:rsidP="00480C39">
      <w:pPr>
        <w:rPr>
          <w:lang w:val="nn-NO"/>
        </w:rPr>
      </w:pPr>
      <w:r w:rsidRPr="005B1842">
        <w:rPr>
          <w:lang w:val="nn-NO"/>
        </w:rPr>
        <w:t xml:space="preserve">Arkade </w:t>
      </w:r>
      <w:r w:rsidR="00751B9E" w:rsidRPr="005B1842">
        <w:rPr>
          <w:lang w:val="nn-NO"/>
        </w:rPr>
        <w:t>N</w:t>
      </w:r>
      <w:r w:rsidR="007C7566" w:rsidRPr="005B1842">
        <w:rPr>
          <w:lang w:val="nn-NO"/>
        </w:rPr>
        <w:t>5</w:t>
      </w:r>
      <w:r w:rsidR="00460904" w:rsidRPr="005B1842">
        <w:rPr>
          <w:lang w:val="nn-NO"/>
        </w:rPr>
        <w:t>.07, N5</w:t>
      </w:r>
      <w:r w:rsidR="006A073B" w:rsidRPr="005B1842">
        <w:rPr>
          <w:lang w:val="nn-NO"/>
        </w:rPr>
        <w:t xml:space="preserve"> 08, N5.09, N5.12, </w:t>
      </w:r>
      <w:r w:rsidR="00931791" w:rsidRPr="005B1842">
        <w:rPr>
          <w:lang w:val="nn-NO"/>
        </w:rPr>
        <w:t xml:space="preserve">N5.13, </w:t>
      </w:r>
      <w:r w:rsidR="00E5609F">
        <w:rPr>
          <w:lang w:val="nn-NO"/>
        </w:rPr>
        <w:t xml:space="preserve">N5.47, </w:t>
      </w:r>
      <w:r w:rsidR="00931791" w:rsidRPr="005B1842">
        <w:rPr>
          <w:lang w:val="nn-NO"/>
        </w:rPr>
        <w:t>N5.51</w:t>
      </w:r>
      <w:r w:rsidR="00211CA9" w:rsidRPr="005B1842">
        <w:rPr>
          <w:lang w:val="nn-NO"/>
        </w:rPr>
        <w:t>,</w:t>
      </w:r>
      <w:r w:rsidR="00931791" w:rsidRPr="005B1842">
        <w:rPr>
          <w:lang w:val="nn-NO"/>
        </w:rPr>
        <w:t xml:space="preserve"> (N5.19 og N5.20)</w:t>
      </w:r>
    </w:p>
    <w:p w14:paraId="69DE7F9B" w14:textId="77777777" w:rsidR="004F580F" w:rsidRDefault="004F580F" w:rsidP="00480C39"/>
    <w:p w14:paraId="012A8CB3" w14:textId="6DE0F331" w:rsidR="00F43A87" w:rsidRDefault="00F43A87" w:rsidP="00480C39">
      <w:r>
        <w:t xml:space="preserve">BaseX </w:t>
      </w:r>
      <w:r w:rsidRPr="00F43A87">
        <w:t>A_K3_2-korte_</w:t>
      </w:r>
      <w:proofErr w:type="gramStart"/>
      <w:r w:rsidRPr="00F43A87">
        <w:t>klasser.xq</w:t>
      </w:r>
      <w:proofErr w:type="gramEnd"/>
      <w:r>
        <w:t xml:space="preserve">, </w:t>
      </w:r>
      <w:r w:rsidR="00DD6CF5">
        <w:t xml:space="preserve">finner korte </w:t>
      </w:r>
      <w:proofErr w:type="spellStart"/>
      <w:r w:rsidR="00DD6CF5">
        <w:t>klasseID</w:t>
      </w:r>
      <w:proofErr w:type="spellEnd"/>
      <w:r w:rsidR="00DD6CF5">
        <w:t xml:space="preserve">-er (f.eks. klasser på nivå 1 og 2 i et K-kode system) </w:t>
      </w:r>
      <w:r w:rsidR="00264FC6">
        <w:t>som også har mapper. Dette kan være en mindre feil i et K-</w:t>
      </w:r>
      <w:proofErr w:type="gramStart"/>
      <w:r w:rsidR="00264FC6">
        <w:t>kode system</w:t>
      </w:r>
      <w:proofErr w:type="gramEnd"/>
      <w:r w:rsidR="00264FC6">
        <w:t xml:space="preserve"> og bør listes opp.</w:t>
      </w:r>
    </w:p>
    <w:p w14:paraId="336D5BCA" w14:textId="77777777" w:rsidR="00097592" w:rsidRDefault="00097592" w:rsidP="00480C39"/>
    <w:p w14:paraId="61AA3AC9" w14:textId="7A54DCE5" w:rsidR="00097592" w:rsidRDefault="00097592" w:rsidP="00480C39">
      <w:r>
        <w:t xml:space="preserve">BaseX </w:t>
      </w:r>
      <w:r w:rsidRPr="00097592">
        <w:t>A_K5-3.xq</w:t>
      </w:r>
      <w:r w:rsidR="00720206">
        <w:t xml:space="preserve">, for opplisting og antall sekundærklasser </w:t>
      </w:r>
      <w:r w:rsidR="00F11247">
        <w:t>som er brukt.</w:t>
      </w:r>
    </w:p>
    <w:p w14:paraId="56C245E8" w14:textId="0D831107" w:rsidR="00311530" w:rsidRDefault="00311530" w:rsidP="00480C39"/>
    <w:p w14:paraId="0AD16C47" w14:textId="24F53866" w:rsidR="00790C80" w:rsidRDefault="00311530" w:rsidP="00480C39">
      <w:r>
        <w:t xml:space="preserve">BaseX </w:t>
      </w:r>
      <w:r w:rsidR="005D6D0D" w:rsidRPr="005D6D0D">
        <w:t>A_K2-</w:t>
      </w:r>
      <w:proofErr w:type="gramStart"/>
      <w:r w:rsidR="005D6D0D" w:rsidRPr="005D6D0D">
        <w:t>klassifikasjonssystemer.xq</w:t>
      </w:r>
      <w:proofErr w:type="gramEnd"/>
      <w:r w:rsidR="005D6D0D">
        <w:t xml:space="preserve">, </w:t>
      </w:r>
      <w:r w:rsidR="00EC6BB9">
        <w:t>for opplisting av klassifikasjonssystem.</w:t>
      </w:r>
    </w:p>
    <w:p w14:paraId="6A2D2040" w14:textId="77777777" w:rsidR="005D6D0D" w:rsidRPr="00FD7551" w:rsidRDefault="005D6D0D" w:rsidP="00480C39"/>
    <w:p w14:paraId="76AC22FB" w14:textId="72086DEB" w:rsidR="00BC75A4" w:rsidRPr="00BC75A4" w:rsidRDefault="0062328A" w:rsidP="00BC75A4">
      <w:r>
        <w:t xml:space="preserve">BaseX </w:t>
      </w:r>
      <w:r w:rsidRPr="0062328A">
        <w:rPr>
          <w:b/>
          <w:bCs/>
          <w:u w:val="single"/>
        </w:rPr>
        <w:t>manglende test</w:t>
      </w:r>
      <w:r>
        <w:t xml:space="preserve">, finner manglende </w:t>
      </w:r>
      <w:r w:rsidR="00485107">
        <w:t>sekundærklassifikasjon i m</w:t>
      </w:r>
      <w:r w:rsidR="00E61782" w:rsidRPr="00E14087">
        <w:t>erknader</w:t>
      </w:r>
      <w:r w:rsidR="00485107">
        <w:t xml:space="preserve"> (kun funnet i et system så langt).</w:t>
      </w:r>
    </w:p>
    <w:p w14:paraId="4082564C" w14:textId="77777777" w:rsidR="00297BF4" w:rsidRDefault="00297BF4" w:rsidP="00480C39"/>
    <w:p w14:paraId="162F780E" w14:textId="33575093" w:rsidR="00297BF4" w:rsidRDefault="00F37D2C" w:rsidP="00480C39">
      <w:r>
        <w:lastRenderedPageBreak/>
        <w:t xml:space="preserve">BaseX </w:t>
      </w:r>
      <w:r w:rsidR="00871D4F" w:rsidRPr="00C20B8C">
        <w:rPr>
          <w:b/>
          <w:u w:val="single"/>
        </w:rPr>
        <w:t>manglende test</w:t>
      </w:r>
      <w:r w:rsidR="002F2E86">
        <w:t>, finner alle klassifikasjonssystemer per arkivdel</w:t>
      </w:r>
      <w:r w:rsidR="004D3DF0">
        <w:t xml:space="preserve">. Primære </w:t>
      </w:r>
      <w:r w:rsidR="0022290C">
        <w:t>klassifikasjonssystemer er alle klassifikasjonssystemer</w:t>
      </w:r>
      <w:r w:rsidR="00FC2018">
        <w:t xml:space="preserve"> </w:t>
      </w:r>
      <w:r w:rsidR="00444BB6">
        <w:t>med mapper</w:t>
      </w:r>
      <w:r w:rsidR="009027E3">
        <w:t xml:space="preserve"> (uavhengig av hvor mange)</w:t>
      </w:r>
      <w:r w:rsidR="00444BB6">
        <w:t>.</w:t>
      </w:r>
    </w:p>
    <w:p w14:paraId="6CE66489" w14:textId="77777777" w:rsidR="0025538D" w:rsidRDefault="0025538D" w:rsidP="00480C39"/>
    <w:p w14:paraId="2398E300" w14:textId="3B1B51E3" w:rsidR="0025538D" w:rsidRDefault="0025538D" w:rsidP="00480C39">
      <w:r>
        <w:t xml:space="preserve">BaseX </w:t>
      </w:r>
      <w:r w:rsidRPr="00BA4BBB">
        <w:rPr>
          <w:b/>
          <w:bCs/>
          <w:u w:val="single"/>
        </w:rPr>
        <w:t>manglende test</w:t>
      </w:r>
      <w:r>
        <w:t xml:space="preserve">, </w:t>
      </w:r>
      <w:r w:rsidR="00964B7D">
        <w:t xml:space="preserve">lister opp </w:t>
      </w:r>
      <w:r w:rsidR="009575CB">
        <w:t xml:space="preserve">de </w:t>
      </w:r>
      <w:r w:rsidR="00475FF0">
        <w:t>5</w:t>
      </w:r>
      <w:r w:rsidR="009575CB">
        <w:t xml:space="preserve"> mest </w:t>
      </w:r>
      <w:r w:rsidR="00964B7D">
        <w:t xml:space="preserve">brukte klassene </w:t>
      </w:r>
      <w:r w:rsidR="00DB6E7D">
        <w:t>per arkivdel</w:t>
      </w:r>
      <w:r w:rsidR="007435B2">
        <w:t>.</w:t>
      </w:r>
    </w:p>
    <w:p w14:paraId="3B26CA81" w14:textId="77777777" w:rsidR="007977D1" w:rsidRDefault="007977D1" w:rsidP="00480C39"/>
    <w:p w14:paraId="04495D56" w14:textId="7D00A8A0" w:rsidR="007977D1" w:rsidRPr="00E14087" w:rsidRDefault="007977D1" w:rsidP="00480C39">
      <w:r>
        <w:t xml:space="preserve">BaseX manglende test, finner ut om de dupliserte klassene </w:t>
      </w:r>
      <w:r w:rsidR="001048C4">
        <w:t>påvist i</w:t>
      </w:r>
      <w:r>
        <w:t xml:space="preserve"> N5.47</w:t>
      </w:r>
      <w:r w:rsidR="00561819">
        <w:t xml:space="preserve"> er i andre klassifikasjonssystem OG er helt like eller ikke (hvis de er like, </w:t>
      </w:r>
      <w:r w:rsidR="006F7D60">
        <w:t>så er det ikke lenger en feil).</w:t>
      </w:r>
    </w:p>
    <w:p w14:paraId="694BD622" w14:textId="77777777" w:rsidR="0077031F" w:rsidRDefault="0077031F" w:rsidP="00480C39"/>
    <w:p w14:paraId="2084C89D" w14:textId="77777777" w:rsidR="00480C39" w:rsidRDefault="00480C39" w:rsidP="00480C39">
      <w:pPr>
        <w:pStyle w:val="Heading2"/>
      </w:pPr>
      <w:r w:rsidRPr="005B1842">
        <w:t>Output</w:t>
      </w:r>
    </w:p>
    <w:p w14:paraId="40D6A06F" w14:textId="77777777" w:rsidR="0079407D" w:rsidRPr="00E14087" w:rsidRDefault="0079407D" w:rsidP="0079407D">
      <w:r>
        <w:t>Medfølgende klassifikasjonssystemer er brukt per arkivdel: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341"/>
        <w:gridCol w:w="3187"/>
        <w:gridCol w:w="1182"/>
        <w:gridCol w:w="1231"/>
        <w:gridCol w:w="1134"/>
        <w:gridCol w:w="1276"/>
      </w:tblGrid>
      <w:tr w:rsidR="0000108A" w14:paraId="106CEBA7" w14:textId="22C3486A" w:rsidTr="0000108A">
        <w:tc>
          <w:tcPr>
            <w:tcW w:w="1341" w:type="dxa"/>
          </w:tcPr>
          <w:p w14:paraId="04D59666" w14:textId="77777777" w:rsidR="0000108A" w:rsidRPr="00297BF4" w:rsidRDefault="0000108A" w:rsidP="00711443">
            <w:pPr>
              <w:rPr>
                <w:b/>
              </w:rPr>
            </w:pPr>
            <w:r w:rsidRPr="00297BF4">
              <w:rPr>
                <w:b/>
              </w:rPr>
              <w:t>Arkivdel</w:t>
            </w:r>
          </w:p>
        </w:tc>
        <w:tc>
          <w:tcPr>
            <w:tcW w:w="3187" w:type="dxa"/>
          </w:tcPr>
          <w:p w14:paraId="10F772E4" w14:textId="77777777" w:rsidR="0000108A" w:rsidRPr="00297BF4" w:rsidRDefault="0000108A" w:rsidP="00711443">
            <w:pPr>
              <w:rPr>
                <w:b/>
              </w:rPr>
            </w:pPr>
            <w:r w:rsidRPr="00297BF4">
              <w:rPr>
                <w:b/>
              </w:rPr>
              <w:t>Klassifikasjonssystem</w:t>
            </w:r>
          </w:p>
        </w:tc>
        <w:tc>
          <w:tcPr>
            <w:tcW w:w="1182" w:type="dxa"/>
          </w:tcPr>
          <w:p w14:paraId="7FFF5244" w14:textId="77777777" w:rsidR="0000108A" w:rsidRPr="00297BF4" w:rsidRDefault="0000108A" w:rsidP="00711443">
            <w:pPr>
              <w:rPr>
                <w:b/>
              </w:rPr>
            </w:pPr>
            <w:r w:rsidRPr="00297BF4">
              <w:rPr>
                <w:b/>
              </w:rPr>
              <w:t>Er primært</w:t>
            </w:r>
            <w:r w:rsidRPr="00297BF4">
              <w:rPr>
                <w:b/>
                <w:bCs/>
              </w:rPr>
              <w:t>?</w:t>
            </w:r>
          </w:p>
        </w:tc>
        <w:tc>
          <w:tcPr>
            <w:tcW w:w="1231" w:type="dxa"/>
          </w:tcPr>
          <w:p w14:paraId="0103F8D0" w14:textId="137DEF43" w:rsidR="0000108A" w:rsidRPr="00297BF4" w:rsidRDefault="0000108A" w:rsidP="00711443">
            <w:pPr>
              <w:rPr>
                <w:b/>
              </w:rPr>
            </w:pPr>
            <w:r>
              <w:rPr>
                <w:b/>
              </w:rPr>
              <w:t>Antall klasser Nivå 1</w:t>
            </w:r>
          </w:p>
        </w:tc>
        <w:tc>
          <w:tcPr>
            <w:tcW w:w="1134" w:type="dxa"/>
          </w:tcPr>
          <w:p w14:paraId="72CC3FD1" w14:textId="2E12DCA0" w:rsidR="0000108A" w:rsidRDefault="0000108A" w:rsidP="00711443">
            <w:pPr>
              <w:rPr>
                <w:b/>
              </w:rPr>
            </w:pPr>
            <w:r>
              <w:rPr>
                <w:b/>
              </w:rPr>
              <w:t>Antall klasser Nivå 2</w:t>
            </w:r>
          </w:p>
        </w:tc>
        <w:tc>
          <w:tcPr>
            <w:tcW w:w="1276" w:type="dxa"/>
          </w:tcPr>
          <w:p w14:paraId="38BDCD1F" w14:textId="75D0D6FF" w:rsidR="0000108A" w:rsidRDefault="0000108A" w:rsidP="00711443">
            <w:pPr>
              <w:rPr>
                <w:b/>
              </w:rPr>
            </w:pPr>
            <w:r>
              <w:rPr>
                <w:b/>
              </w:rPr>
              <w:t>Antall klasser Nivå 3</w:t>
            </w:r>
          </w:p>
        </w:tc>
      </w:tr>
      <w:tr w:rsidR="0000108A" w14:paraId="3BB5CEC7" w14:textId="6472E418" w:rsidTr="0000108A">
        <w:tc>
          <w:tcPr>
            <w:tcW w:w="1341" w:type="dxa"/>
          </w:tcPr>
          <w:p w14:paraId="3D991FF7" w14:textId="77777777" w:rsidR="0000108A" w:rsidRPr="00536F71" w:rsidRDefault="0000108A" w:rsidP="00711443">
            <w:pPr>
              <w:rPr>
                <w:b/>
                <w:u w:val="single"/>
              </w:rPr>
            </w:pPr>
            <w:r w:rsidRPr="00536F71">
              <w:rPr>
                <w:b/>
                <w:u w:val="single"/>
              </w:rPr>
              <w:t>ARKIVDEL SYSTEMID</w:t>
            </w:r>
          </w:p>
        </w:tc>
        <w:tc>
          <w:tcPr>
            <w:tcW w:w="3187" w:type="dxa"/>
          </w:tcPr>
          <w:p w14:paraId="366C11D9" w14:textId="77777777" w:rsidR="0000108A" w:rsidRPr="00536F71" w:rsidRDefault="0000108A" w:rsidP="00711443">
            <w:pPr>
              <w:rPr>
                <w:b/>
                <w:u w:val="single"/>
              </w:rPr>
            </w:pPr>
            <w:r w:rsidRPr="00536F71">
              <w:rPr>
                <w:b/>
                <w:u w:val="single"/>
              </w:rPr>
              <w:t>KLASSIFIKASJONSSYSTEM TITTEL</w:t>
            </w:r>
          </w:p>
        </w:tc>
        <w:tc>
          <w:tcPr>
            <w:tcW w:w="1182" w:type="dxa"/>
          </w:tcPr>
          <w:p w14:paraId="6AF57C29" w14:textId="77777777" w:rsidR="0000108A" w:rsidRPr="00536F71" w:rsidRDefault="0000108A" w:rsidP="00711443">
            <w:pPr>
              <w:rPr>
                <w:b/>
                <w:u w:val="single"/>
              </w:rPr>
            </w:pPr>
            <w:r w:rsidRPr="00536F71">
              <w:rPr>
                <w:b/>
                <w:u w:val="single"/>
              </w:rPr>
              <w:t>JA/NEI</w:t>
            </w:r>
          </w:p>
        </w:tc>
        <w:tc>
          <w:tcPr>
            <w:tcW w:w="1231" w:type="dxa"/>
          </w:tcPr>
          <w:p w14:paraId="46295BDC" w14:textId="6316BDF8" w:rsidR="0000108A" w:rsidRDefault="0000108A" w:rsidP="00711443">
            <w:pPr>
              <w:rPr>
                <w:b/>
              </w:rPr>
            </w:pPr>
          </w:p>
        </w:tc>
        <w:tc>
          <w:tcPr>
            <w:tcW w:w="1134" w:type="dxa"/>
          </w:tcPr>
          <w:p w14:paraId="7B496F64" w14:textId="77777777" w:rsidR="0000108A" w:rsidRDefault="0000108A" w:rsidP="00711443">
            <w:pPr>
              <w:rPr>
                <w:b/>
              </w:rPr>
            </w:pPr>
          </w:p>
        </w:tc>
        <w:tc>
          <w:tcPr>
            <w:tcW w:w="1276" w:type="dxa"/>
          </w:tcPr>
          <w:p w14:paraId="26A551A6" w14:textId="77777777" w:rsidR="0000108A" w:rsidRDefault="0000108A" w:rsidP="00711443">
            <w:pPr>
              <w:rPr>
                <w:b/>
              </w:rPr>
            </w:pPr>
          </w:p>
        </w:tc>
      </w:tr>
    </w:tbl>
    <w:p w14:paraId="339A322C" w14:textId="65D6812B" w:rsidR="0079407D" w:rsidRDefault="0079407D" w:rsidP="000F74E2"/>
    <w:p w14:paraId="71263798" w14:textId="5D8119CC" w:rsidR="000F74E2" w:rsidRDefault="000F74E2" w:rsidP="000F74E2">
      <w:r>
        <w:t>AND/OR</w:t>
      </w:r>
    </w:p>
    <w:p w14:paraId="7C76A566" w14:textId="77777777" w:rsidR="0079407D" w:rsidRDefault="0079407D" w:rsidP="0079407D"/>
    <w:p w14:paraId="3C9DCC2B" w14:textId="77777777" w:rsidR="0079407D" w:rsidRDefault="0079407D" w:rsidP="0079407D">
      <w:r>
        <w:t>Mest brukte klasser per arkivdel: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5"/>
        <w:gridCol w:w="1318"/>
        <w:gridCol w:w="1237"/>
        <w:gridCol w:w="889"/>
        <w:gridCol w:w="1759"/>
      </w:tblGrid>
      <w:tr w:rsidR="0079407D" w:rsidRPr="0064502E" w14:paraId="6447FA00" w14:textId="77777777" w:rsidTr="00711443">
        <w:tc>
          <w:tcPr>
            <w:tcW w:w="1185" w:type="dxa"/>
          </w:tcPr>
          <w:p w14:paraId="0CAE5C73" w14:textId="77777777" w:rsidR="0079407D" w:rsidRPr="0064502E" w:rsidRDefault="0079407D" w:rsidP="00711443">
            <w:pPr>
              <w:rPr>
                <w:b/>
                <w:bCs/>
              </w:rPr>
            </w:pPr>
            <w:r w:rsidRPr="0064502E">
              <w:rPr>
                <w:b/>
                <w:bCs/>
              </w:rPr>
              <w:t>Arkivdel</w:t>
            </w:r>
          </w:p>
        </w:tc>
        <w:tc>
          <w:tcPr>
            <w:tcW w:w="1318" w:type="dxa"/>
          </w:tcPr>
          <w:p w14:paraId="181D5E8D" w14:textId="77777777" w:rsidR="0079407D" w:rsidRPr="0064502E" w:rsidRDefault="0079407D" w:rsidP="00711443">
            <w:pPr>
              <w:rPr>
                <w:b/>
              </w:rPr>
            </w:pPr>
            <w:r w:rsidRPr="0064502E">
              <w:rPr>
                <w:b/>
                <w:bCs/>
              </w:rPr>
              <w:t>SystemID</w:t>
            </w:r>
          </w:p>
        </w:tc>
        <w:tc>
          <w:tcPr>
            <w:tcW w:w="1237" w:type="dxa"/>
          </w:tcPr>
          <w:p w14:paraId="39C11898" w14:textId="77777777" w:rsidR="0079407D" w:rsidRPr="0064502E" w:rsidRDefault="0079407D" w:rsidP="00711443">
            <w:pPr>
              <w:rPr>
                <w:b/>
              </w:rPr>
            </w:pPr>
            <w:proofErr w:type="spellStart"/>
            <w:r w:rsidRPr="0064502E">
              <w:rPr>
                <w:b/>
                <w:bCs/>
              </w:rPr>
              <w:t>KlasseID</w:t>
            </w:r>
            <w:proofErr w:type="spellEnd"/>
          </w:p>
        </w:tc>
        <w:tc>
          <w:tcPr>
            <w:tcW w:w="889" w:type="dxa"/>
          </w:tcPr>
          <w:p w14:paraId="3FD96319" w14:textId="77777777" w:rsidR="0079407D" w:rsidRPr="0064502E" w:rsidRDefault="0079407D" w:rsidP="00711443">
            <w:pPr>
              <w:rPr>
                <w:b/>
              </w:rPr>
            </w:pPr>
            <w:r w:rsidRPr="0064502E">
              <w:rPr>
                <w:b/>
                <w:bCs/>
              </w:rPr>
              <w:t>Tittel</w:t>
            </w:r>
          </w:p>
        </w:tc>
        <w:tc>
          <w:tcPr>
            <w:tcW w:w="1759" w:type="dxa"/>
          </w:tcPr>
          <w:p w14:paraId="11BB94CB" w14:textId="77777777" w:rsidR="0079407D" w:rsidRPr="0064502E" w:rsidRDefault="0079407D" w:rsidP="00711443">
            <w:pPr>
              <w:rPr>
                <w:b/>
              </w:rPr>
            </w:pPr>
            <w:r w:rsidRPr="0064502E">
              <w:rPr>
                <w:b/>
                <w:bCs/>
              </w:rPr>
              <w:t>Antall</w:t>
            </w:r>
            <w:r>
              <w:rPr>
                <w:b/>
                <w:bCs/>
              </w:rPr>
              <w:t xml:space="preserve"> mapper</w:t>
            </w:r>
          </w:p>
        </w:tc>
      </w:tr>
    </w:tbl>
    <w:p w14:paraId="384EAC11" w14:textId="77777777" w:rsidR="0079407D" w:rsidRDefault="0079407D" w:rsidP="0079407D">
      <w:pPr>
        <w:rPr>
          <w:b/>
          <w:bCs/>
          <w:u w:val="single"/>
        </w:rPr>
      </w:pPr>
      <w:r w:rsidRPr="00475FF0">
        <w:rPr>
          <w:b/>
          <w:bCs/>
          <w:u w:val="single"/>
        </w:rPr>
        <w:t>ETTERFØLGES AV MANUELL KONTROLL OG DISKUSJON OM NØDVENDIG.</w:t>
      </w:r>
    </w:p>
    <w:p w14:paraId="13626558" w14:textId="3CC77E54" w:rsidR="0079407D" w:rsidRDefault="0079407D" w:rsidP="000F74E2"/>
    <w:p w14:paraId="4C46207A" w14:textId="0876F9E8" w:rsidR="000F74E2" w:rsidRDefault="000F74E2" w:rsidP="000F74E2">
      <w:r>
        <w:t>AND/OR</w:t>
      </w:r>
    </w:p>
    <w:p w14:paraId="53B3715B" w14:textId="77777777" w:rsidR="0079407D" w:rsidRPr="0079407D" w:rsidRDefault="0079407D" w:rsidP="0079407D"/>
    <w:p w14:paraId="594F9ADA" w14:textId="75515C52" w:rsidR="00307F57" w:rsidRDefault="00FC6498" w:rsidP="001E4723">
      <w:r w:rsidRPr="00CC3717">
        <w:rPr>
          <w:b/>
          <w:bCs/>
          <w:u w:val="single"/>
        </w:rPr>
        <w:t>ANTALLTOMMEKLASSER</w:t>
      </w:r>
      <w:r w:rsidR="00BA3C8A">
        <w:rPr>
          <w:b/>
          <w:bCs/>
          <w:u w:val="single"/>
        </w:rPr>
        <w:t xml:space="preserve"> </w:t>
      </w:r>
      <w:r w:rsidR="00CC3717">
        <w:t>klasser er uten underklasser, registreringer eller mapper.</w:t>
      </w:r>
    </w:p>
    <w:p w14:paraId="41B82248" w14:textId="41F41324" w:rsidR="0038712D" w:rsidRPr="0038712D" w:rsidRDefault="0038712D" w:rsidP="001E4723">
      <w:pPr>
        <w:rPr>
          <w:b/>
          <w:bCs/>
          <w:u w:val="single"/>
        </w:rPr>
      </w:pPr>
      <w:r w:rsidRPr="0038712D">
        <w:rPr>
          <w:b/>
          <w:bCs/>
          <w:u w:val="single"/>
        </w:rPr>
        <w:t>DENNE TESTEN BØR OGSÅ GI VARSEL OM DET ER MER INFO, DA DETTE KAN VÆRE TEGN PÅ NOE GALT.</w:t>
      </w:r>
    </w:p>
    <w:p w14:paraId="04FDEC0E" w14:textId="575DE437" w:rsidR="00307F57" w:rsidRDefault="00BB0B20" w:rsidP="000F74E2">
      <w:r w:rsidRPr="00BB0B20">
        <w:rPr>
          <w:b/>
          <w:bCs/>
        </w:rPr>
        <w:t>Konsekvensvurdering</w:t>
      </w:r>
      <w:r>
        <w:t>: Dette anses normalt.</w:t>
      </w:r>
    </w:p>
    <w:p w14:paraId="480905E3" w14:textId="1D339FF2" w:rsidR="000F74E2" w:rsidRDefault="000F74E2" w:rsidP="000F74E2"/>
    <w:p w14:paraId="608BCF85" w14:textId="3F0577C5" w:rsidR="000F74E2" w:rsidRDefault="000F74E2" w:rsidP="000F74E2">
      <w:r>
        <w:t>AND/OR</w:t>
      </w:r>
    </w:p>
    <w:p w14:paraId="0B21F0EC" w14:textId="1FE077F4" w:rsidR="00307F57" w:rsidRDefault="00307F57" w:rsidP="001E4723"/>
    <w:p w14:paraId="01669EE4" w14:textId="29701753" w:rsidR="00307F57" w:rsidRDefault="00307F57" w:rsidP="001E4723">
      <w:r>
        <w:t xml:space="preserve">Følgende klasser </w:t>
      </w:r>
      <w:r w:rsidR="00CE2B71">
        <w:t>ble funnet som sannsynligvis er ryddeklasser eller har feilplasserte mapper:</w:t>
      </w:r>
    </w:p>
    <w:p w14:paraId="4C3B8752" w14:textId="508C7F8C" w:rsidR="00CE2B71" w:rsidRPr="00525EC3" w:rsidRDefault="00C60FE6" w:rsidP="001E4723">
      <w:pPr>
        <w:rPr>
          <w:b/>
          <w:bCs/>
          <w:u w:val="single"/>
        </w:rPr>
      </w:pPr>
      <w:r w:rsidRPr="00525EC3">
        <w:rPr>
          <w:b/>
          <w:bCs/>
          <w:u w:val="single"/>
        </w:rPr>
        <w:t>KORTE KLASSER TESTEN</w:t>
      </w:r>
      <w:r w:rsidR="00DC1CE1">
        <w:rPr>
          <w:b/>
          <w:bCs/>
          <w:u w:val="single"/>
        </w:rPr>
        <w:t xml:space="preserve"> (N5.12 forbedring)</w:t>
      </w:r>
      <w:r w:rsidRPr="00525EC3">
        <w:rPr>
          <w:b/>
          <w:bCs/>
          <w:u w:val="single"/>
        </w:rPr>
        <w:t xml:space="preserve">, BRUKES </w:t>
      </w:r>
      <w:r w:rsidR="00C8278A">
        <w:rPr>
          <w:b/>
          <w:bCs/>
          <w:u w:val="single"/>
        </w:rPr>
        <w:t xml:space="preserve">VANLIGVIS </w:t>
      </w:r>
      <w:r w:rsidRPr="00525EC3">
        <w:rPr>
          <w:b/>
          <w:bCs/>
          <w:u w:val="single"/>
        </w:rPr>
        <w:t>KUN OM DET ER ET K-KODE SYSTEM, MEN KAN VÆRE LURT Å LISTE OPP UANSETT</w:t>
      </w:r>
      <w:r w:rsidR="00525EC3" w:rsidRPr="00525EC3">
        <w:rPr>
          <w:b/>
          <w:bCs/>
          <w:u w:val="single"/>
        </w:rPr>
        <w:t xml:space="preserve"> ETTERFULGT AV MANUELL SJEKK.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1232"/>
        <w:gridCol w:w="3186"/>
      </w:tblGrid>
      <w:tr w:rsidR="00525EC3" w14:paraId="7B81BE6D" w14:textId="77777777" w:rsidTr="00525EC3">
        <w:tc>
          <w:tcPr>
            <w:tcW w:w="1307" w:type="dxa"/>
          </w:tcPr>
          <w:p w14:paraId="7397C6BB" w14:textId="08C28AD7" w:rsidR="00525EC3" w:rsidRPr="00525EC3" w:rsidRDefault="00525EC3" w:rsidP="001E4723">
            <w:pPr>
              <w:rPr>
                <w:b/>
                <w:bCs/>
              </w:rPr>
            </w:pPr>
            <w:r w:rsidRPr="00525EC3">
              <w:rPr>
                <w:b/>
                <w:bCs/>
              </w:rPr>
              <w:t>SystemID</w:t>
            </w:r>
          </w:p>
        </w:tc>
        <w:tc>
          <w:tcPr>
            <w:tcW w:w="1232" w:type="dxa"/>
          </w:tcPr>
          <w:p w14:paraId="20AFEDEB" w14:textId="40AE04E3" w:rsidR="00525EC3" w:rsidRPr="00525EC3" w:rsidRDefault="00525EC3" w:rsidP="001E4723">
            <w:pPr>
              <w:rPr>
                <w:b/>
                <w:bCs/>
              </w:rPr>
            </w:pPr>
            <w:proofErr w:type="spellStart"/>
            <w:r w:rsidRPr="00525EC3">
              <w:rPr>
                <w:b/>
                <w:bCs/>
              </w:rPr>
              <w:t>KlasseID</w:t>
            </w:r>
            <w:proofErr w:type="spellEnd"/>
          </w:p>
        </w:tc>
        <w:tc>
          <w:tcPr>
            <w:tcW w:w="3186" w:type="dxa"/>
          </w:tcPr>
          <w:p w14:paraId="18471F20" w14:textId="6786EA81" w:rsidR="00525EC3" w:rsidRPr="00525EC3" w:rsidRDefault="00525EC3" w:rsidP="001E4723">
            <w:pPr>
              <w:rPr>
                <w:b/>
                <w:bCs/>
              </w:rPr>
            </w:pPr>
            <w:r w:rsidRPr="00525EC3">
              <w:rPr>
                <w:b/>
                <w:bCs/>
              </w:rPr>
              <w:t>Antall underliggende mapper</w:t>
            </w:r>
          </w:p>
        </w:tc>
      </w:tr>
    </w:tbl>
    <w:p w14:paraId="3F27941E" w14:textId="77777777" w:rsidR="00525EC3" w:rsidRDefault="00525EC3" w:rsidP="000F74E2"/>
    <w:p w14:paraId="4DA7BE3A" w14:textId="12AEC336" w:rsidR="0079407D" w:rsidRDefault="00781FD4" w:rsidP="000F74E2">
      <w:r w:rsidRPr="00781FD4">
        <w:rPr>
          <w:b/>
          <w:bCs/>
        </w:rPr>
        <w:t>Konsekvensvurdering</w:t>
      </w:r>
      <w:r>
        <w:t xml:space="preserve">: </w:t>
      </w:r>
      <w:r w:rsidR="000C15B5">
        <w:t>Dette anses å være en liten feil for øyeblikket, men må bemerkes ved innsyn.</w:t>
      </w:r>
    </w:p>
    <w:p w14:paraId="5583B5B9" w14:textId="38DF6282" w:rsidR="000F74E2" w:rsidRDefault="000F74E2" w:rsidP="000F74E2"/>
    <w:p w14:paraId="6CD2E912" w14:textId="0891237E" w:rsidR="000F74E2" w:rsidRDefault="000F74E2" w:rsidP="000F74E2">
      <w:r>
        <w:t>AND/OR</w:t>
      </w:r>
    </w:p>
    <w:p w14:paraId="57F84E80" w14:textId="77777777" w:rsidR="00CD5ADC" w:rsidRDefault="00CD5ADC" w:rsidP="00D965F2">
      <w:pPr>
        <w:rPr>
          <w:b/>
          <w:bCs/>
          <w:u w:val="single"/>
        </w:rPr>
      </w:pPr>
    </w:p>
    <w:p w14:paraId="391AE3C6" w14:textId="45E165DD" w:rsidR="005126FD" w:rsidRDefault="005126FD" w:rsidP="00CD5ADC">
      <w:r w:rsidRPr="00F93C16">
        <w:rPr>
          <w:b/>
          <w:bCs/>
          <w:u w:val="single"/>
        </w:rPr>
        <w:t>ANTALLDUPLISERTEKLASSER</w:t>
      </w:r>
      <w:r>
        <w:t xml:space="preserve"> klasser er dupliserte </w:t>
      </w:r>
      <w:r w:rsidR="007977D1">
        <w:t xml:space="preserve">i uttrekket. </w:t>
      </w:r>
      <w:r w:rsidR="00F93C16">
        <w:t xml:space="preserve">Disse vises å være dupliserte fra andre klassifikasjonssystem, og godkjennes. </w:t>
      </w:r>
      <w:r w:rsidR="00F93C16" w:rsidRPr="009A10F8">
        <w:rPr>
          <w:b/>
          <w:bCs/>
          <w:u w:val="single"/>
        </w:rPr>
        <w:t>MANUELL SJEKK NÅR DE</w:t>
      </w:r>
      <w:r w:rsidR="009A10F8" w:rsidRPr="009A10F8">
        <w:rPr>
          <w:b/>
          <w:bCs/>
          <w:u w:val="single"/>
        </w:rPr>
        <w:t>T SISTNEVNTE IKKE STEMMER.</w:t>
      </w:r>
    </w:p>
    <w:p w14:paraId="47EAB2FB" w14:textId="430B5C22" w:rsidR="00F93C16" w:rsidRDefault="00F93C16" w:rsidP="000F74E2"/>
    <w:p w14:paraId="25DA6982" w14:textId="5F60625A" w:rsidR="000F74E2" w:rsidRDefault="000F74E2" w:rsidP="000F74E2">
      <w:r>
        <w:t>AND/OR</w:t>
      </w:r>
    </w:p>
    <w:p w14:paraId="4B6EC48D" w14:textId="77777777" w:rsidR="00F93C16" w:rsidRDefault="00F93C16" w:rsidP="00CD5ADC"/>
    <w:p w14:paraId="285A7D29" w14:textId="57A10635" w:rsidR="00CD5ADC" w:rsidRDefault="00CD5ADC" w:rsidP="00CD5ADC">
      <w:r>
        <w:t xml:space="preserve">Vi finner </w:t>
      </w:r>
      <w:r w:rsidRPr="00CD5ADC">
        <w:rPr>
          <w:b/>
          <w:u w:val="single"/>
        </w:rPr>
        <w:t>ANTALL</w:t>
      </w:r>
      <w:r>
        <w:rPr>
          <w:b/>
          <w:u w:val="single"/>
        </w:rPr>
        <w:t>FRAN.51</w:t>
      </w:r>
      <w:r>
        <w:t xml:space="preserve"> ikke gyldige klassekoder/klassetyper. Disse feilene skyldes manglende beskrivelse av disse i uttrekket og kan ikke erstattes lokalt.</w:t>
      </w:r>
    </w:p>
    <w:p w14:paraId="32804FFC" w14:textId="77777777" w:rsidR="00CD5ADC" w:rsidRDefault="00CD5ADC" w:rsidP="00CD5ADC"/>
    <w:p w14:paraId="26D514BD" w14:textId="24CC8231" w:rsidR="000E19AB" w:rsidRPr="00403F0C" w:rsidRDefault="000E19AB" w:rsidP="00CD5ADC">
      <w:pPr>
        <w:rPr>
          <w:b/>
          <w:bCs/>
          <w:u w:val="single"/>
        </w:rPr>
      </w:pPr>
      <w:r w:rsidRPr="00403F0C">
        <w:rPr>
          <w:b/>
          <w:bCs/>
          <w:u w:val="single"/>
        </w:rPr>
        <w:t xml:space="preserve">FØLGENDE ER STANDARD FOR </w:t>
      </w:r>
      <w:r w:rsidR="005A4F21" w:rsidRPr="00403F0C">
        <w:rPr>
          <w:b/>
          <w:bCs/>
          <w:u w:val="single"/>
        </w:rPr>
        <w:t>SLIKE FEIL, MEN MÅ SJEKKES MANUELT</w:t>
      </w:r>
      <w:r w:rsidR="00A233B3" w:rsidRPr="00403F0C">
        <w:rPr>
          <w:b/>
          <w:bCs/>
          <w:u w:val="single"/>
        </w:rPr>
        <w:t xml:space="preserve">, SPESIELT HVIS FEILEN KUN ER </w:t>
      </w:r>
      <w:r w:rsidR="00F22E3B" w:rsidRPr="00403F0C">
        <w:rPr>
          <w:b/>
          <w:bCs/>
          <w:u w:val="single"/>
        </w:rPr>
        <w:t>FEIL</w:t>
      </w:r>
      <w:r w:rsidR="00A62EAC" w:rsidRPr="00403F0C">
        <w:rPr>
          <w:b/>
          <w:bCs/>
          <w:u w:val="single"/>
        </w:rPr>
        <w:t>REFERANSER</w:t>
      </w:r>
      <w:r w:rsidR="00E64C6E" w:rsidRPr="00403F0C">
        <w:rPr>
          <w:b/>
          <w:bCs/>
          <w:u w:val="single"/>
        </w:rPr>
        <w:t>.</w:t>
      </w:r>
    </w:p>
    <w:p w14:paraId="7F8931F6" w14:textId="77777777" w:rsidR="00CD5ADC" w:rsidRDefault="00CD5ADC" w:rsidP="00CD5ADC">
      <w:r w:rsidRPr="00681B6A">
        <w:rPr>
          <w:b/>
        </w:rPr>
        <w:t>Konsekvensvurdering</w:t>
      </w:r>
      <w:r>
        <w:t>: Uttrekket kan ikke aksepteres i nåværende tilstand. Hvis forklaring på disse klassekodene blir medsendt, kan disse legges ved lokalt og uttrekket kan godkjennes. Liste over disse finne i kapittel 3.3.1</w:t>
      </w:r>
    </w:p>
    <w:p w14:paraId="5049554E" w14:textId="77777777" w:rsidR="00CD5ADC" w:rsidRPr="00475FF0" w:rsidRDefault="00CD5ADC" w:rsidP="00D965F2">
      <w:pPr>
        <w:rPr>
          <w:b/>
          <w:bCs/>
          <w:u w:val="single"/>
        </w:rPr>
      </w:pPr>
    </w:p>
    <w:sectPr w:rsidR="00CD5ADC" w:rsidRPr="00475FF0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C835A" w14:textId="77777777" w:rsidR="00D20E33" w:rsidRDefault="00D20E33" w:rsidP="00175380">
      <w:r>
        <w:separator/>
      </w:r>
    </w:p>
  </w:endnote>
  <w:endnote w:type="continuationSeparator" w:id="0">
    <w:p w14:paraId="508C1748" w14:textId="77777777" w:rsidR="00D20E33" w:rsidRDefault="00D20E33" w:rsidP="00175380">
      <w:r>
        <w:continuationSeparator/>
      </w:r>
    </w:p>
  </w:endnote>
  <w:endnote w:type="continuationNotice" w:id="1">
    <w:p w14:paraId="4B6CB1DB" w14:textId="77777777" w:rsidR="00D20E33" w:rsidRDefault="00D20E3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B8C2E" w14:textId="77777777" w:rsidR="00B47927" w:rsidRDefault="00B479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00F50" w14:textId="77777777" w:rsidR="00B47927" w:rsidRDefault="00B479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3DC3A" w14:textId="77777777" w:rsidR="00B10335" w:rsidRDefault="008E5EFD" w:rsidP="00B84529">
    <w:pPr>
      <w:pStyle w:val="Footer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58244" behindDoc="1" locked="0" layoutInCell="1" allowOverlap="1" wp14:anchorId="199FA63A" wp14:editId="1CB8B805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23634" w14:textId="77777777" w:rsidR="00D20E33" w:rsidRDefault="00D20E33" w:rsidP="00175380">
      <w:r>
        <w:separator/>
      </w:r>
    </w:p>
  </w:footnote>
  <w:footnote w:type="continuationSeparator" w:id="0">
    <w:p w14:paraId="7D039693" w14:textId="77777777" w:rsidR="00D20E33" w:rsidRDefault="00D20E33" w:rsidP="00175380">
      <w:r>
        <w:continuationSeparator/>
      </w:r>
    </w:p>
  </w:footnote>
  <w:footnote w:type="continuationNotice" w:id="1">
    <w:p w14:paraId="5ECD1BC7" w14:textId="77777777" w:rsidR="00D20E33" w:rsidRDefault="00D20E3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CCF8B" w14:textId="77777777" w:rsidR="00B47927" w:rsidRDefault="00B479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CF175" w14:textId="77777777" w:rsidR="00694C5B" w:rsidRPr="001529AE" w:rsidRDefault="00F77B8F" w:rsidP="00175380">
    <w:pPr>
      <w:pStyle w:val="Header"/>
      <w:rPr>
        <w:lang w:val="en-GB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D9E8169" wp14:editId="54D787AA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58241" behindDoc="0" locked="0" layoutInCell="1" allowOverlap="1" wp14:anchorId="6B7C5B86" wp14:editId="1CD00A8F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FA5DA" w14:textId="77777777" w:rsidR="00F77B8F" w:rsidRDefault="009A74F0" w:rsidP="00175380">
    <w:pPr>
      <w:pStyle w:val="Header"/>
    </w:pPr>
    <w:r>
      <w:rPr>
        <w:noProof/>
      </w:rPr>
      <w:drawing>
        <wp:anchor distT="0" distB="0" distL="114300" distR="114300" simplePos="0" relativeHeight="251658242" behindDoc="0" locked="0" layoutInCell="1" allowOverlap="1" wp14:anchorId="7431D28F" wp14:editId="3667A426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58243" behindDoc="0" locked="0" layoutInCell="1" allowOverlap="1" wp14:anchorId="4111045F" wp14:editId="44E17DB0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748AD"/>
    <w:multiLevelType w:val="hybridMultilevel"/>
    <w:tmpl w:val="6DB41754"/>
    <w:lvl w:ilvl="0" w:tplc="0EEA72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869EC"/>
    <w:multiLevelType w:val="hybridMultilevel"/>
    <w:tmpl w:val="D220AE8E"/>
    <w:lvl w:ilvl="0" w:tplc="2BA81AF0">
      <w:start w:val="1"/>
      <w:numFmt w:val="bullet"/>
      <w:pStyle w:val="ListParagraph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90"/>
    <w:rsid w:val="0000108A"/>
    <w:rsid w:val="00006CFF"/>
    <w:rsid w:val="00014A52"/>
    <w:rsid w:val="000208C7"/>
    <w:rsid w:val="00021454"/>
    <w:rsid w:val="0002400E"/>
    <w:rsid w:val="00025116"/>
    <w:rsid w:val="000349D1"/>
    <w:rsid w:val="00045339"/>
    <w:rsid w:val="00054300"/>
    <w:rsid w:val="0006121A"/>
    <w:rsid w:val="00062EEB"/>
    <w:rsid w:val="00063705"/>
    <w:rsid w:val="00063EDF"/>
    <w:rsid w:val="00066C66"/>
    <w:rsid w:val="0007270E"/>
    <w:rsid w:val="00082600"/>
    <w:rsid w:val="00083A46"/>
    <w:rsid w:val="0008482D"/>
    <w:rsid w:val="000852B7"/>
    <w:rsid w:val="00086A85"/>
    <w:rsid w:val="0009434E"/>
    <w:rsid w:val="00096227"/>
    <w:rsid w:val="00096AFC"/>
    <w:rsid w:val="00097592"/>
    <w:rsid w:val="000A1167"/>
    <w:rsid w:val="000B2670"/>
    <w:rsid w:val="000B2C57"/>
    <w:rsid w:val="000B3E95"/>
    <w:rsid w:val="000B4D64"/>
    <w:rsid w:val="000B4EAB"/>
    <w:rsid w:val="000C00C2"/>
    <w:rsid w:val="000C06CD"/>
    <w:rsid w:val="000C15B5"/>
    <w:rsid w:val="000C4633"/>
    <w:rsid w:val="000D60E3"/>
    <w:rsid w:val="000E19AB"/>
    <w:rsid w:val="000E719A"/>
    <w:rsid w:val="000F288D"/>
    <w:rsid w:val="000F38D5"/>
    <w:rsid w:val="000F56F5"/>
    <w:rsid w:val="000F57BB"/>
    <w:rsid w:val="000F74E2"/>
    <w:rsid w:val="0010123C"/>
    <w:rsid w:val="001048C4"/>
    <w:rsid w:val="00104A4A"/>
    <w:rsid w:val="00107CF2"/>
    <w:rsid w:val="00116E1F"/>
    <w:rsid w:val="00122B18"/>
    <w:rsid w:val="00126093"/>
    <w:rsid w:val="001270E8"/>
    <w:rsid w:val="001411E2"/>
    <w:rsid w:val="001529AE"/>
    <w:rsid w:val="00153A68"/>
    <w:rsid w:val="00160030"/>
    <w:rsid w:val="00160FEF"/>
    <w:rsid w:val="00163C0B"/>
    <w:rsid w:val="00173695"/>
    <w:rsid w:val="00175380"/>
    <w:rsid w:val="001757E9"/>
    <w:rsid w:val="00175FD3"/>
    <w:rsid w:val="0018126B"/>
    <w:rsid w:val="00182BA1"/>
    <w:rsid w:val="00197A95"/>
    <w:rsid w:val="001A0809"/>
    <w:rsid w:val="001A0F5B"/>
    <w:rsid w:val="001A1444"/>
    <w:rsid w:val="001A353C"/>
    <w:rsid w:val="001B3675"/>
    <w:rsid w:val="001B5D50"/>
    <w:rsid w:val="001D28DD"/>
    <w:rsid w:val="001E03D5"/>
    <w:rsid w:val="001E2204"/>
    <w:rsid w:val="001E398E"/>
    <w:rsid w:val="001E4723"/>
    <w:rsid w:val="001E6F57"/>
    <w:rsid w:val="001F0E64"/>
    <w:rsid w:val="001F19A0"/>
    <w:rsid w:val="00202561"/>
    <w:rsid w:val="002025AE"/>
    <w:rsid w:val="0020261C"/>
    <w:rsid w:val="00211CA9"/>
    <w:rsid w:val="002211BB"/>
    <w:rsid w:val="00221E94"/>
    <w:rsid w:val="0022290C"/>
    <w:rsid w:val="002328F3"/>
    <w:rsid w:val="00233ABE"/>
    <w:rsid w:val="00236D4C"/>
    <w:rsid w:val="00241833"/>
    <w:rsid w:val="00242123"/>
    <w:rsid w:val="00250FA1"/>
    <w:rsid w:val="0025469C"/>
    <w:rsid w:val="00254AD8"/>
    <w:rsid w:val="0025538D"/>
    <w:rsid w:val="00256D64"/>
    <w:rsid w:val="0026033E"/>
    <w:rsid w:val="002630D7"/>
    <w:rsid w:val="00264FC6"/>
    <w:rsid w:val="00271D36"/>
    <w:rsid w:val="00273DB9"/>
    <w:rsid w:val="00274D43"/>
    <w:rsid w:val="00280BDD"/>
    <w:rsid w:val="0028156E"/>
    <w:rsid w:val="0028320E"/>
    <w:rsid w:val="00292F0C"/>
    <w:rsid w:val="00297382"/>
    <w:rsid w:val="00297BF4"/>
    <w:rsid w:val="002A569D"/>
    <w:rsid w:val="002B4F4F"/>
    <w:rsid w:val="002C14E2"/>
    <w:rsid w:val="002C4641"/>
    <w:rsid w:val="002C567E"/>
    <w:rsid w:val="002C6736"/>
    <w:rsid w:val="002D4512"/>
    <w:rsid w:val="002E04F9"/>
    <w:rsid w:val="002E27D1"/>
    <w:rsid w:val="002F2E86"/>
    <w:rsid w:val="002F31F2"/>
    <w:rsid w:val="00307F57"/>
    <w:rsid w:val="00311530"/>
    <w:rsid w:val="0031799E"/>
    <w:rsid w:val="00324329"/>
    <w:rsid w:val="0032532B"/>
    <w:rsid w:val="00331E88"/>
    <w:rsid w:val="00332C26"/>
    <w:rsid w:val="0034606E"/>
    <w:rsid w:val="003576AD"/>
    <w:rsid w:val="0036221E"/>
    <w:rsid w:val="00370F4C"/>
    <w:rsid w:val="00375C8B"/>
    <w:rsid w:val="00381C26"/>
    <w:rsid w:val="00385240"/>
    <w:rsid w:val="0038712D"/>
    <w:rsid w:val="00395C3F"/>
    <w:rsid w:val="00396B87"/>
    <w:rsid w:val="003A115C"/>
    <w:rsid w:val="003A5ECC"/>
    <w:rsid w:val="003A683B"/>
    <w:rsid w:val="003A716E"/>
    <w:rsid w:val="003B4467"/>
    <w:rsid w:val="003B4DBF"/>
    <w:rsid w:val="003B6B5D"/>
    <w:rsid w:val="003C3F22"/>
    <w:rsid w:val="003D31A6"/>
    <w:rsid w:val="003D6C87"/>
    <w:rsid w:val="003E60C8"/>
    <w:rsid w:val="003F037C"/>
    <w:rsid w:val="003F1159"/>
    <w:rsid w:val="003F1FA4"/>
    <w:rsid w:val="003F3D66"/>
    <w:rsid w:val="003F504A"/>
    <w:rsid w:val="003F6747"/>
    <w:rsid w:val="003F6CA1"/>
    <w:rsid w:val="004009BA"/>
    <w:rsid w:val="00401B42"/>
    <w:rsid w:val="00403F0C"/>
    <w:rsid w:val="00404E52"/>
    <w:rsid w:val="004116BB"/>
    <w:rsid w:val="00413A7E"/>
    <w:rsid w:val="004164CC"/>
    <w:rsid w:val="00423FFE"/>
    <w:rsid w:val="004269AD"/>
    <w:rsid w:val="0043003C"/>
    <w:rsid w:val="00431529"/>
    <w:rsid w:val="0043502F"/>
    <w:rsid w:val="0043707F"/>
    <w:rsid w:val="004374BD"/>
    <w:rsid w:val="0044372F"/>
    <w:rsid w:val="00444BB6"/>
    <w:rsid w:val="0045296B"/>
    <w:rsid w:val="00453B99"/>
    <w:rsid w:val="00454E5C"/>
    <w:rsid w:val="00460904"/>
    <w:rsid w:val="00464CA8"/>
    <w:rsid w:val="00467D95"/>
    <w:rsid w:val="00471827"/>
    <w:rsid w:val="00475131"/>
    <w:rsid w:val="00475FF0"/>
    <w:rsid w:val="00480C39"/>
    <w:rsid w:val="00481B4F"/>
    <w:rsid w:val="00485107"/>
    <w:rsid w:val="0049195F"/>
    <w:rsid w:val="00491A35"/>
    <w:rsid w:val="004929D3"/>
    <w:rsid w:val="00494B4F"/>
    <w:rsid w:val="004A1C75"/>
    <w:rsid w:val="004A3E4A"/>
    <w:rsid w:val="004C5495"/>
    <w:rsid w:val="004C5F6F"/>
    <w:rsid w:val="004D029C"/>
    <w:rsid w:val="004D3DF0"/>
    <w:rsid w:val="004D75E2"/>
    <w:rsid w:val="004E0D16"/>
    <w:rsid w:val="004E4D75"/>
    <w:rsid w:val="004F3451"/>
    <w:rsid w:val="004F580F"/>
    <w:rsid w:val="004F7EE6"/>
    <w:rsid w:val="005051D9"/>
    <w:rsid w:val="005126FD"/>
    <w:rsid w:val="00514A15"/>
    <w:rsid w:val="00516472"/>
    <w:rsid w:val="00525EC3"/>
    <w:rsid w:val="00534CFF"/>
    <w:rsid w:val="00535622"/>
    <w:rsid w:val="00536F71"/>
    <w:rsid w:val="00553031"/>
    <w:rsid w:val="00554F6A"/>
    <w:rsid w:val="00560027"/>
    <w:rsid w:val="00561819"/>
    <w:rsid w:val="005742A2"/>
    <w:rsid w:val="0057554A"/>
    <w:rsid w:val="00593F29"/>
    <w:rsid w:val="00594AC3"/>
    <w:rsid w:val="005A3076"/>
    <w:rsid w:val="005A4F21"/>
    <w:rsid w:val="005A50C4"/>
    <w:rsid w:val="005A562A"/>
    <w:rsid w:val="005A61B2"/>
    <w:rsid w:val="005B11E1"/>
    <w:rsid w:val="005B1842"/>
    <w:rsid w:val="005C292E"/>
    <w:rsid w:val="005C3BE9"/>
    <w:rsid w:val="005C42DB"/>
    <w:rsid w:val="005C4613"/>
    <w:rsid w:val="005C5185"/>
    <w:rsid w:val="005C5B1D"/>
    <w:rsid w:val="005C7BDE"/>
    <w:rsid w:val="005D1557"/>
    <w:rsid w:val="005D3B13"/>
    <w:rsid w:val="005D6D0D"/>
    <w:rsid w:val="005F1CF3"/>
    <w:rsid w:val="005F7CA0"/>
    <w:rsid w:val="00605B81"/>
    <w:rsid w:val="00605D08"/>
    <w:rsid w:val="00605F62"/>
    <w:rsid w:val="00607C9D"/>
    <w:rsid w:val="006127E1"/>
    <w:rsid w:val="00615E8A"/>
    <w:rsid w:val="0062328A"/>
    <w:rsid w:val="00624080"/>
    <w:rsid w:val="0062576F"/>
    <w:rsid w:val="00633408"/>
    <w:rsid w:val="006405BE"/>
    <w:rsid w:val="0064502E"/>
    <w:rsid w:val="0065078B"/>
    <w:rsid w:val="00652072"/>
    <w:rsid w:val="00654182"/>
    <w:rsid w:val="00662670"/>
    <w:rsid w:val="00663909"/>
    <w:rsid w:val="00667F25"/>
    <w:rsid w:val="00676817"/>
    <w:rsid w:val="00692DF6"/>
    <w:rsid w:val="00694C5B"/>
    <w:rsid w:val="006A073B"/>
    <w:rsid w:val="006B4722"/>
    <w:rsid w:val="006B495C"/>
    <w:rsid w:val="006B7A7B"/>
    <w:rsid w:val="006C5261"/>
    <w:rsid w:val="006E0416"/>
    <w:rsid w:val="006E7615"/>
    <w:rsid w:val="006F7601"/>
    <w:rsid w:val="006F7D60"/>
    <w:rsid w:val="0070567C"/>
    <w:rsid w:val="007056D5"/>
    <w:rsid w:val="00705EFF"/>
    <w:rsid w:val="00711197"/>
    <w:rsid w:val="00712427"/>
    <w:rsid w:val="00717F63"/>
    <w:rsid w:val="00720206"/>
    <w:rsid w:val="00725BA9"/>
    <w:rsid w:val="0072717D"/>
    <w:rsid w:val="007303F4"/>
    <w:rsid w:val="00736AE0"/>
    <w:rsid w:val="0073788C"/>
    <w:rsid w:val="0074032F"/>
    <w:rsid w:val="00741C6C"/>
    <w:rsid w:val="007435B2"/>
    <w:rsid w:val="0074743B"/>
    <w:rsid w:val="00751B9E"/>
    <w:rsid w:val="00754E0C"/>
    <w:rsid w:val="0076331B"/>
    <w:rsid w:val="00765C98"/>
    <w:rsid w:val="0077031F"/>
    <w:rsid w:val="00772F3F"/>
    <w:rsid w:val="00777219"/>
    <w:rsid w:val="00781FD4"/>
    <w:rsid w:val="00790C80"/>
    <w:rsid w:val="00790CBD"/>
    <w:rsid w:val="00791D66"/>
    <w:rsid w:val="0079407D"/>
    <w:rsid w:val="00795868"/>
    <w:rsid w:val="00796C45"/>
    <w:rsid w:val="007977D1"/>
    <w:rsid w:val="007A14F1"/>
    <w:rsid w:val="007A3125"/>
    <w:rsid w:val="007A6E52"/>
    <w:rsid w:val="007B6E9F"/>
    <w:rsid w:val="007C4524"/>
    <w:rsid w:val="007C7566"/>
    <w:rsid w:val="007E0171"/>
    <w:rsid w:val="007E15EB"/>
    <w:rsid w:val="007E49F0"/>
    <w:rsid w:val="007E5E30"/>
    <w:rsid w:val="007E67CE"/>
    <w:rsid w:val="007E6DDF"/>
    <w:rsid w:val="007F4116"/>
    <w:rsid w:val="007F4272"/>
    <w:rsid w:val="007F42A0"/>
    <w:rsid w:val="00800274"/>
    <w:rsid w:val="0080044B"/>
    <w:rsid w:val="008007A7"/>
    <w:rsid w:val="008013AF"/>
    <w:rsid w:val="008034EC"/>
    <w:rsid w:val="00812B9F"/>
    <w:rsid w:val="00814CB9"/>
    <w:rsid w:val="00815894"/>
    <w:rsid w:val="008233DA"/>
    <w:rsid w:val="00831480"/>
    <w:rsid w:val="00832051"/>
    <w:rsid w:val="00833D28"/>
    <w:rsid w:val="00841B08"/>
    <w:rsid w:val="00841E6D"/>
    <w:rsid w:val="00842190"/>
    <w:rsid w:val="0084351B"/>
    <w:rsid w:val="00871D4F"/>
    <w:rsid w:val="0087696A"/>
    <w:rsid w:val="00877B9C"/>
    <w:rsid w:val="008906A7"/>
    <w:rsid w:val="00894244"/>
    <w:rsid w:val="00896A5C"/>
    <w:rsid w:val="008A18EE"/>
    <w:rsid w:val="008A4236"/>
    <w:rsid w:val="008A485F"/>
    <w:rsid w:val="008A772B"/>
    <w:rsid w:val="008A7EBA"/>
    <w:rsid w:val="008B1950"/>
    <w:rsid w:val="008B51A2"/>
    <w:rsid w:val="008E42F8"/>
    <w:rsid w:val="008E44E4"/>
    <w:rsid w:val="008E5EFD"/>
    <w:rsid w:val="008E6070"/>
    <w:rsid w:val="008F1A8C"/>
    <w:rsid w:val="008F318C"/>
    <w:rsid w:val="008F3326"/>
    <w:rsid w:val="008F560B"/>
    <w:rsid w:val="009027E3"/>
    <w:rsid w:val="00904228"/>
    <w:rsid w:val="00907D01"/>
    <w:rsid w:val="00911FFD"/>
    <w:rsid w:val="0092158A"/>
    <w:rsid w:val="00921755"/>
    <w:rsid w:val="0092352D"/>
    <w:rsid w:val="00931791"/>
    <w:rsid w:val="00945804"/>
    <w:rsid w:val="00952F3D"/>
    <w:rsid w:val="009544F0"/>
    <w:rsid w:val="00954B96"/>
    <w:rsid w:val="009575CB"/>
    <w:rsid w:val="0096358A"/>
    <w:rsid w:val="00964B7D"/>
    <w:rsid w:val="00970BCD"/>
    <w:rsid w:val="00970D7C"/>
    <w:rsid w:val="00970F2E"/>
    <w:rsid w:val="009752D0"/>
    <w:rsid w:val="00975785"/>
    <w:rsid w:val="00981A63"/>
    <w:rsid w:val="009833CB"/>
    <w:rsid w:val="009A10F8"/>
    <w:rsid w:val="009A2737"/>
    <w:rsid w:val="009A5879"/>
    <w:rsid w:val="009A74F0"/>
    <w:rsid w:val="009B62B1"/>
    <w:rsid w:val="009E0D47"/>
    <w:rsid w:val="009E1880"/>
    <w:rsid w:val="009F09A2"/>
    <w:rsid w:val="009F2C20"/>
    <w:rsid w:val="00A0288D"/>
    <w:rsid w:val="00A06067"/>
    <w:rsid w:val="00A118C1"/>
    <w:rsid w:val="00A203DB"/>
    <w:rsid w:val="00A233B3"/>
    <w:rsid w:val="00A261DE"/>
    <w:rsid w:val="00A3264B"/>
    <w:rsid w:val="00A339A6"/>
    <w:rsid w:val="00A3410F"/>
    <w:rsid w:val="00A36618"/>
    <w:rsid w:val="00A40FDE"/>
    <w:rsid w:val="00A40FEA"/>
    <w:rsid w:val="00A4103E"/>
    <w:rsid w:val="00A501CC"/>
    <w:rsid w:val="00A55DD1"/>
    <w:rsid w:val="00A62EAC"/>
    <w:rsid w:val="00A717AC"/>
    <w:rsid w:val="00A721D0"/>
    <w:rsid w:val="00A7403D"/>
    <w:rsid w:val="00A749F2"/>
    <w:rsid w:val="00A759CD"/>
    <w:rsid w:val="00A804A1"/>
    <w:rsid w:val="00A83732"/>
    <w:rsid w:val="00A85FE9"/>
    <w:rsid w:val="00A8696F"/>
    <w:rsid w:val="00A8796A"/>
    <w:rsid w:val="00AA3153"/>
    <w:rsid w:val="00AA406C"/>
    <w:rsid w:val="00AA59E4"/>
    <w:rsid w:val="00AC5FF5"/>
    <w:rsid w:val="00AD0244"/>
    <w:rsid w:val="00AD158C"/>
    <w:rsid w:val="00AD2F1F"/>
    <w:rsid w:val="00AD7599"/>
    <w:rsid w:val="00AE54CD"/>
    <w:rsid w:val="00AE5B79"/>
    <w:rsid w:val="00AE5C56"/>
    <w:rsid w:val="00AE67E3"/>
    <w:rsid w:val="00AE7EFE"/>
    <w:rsid w:val="00AF3AA3"/>
    <w:rsid w:val="00B05AE7"/>
    <w:rsid w:val="00B10335"/>
    <w:rsid w:val="00B4413F"/>
    <w:rsid w:val="00B466AB"/>
    <w:rsid w:val="00B47927"/>
    <w:rsid w:val="00B528D7"/>
    <w:rsid w:val="00B5434F"/>
    <w:rsid w:val="00B561B2"/>
    <w:rsid w:val="00B604E8"/>
    <w:rsid w:val="00B6191E"/>
    <w:rsid w:val="00B61B32"/>
    <w:rsid w:val="00B62B90"/>
    <w:rsid w:val="00B63295"/>
    <w:rsid w:val="00B70098"/>
    <w:rsid w:val="00B7188E"/>
    <w:rsid w:val="00B84529"/>
    <w:rsid w:val="00B9386D"/>
    <w:rsid w:val="00B966F4"/>
    <w:rsid w:val="00B97E9F"/>
    <w:rsid w:val="00BA3C8A"/>
    <w:rsid w:val="00BA4BBB"/>
    <w:rsid w:val="00BA517F"/>
    <w:rsid w:val="00BB0961"/>
    <w:rsid w:val="00BB0B20"/>
    <w:rsid w:val="00BB112F"/>
    <w:rsid w:val="00BB672D"/>
    <w:rsid w:val="00BB7BC9"/>
    <w:rsid w:val="00BC0EF5"/>
    <w:rsid w:val="00BC2069"/>
    <w:rsid w:val="00BC52BA"/>
    <w:rsid w:val="00BC539A"/>
    <w:rsid w:val="00BC75A4"/>
    <w:rsid w:val="00BE021A"/>
    <w:rsid w:val="00BE44AF"/>
    <w:rsid w:val="00BF145B"/>
    <w:rsid w:val="00BF2D9E"/>
    <w:rsid w:val="00C00FE9"/>
    <w:rsid w:val="00C01181"/>
    <w:rsid w:val="00C03FEE"/>
    <w:rsid w:val="00C071F3"/>
    <w:rsid w:val="00C20080"/>
    <w:rsid w:val="00C20B8C"/>
    <w:rsid w:val="00C237C1"/>
    <w:rsid w:val="00C350D2"/>
    <w:rsid w:val="00C3552A"/>
    <w:rsid w:val="00C40538"/>
    <w:rsid w:val="00C606CA"/>
    <w:rsid w:val="00C60FE6"/>
    <w:rsid w:val="00C8278A"/>
    <w:rsid w:val="00C82863"/>
    <w:rsid w:val="00C8409D"/>
    <w:rsid w:val="00C97D01"/>
    <w:rsid w:val="00CA014E"/>
    <w:rsid w:val="00CA1369"/>
    <w:rsid w:val="00CA1392"/>
    <w:rsid w:val="00CA2933"/>
    <w:rsid w:val="00CA6B5F"/>
    <w:rsid w:val="00CB0E2D"/>
    <w:rsid w:val="00CB15AD"/>
    <w:rsid w:val="00CB6F6A"/>
    <w:rsid w:val="00CC3717"/>
    <w:rsid w:val="00CC59E0"/>
    <w:rsid w:val="00CD263E"/>
    <w:rsid w:val="00CD35ED"/>
    <w:rsid w:val="00CD560C"/>
    <w:rsid w:val="00CD5ADC"/>
    <w:rsid w:val="00CE1039"/>
    <w:rsid w:val="00CE2B71"/>
    <w:rsid w:val="00CF0DEB"/>
    <w:rsid w:val="00CF3C4C"/>
    <w:rsid w:val="00CF3C56"/>
    <w:rsid w:val="00CF6264"/>
    <w:rsid w:val="00D00055"/>
    <w:rsid w:val="00D05972"/>
    <w:rsid w:val="00D12C26"/>
    <w:rsid w:val="00D12F77"/>
    <w:rsid w:val="00D206EE"/>
    <w:rsid w:val="00D20E33"/>
    <w:rsid w:val="00D257CC"/>
    <w:rsid w:val="00D25FB2"/>
    <w:rsid w:val="00D428CD"/>
    <w:rsid w:val="00D506C0"/>
    <w:rsid w:val="00D57437"/>
    <w:rsid w:val="00D617E4"/>
    <w:rsid w:val="00D61889"/>
    <w:rsid w:val="00D65F5E"/>
    <w:rsid w:val="00D7480E"/>
    <w:rsid w:val="00D81345"/>
    <w:rsid w:val="00D81429"/>
    <w:rsid w:val="00D83E40"/>
    <w:rsid w:val="00D91B00"/>
    <w:rsid w:val="00D93AF8"/>
    <w:rsid w:val="00D965F2"/>
    <w:rsid w:val="00D97E46"/>
    <w:rsid w:val="00DA4265"/>
    <w:rsid w:val="00DA4D03"/>
    <w:rsid w:val="00DA5A5B"/>
    <w:rsid w:val="00DB56C8"/>
    <w:rsid w:val="00DB6D0F"/>
    <w:rsid w:val="00DB6E7D"/>
    <w:rsid w:val="00DC170A"/>
    <w:rsid w:val="00DC1CE1"/>
    <w:rsid w:val="00DC253D"/>
    <w:rsid w:val="00DD17EE"/>
    <w:rsid w:val="00DD1A9D"/>
    <w:rsid w:val="00DD5D2B"/>
    <w:rsid w:val="00DD6452"/>
    <w:rsid w:val="00DD659F"/>
    <w:rsid w:val="00DD6CF5"/>
    <w:rsid w:val="00DF0EA7"/>
    <w:rsid w:val="00DF1169"/>
    <w:rsid w:val="00DF166A"/>
    <w:rsid w:val="00DF1BD8"/>
    <w:rsid w:val="00DF3BC6"/>
    <w:rsid w:val="00DF6D93"/>
    <w:rsid w:val="00DF7A17"/>
    <w:rsid w:val="00E00E2C"/>
    <w:rsid w:val="00E139D8"/>
    <w:rsid w:val="00E14087"/>
    <w:rsid w:val="00E14FD7"/>
    <w:rsid w:val="00E158DD"/>
    <w:rsid w:val="00E278B8"/>
    <w:rsid w:val="00E33471"/>
    <w:rsid w:val="00E37D3D"/>
    <w:rsid w:val="00E4246F"/>
    <w:rsid w:val="00E47B76"/>
    <w:rsid w:val="00E5032F"/>
    <w:rsid w:val="00E503D5"/>
    <w:rsid w:val="00E506B1"/>
    <w:rsid w:val="00E5418F"/>
    <w:rsid w:val="00E5609F"/>
    <w:rsid w:val="00E56CCC"/>
    <w:rsid w:val="00E56E7F"/>
    <w:rsid w:val="00E604C1"/>
    <w:rsid w:val="00E614ED"/>
    <w:rsid w:val="00E61782"/>
    <w:rsid w:val="00E633F3"/>
    <w:rsid w:val="00E64921"/>
    <w:rsid w:val="00E64C6E"/>
    <w:rsid w:val="00E72E39"/>
    <w:rsid w:val="00E741E3"/>
    <w:rsid w:val="00E80285"/>
    <w:rsid w:val="00E87CFC"/>
    <w:rsid w:val="00E937F1"/>
    <w:rsid w:val="00E97FDE"/>
    <w:rsid w:val="00EA0C0C"/>
    <w:rsid w:val="00EA1F56"/>
    <w:rsid w:val="00EA633E"/>
    <w:rsid w:val="00EB6225"/>
    <w:rsid w:val="00EC6BB9"/>
    <w:rsid w:val="00EC7532"/>
    <w:rsid w:val="00ED134B"/>
    <w:rsid w:val="00ED32CE"/>
    <w:rsid w:val="00ED4BDE"/>
    <w:rsid w:val="00ED5416"/>
    <w:rsid w:val="00ED62F4"/>
    <w:rsid w:val="00ED763C"/>
    <w:rsid w:val="00ED7BFA"/>
    <w:rsid w:val="00EE09A5"/>
    <w:rsid w:val="00EE1312"/>
    <w:rsid w:val="00EE2877"/>
    <w:rsid w:val="00EE5E7F"/>
    <w:rsid w:val="00EF2C70"/>
    <w:rsid w:val="00F10088"/>
    <w:rsid w:val="00F11247"/>
    <w:rsid w:val="00F116EC"/>
    <w:rsid w:val="00F15CB0"/>
    <w:rsid w:val="00F20A3B"/>
    <w:rsid w:val="00F22E3B"/>
    <w:rsid w:val="00F24C52"/>
    <w:rsid w:val="00F332AE"/>
    <w:rsid w:val="00F3379E"/>
    <w:rsid w:val="00F338D2"/>
    <w:rsid w:val="00F37D2C"/>
    <w:rsid w:val="00F41999"/>
    <w:rsid w:val="00F41BB4"/>
    <w:rsid w:val="00F42748"/>
    <w:rsid w:val="00F43A87"/>
    <w:rsid w:val="00F43D1F"/>
    <w:rsid w:val="00F52D0B"/>
    <w:rsid w:val="00F5453C"/>
    <w:rsid w:val="00F55302"/>
    <w:rsid w:val="00F61B1F"/>
    <w:rsid w:val="00F62C10"/>
    <w:rsid w:val="00F66F03"/>
    <w:rsid w:val="00F7026C"/>
    <w:rsid w:val="00F77B8F"/>
    <w:rsid w:val="00F77CE0"/>
    <w:rsid w:val="00F90CBE"/>
    <w:rsid w:val="00F93C16"/>
    <w:rsid w:val="00FA05BC"/>
    <w:rsid w:val="00FB31D8"/>
    <w:rsid w:val="00FC12B9"/>
    <w:rsid w:val="00FC2018"/>
    <w:rsid w:val="00FC6498"/>
    <w:rsid w:val="00FD40E8"/>
    <w:rsid w:val="00FD7551"/>
    <w:rsid w:val="00FD7A97"/>
    <w:rsid w:val="00FE4CD3"/>
    <w:rsid w:val="00FF1135"/>
    <w:rsid w:val="00FF3B63"/>
    <w:rsid w:val="652D9FFC"/>
    <w:rsid w:val="7CD88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24AD1"/>
  <w15:chartTrackingRefBased/>
  <w15:docId w15:val="{F108DE09-E09E-43C6-B7D3-B12173FA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B62B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C5B"/>
  </w:style>
  <w:style w:type="paragraph" w:styleId="Footer">
    <w:name w:val="footer"/>
    <w:basedOn w:val="Normal"/>
    <w:link w:val="FooterChar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80044B"/>
    <w:rPr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leGrid">
    <w:name w:val="Table Grid"/>
    <w:basedOn w:val="TableNorma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5E30"/>
    <w:rPr>
      <w:color w:val="808080"/>
    </w:rPr>
  </w:style>
  <w:style w:type="paragraph" w:styleId="ListParagraph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TableNorma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Heading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Heading2"/>
    <w:uiPriority w:val="10"/>
    <w:qFormat/>
    <w:rsid w:val="00593F29"/>
    <w:rPr>
      <w:color w:val="2F5743" w:themeColor="accent2"/>
    </w:rPr>
  </w:style>
  <w:style w:type="character" w:styleId="Hyperlink">
    <w:name w:val="Hyperlink"/>
    <w:basedOn w:val="DefaultParagraphFont"/>
    <w:uiPriority w:val="99"/>
    <w:unhideWhenUsed/>
    <w:rsid w:val="002E27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7D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B90"/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root>
</root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DB3A9F-EA1D-474E-8D94-B67E2D1225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9B369B-CCEA-4D8F-9E4F-1534FE2AD680}">
  <ds:schemaRefs/>
</ds:datastoreItem>
</file>

<file path=customXml/itemProps4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280</TotalTime>
  <Pages>1</Pages>
  <Words>580</Words>
  <Characters>3308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Innlandet fylkeskommune brevmal</vt:lpstr>
      <vt:lpstr>Innlandet fylkeskommune brevmal</vt:lpstr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tobias ellefsen</cp:lastModifiedBy>
  <cp:revision>230</cp:revision>
  <cp:lastPrinted>2020-01-09T10:08:00Z</cp:lastPrinted>
  <dcterms:created xsi:type="dcterms:W3CDTF">2021-02-08T09:00:00Z</dcterms:created>
  <dcterms:modified xsi:type="dcterms:W3CDTF">2021-03-24T17:00:00Z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