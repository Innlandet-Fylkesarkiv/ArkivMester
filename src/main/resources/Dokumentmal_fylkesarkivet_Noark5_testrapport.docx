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ellrutenett"/>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BD1BC0" w:rsidP="00E05F43">
            <w:pPr>
              <w:pStyle w:val="Tittel"/>
            </w:pPr>
            <w:sdt>
              <w:sdtPr>
                <w:alias w:val="Tittel"/>
                <w:tag w:val="Tittel"/>
                <w:id w:val="-1454546661"/>
                <w:placeholder>
                  <w:docPart w:val="AF44509CB1694B9991DE0F579F0D2481"/>
                </w:placeholder>
                <w:dataBinding w:xpath="/root[1]/tittel[1]" w:storeItemID="{0F9B369B-CCEA-4D8F-9E4F-1534FE2AD680}"/>
                <w:text w:multiLine="1"/>
              </w:sdtPr>
              <w:sdtEndPr/>
              <w:sdtContent>
                <w:r w:rsidR="00D95D2A">
                  <w:t xml:space="preserve"> Testrapport – deponering av elektronisk arkivmateriale </w:t>
                </w:r>
              </w:sdtContent>
            </w:sdt>
          </w:p>
        </w:tc>
      </w:tr>
      <w:tr w:rsidR="008C2D52" w14:paraId="069778FF" w14:textId="77777777" w:rsidTr="00DE2F05">
        <w:tc>
          <w:tcPr>
            <w:tcW w:w="9071" w:type="dxa"/>
          </w:tcPr>
          <w:p w14:paraId="069778FE" w14:textId="382F35B5" w:rsidR="008C2D52" w:rsidRPr="00E05F43" w:rsidRDefault="008C2D52" w:rsidP="00E05F43">
            <w:pPr>
              <w:pStyle w:val="Undertittel"/>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BD1BC0"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BD1BC0"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Overskriftforinnholdsfortegnelse"/>
          </w:pPr>
          <w:r w:rsidRPr="00864538">
            <w:t>Innhold</w:t>
          </w:r>
        </w:p>
        <w:p w14:paraId="06706CBD" w14:textId="77777777" w:rsidR="00CF386F" w:rsidRDefault="00CD035C" w:rsidP="007A7386">
          <w:pPr>
            <w:pStyle w:val="INNH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BD1BC0">
          <w:pPr>
            <w:pStyle w:val="INNH1"/>
            <w:rPr>
              <w:rFonts w:eastAsiaTheme="minorEastAsia"/>
              <w:b w:val="0"/>
              <w:sz w:val="22"/>
              <w:szCs w:val="22"/>
              <w:lang w:eastAsia="nb-NO"/>
            </w:rPr>
          </w:pPr>
          <w:hyperlink w:anchor="_Toc64448929" w:history="1">
            <w:r w:rsidR="00CF386F" w:rsidRPr="00FD169B">
              <w:rPr>
                <w:rStyle w:val="Hyperkobling"/>
              </w:rPr>
              <w:t>1.</w:t>
            </w:r>
            <w:r w:rsidR="00CF386F">
              <w:rPr>
                <w:rFonts w:eastAsiaTheme="minorEastAsia"/>
                <w:b w:val="0"/>
                <w:sz w:val="22"/>
                <w:szCs w:val="22"/>
                <w:lang w:eastAsia="nb-NO"/>
              </w:rPr>
              <w:tab/>
            </w:r>
            <w:r w:rsidR="00CF386F" w:rsidRPr="00FD169B">
              <w:rPr>
                <w:rStyle w:val="Hyperkobling"/>
              </w:rPr>
              <w:t>Oversikt over deponeringen</w:t>
            </w:r>
            <w:r w:rsidR="00CF386F">
              <w:rPr>
                <w:webHidden/>
              </w:rPr>
              <w:tab/>
            </w:r>
            <w:r w:rsidR="00CF386F">
              <w:rPr>
                <w:webHidden/>
              </w:rPr>
              <w:fldChar w:fldCharType="begin"/>
            </w:r>
            <w:r w:rsidR="00CF386F">
              <w:rPr>
                <w:webHidden/>
              </w:rPr>
              <w:instrText xml:space="preserve"> PAGEREF _Toc64448929 \h </w:instrText>
            </w:r>
            <w:r w:rsidR="00CF386F">
              <w:rPr>
                <w:webHidden/>
              </w:rPr>
            </w:r>
            <w:r w:rsidR="00CF386F">
              <w:rPr>
                <w:webHidden/>
              </w:rPr>
              <w:fldChar w:fldCharType="separate"/>
            </w:r>
            <w:r w:rsidR="00CF386F">
              <w:rPr>
                <w:webHidden/>
              </w:rPr>
              <w:t>4</w:t>
            </w:r>
            <w:r w:rsidR="00CF386F">
              <w:rPr>
                <w:webHidden/>
              </w:rPr>
              <w:fldChar w:fldCharType="end"/>
            </w:r>
          </w:hyperlink>
        </w:p>
        <w:p w14:paraId="22C479B7" w14:textId="73AB7B47" w:rsidR="00CF386F" w:rsidRDefault="00BD1BC0">
          <w:pPr>
            <w:pStyle w:val="INNH2"/>
            <w:rPr>
              <w:rFonts w:eastAsiaTheme="minorEastAsia"/>
              <w:szCs w:val="22"/>
              <w:lang w:eastAsia="nb-NO"/>
            </w:rPr>
          </w:pPr>
          <w:hyperlink w:anchor="_Toc64448930" w:history="1">
            <w:r w:rsidR="00CF386F" w:rsidRPr="00FD169B">
              <w:rPr>
                <w:rStyle w:val="Hyperkobling"/>
              </w:rPr>
              <w:t>1.1.</w:t>
            </w:r>
            <w:r w:rsidR="00CF386F">
              <w:rPr>
                <w:rFonts w:eastAsiaTheme="minorEastAsia"/>
                <w:szCs w:val="22"/>
                <w:lang w:eastAsia="nb-NO"/>
              </w:rPr>
              <w:tab/>
            </w:r>
            <w:r w:rsidR="00CF386F" w:rsidRPr="00FD169B">
              <w:rPr>
                <w:rStyle w:val="Hyperkobling"/>
              </w:rPr>
              <w:t>Administrative data:</w:t>
            </w:r>
            <w:r w:rsidR="00CF386F">
              <w:rPr>
                <w:webHidden/>
              </w:rPr>
              <w:tab/>
            </w:r>
            <w:r w:rsidR="00CF386F">
              <w:rPr>
                <w:webHidden/>
              </w:rPr>
              <w:fldChar w:fldCharType="begin"/>
            </w:r>
            <w:r w:rsidR="00CF386F">
              <w:rPr>
                <w:webHidden/>
              </w:rPr>
              <w:instrText xml:space="preserve"> PAGEREF _Toc64448930 \h </w:instrText>
            </w:r>
            <w:r w:rsidR="00CF386F">
              <w:rPr>
                <w:webHidden/>
              </w:rPr>
            </w:r>
            <w:r w:rsidR="00CF386F">
              <w:rPr>
                <w:webHidden/>
              </w:rPr>
              <w:fldChar w:fldCharType="separate"/>
            </w:r>
            <w:r w:rsidR="00CF386F">
              <w:rPr>
                <w:webHidden/>
              </w:rPr>
              <w:t>4</w:t>
            </w:r>
            <w:r w:rsidR="00CF386F">
              <w:rPr>
                <w:webHidden/>
              </w:rPr>
              <w:fldChar w:fldCharType="end"/>
            </w:r>
          </w:hyperlink>
        </w:p>
        <w:p w14:paraId="667E29DD" w14:textId="705FD8B0" w:rsidR="00CF386F" w:rsidRDefault="00BD1BC0">
          <w:pPr>
            <w:pStyle w:val="INNH2"/>
            <w:rPr>
              <w:rFonts w:eastAsiaTheme="minorEastAsia"/>
              <w:szCs w:val="22"/>
              <w:lang w:eastAsia="nb-NO"/>
            </w:rPr>
          </w:pPr>
          <w:hyperlink w:anchor="_Toc64448931" w:history="1">
            <w:r w:rsidR="00CF386F" w:rsidRPr="00FD169B">
              <w:rPr>
                <w:rStyle w:val="Hyperkobling"/>
              </w:rPr>
              <w:t>1.2.</w:t>
            </w:r>
            <w:r w:rsidR="00CF386F">
              <w:rPr>
                <w:rFonts w:eastAsiaTheme="minorEastAsia"/>
                <w:szCs w:val="22"/>
                <w:lang w:eastAsia="nb-NO"/>
              </w:rPr>
              <w:tab/>
            </w:r>
            <w:r w:rsidR="00CF386F" w:rsidRPr="00FD169B">
              <w:rPr>
                <w:rStyle w:val="Hyperkobling"/>
              </w:rPr>
              <w:t>Omfang av uttrekket</w:t>
            </w:r>
            <w:r w:rsidR="00CF386F">
              <w:rPr>
                <w:webHidden/>
              </w:rPr>
              <w:tab/>
            </w:r>
            <w:r w:rsidR="00CF386F">
              <w:rPr>
                <w:webHidden/>
              </w:rPr>
              <w:fldChar w:fldCharType="begin"/>
            </w:r>
            <w:r w:rsidR="00CF386F">
              <w:rPr>
                <w:webHidden/>
              </w:rPr>
              <w:instrText xml:space="preserve"> PAGEREF _Toc64448931 \h </w:instrText>
            </w:r>
            <w:r w:rsidR="00CF386F">
              <w:rPr>
                <w:webHidden/>
              </w:rPr>
            </w:r>
            <w:r w:rsidR="00CF386F">
              <w:rPr>
                <w:webHidden/>
              </w:rPr>
              <w:fldChar w:fldCharType="separate"/>
            </w:r>
            <w:r w:rsidR="00CF386F">
              <w:rPr>
                <w:webHidden/>
              </w:rPr>
              <w:t>4</w:t>
            </w:r>
            <w:r w:rsidR="00CF386F">
              <w:rPr>
                <w:webHidden/>
              </w:rPr>
              <w:fldChar w:fldCharType="end"/>
            </w:r>
          </w:hyperlink>
        </w:p>
        <w:p w14:paraId="1118DF9A" w14:textId="76F2F5BE" w:rsidR="00CF386F" w:rsidRDefault="00BD1BC0">
          <w:pPr>
            <w:pStyle w:val="INNH2"/>
            <w:rPr>
              <w:rFonts w:eastAsiaTheme="minorEastAsia"/>
              <w:szCs w:val="22"/>
              <w:lang w:eastAsia="nb-NO"/>
            </w:rPr>
          </w:pPr>
          <w:hyperlink w:anchor="_Toc64448932" w:history="1">
            <w:r w:rsidR="00CF386F" w:rsidRPr="00FD169B">
              <w:rPr>
                <w:rStyle w:val="Hyperkobling"/>
              </w:rPr>
              <w:t>1.3.</w:t>
            </w:r>
            <w:r w:rsidR="00CF386F">
              <w:rPr>
                <w:rFonts w:eastAsiaTheme="minorEastAsia"/>
                <w:szCs w:val="22"/>
                <w:lang w:eastAsia="nb-NO"/>
              </w:rPr>
              <w:tab/>
            </w:r>
            <w:r w:rsidR="00CF386F" w:rsidRPr="00FD169B">
              <w:rPr>
                <w:rStyle w:val="Hyperkobling"/>
              </w:rPr>
              <w:t>Relasjon til andre uttrekk (brukes ved behov)</w:t>
            </w:r>
            <w:r w:rsidR="00CF386F">
              <w:rPr>
                <w:webHidden/>
              </w:rPr>
              <w:tab/>
            </w:r>
            <w:r w:rsidR="00CF386F">
              <w:rPr>
                <w:webHidden/>
              </w:rPr>
              <w:fldChar w:fldCharType="begin"/>
            </w:r>
            <w:r w:rsidR="00CF386F">
              <w:rPr>
                <w:webHidden/>
              </w:rPr>
              <w:instrText xml:space="preserve"> PAGEREF _Toc64448932 \h </w:instrText>
            </w:r>
            <w:r w:rsidR="00CF386F">
              <w:rPr>
                <w:webHidden/>
              </w:rPr>
            </w:r>
            <w:r w:rsidR="00CF386F">
              <w:rPr>
                <w:webHidden/>
              </w:rPr>
              <w:fldChar w:fldCharType="separate"/>
            </w:r>
            <w:r w:rsidR="00CF386F">
              <w:rPr>
                <w:webHidden/>
              </w:rPr>
              <w:t>5</w:t>
            </w:r>
            <w:r w:rsidR="00CF386F">
              <w:rPr>
                <w:webHidden/>
              </w:rPr>
              <w:fldChar w:fldCharType="end"/>
            </w:r>
          </w:hyperlink>
        </w:p>
        <w:p w14:paraId="0246C208" w14:textId="3BC94C17" w:rsidR="00CF386F" w:rsidRDefault="00BD1BC0">
          <w:pPr>
            <w:pStyle w:val="INNH1"/>
            <w:rPr>
              <w:rFonts w:eastAsiaTheme="minorEastAsia"/>
              <w:b w:val="0"/>
              <w:sz w:val="22"/>
              <w:szCs w:val="22"/>
              <w:lang w:eastAsia="nb-NO"/>
            </w:rPr>
          </w:pPr>
          <w:hyperlink w:anchor="_Toc64448933" w:history="1">
            <w:r w:rsidR="00CF386F" w:rsidRPr="00FD169B">
              <w:rPr>
                <w:rStyle w:val="Hyperkobling"/>
                <w:bCs/>
              </w:rPr>
              <w:t>2.</w:t>
            </w:r>
            <w:r w:rsidR="00CF386F">
              <w:rPr>
                <w:rFonts w:eastAsiaTheme="minorEastAsia"/>
                <w:b w:val="0"/>
                <w:sz w:val="22"/>
                <w:szCs w:val="22"/>
                <w:lang w:eastAsia="nb-NO"/>
              </w:rPr>
              <w:tab/>
            </w:r>
            <w:r w:rsidR="00CF386F" w:rsidRPr="00FD169B">
              <w:rPr>
                <w:rStyle w:val="Hyperkobling"/>
              </w:rPr>
              <w:t>Oppsummering/konklusjon</w:t>
            </w:r>
            <w:r w:rsidR="00CF386F">
              <w:rPr>
                <w:webHidden/>
              </w:rPr>
              <w:tab/>
            </w:r>
            <w:r w:rsidR="00CF386F">
              <w:rPr>
                <w:webHidden/>
              </w:rPr>
              <w:fldChar w:fldCharType="begin"/>
            </w:r>
            <w:r w:rsidR="00CF386F">
              <w:rPr>
                <w:webHidden/>
              </w:rPr>
              <w:instrText xml:space="preserve"> PAGEREF _Toc64448933 \h </w:instrText>
            </w:r>
            <w:r w:rsidR="00CF386F">
              <w:rPr>
                <w:webHidden/>
              </w:rPr>
            </w:r>
            <w:r w:rsidR="00CF386F">
              <w:rPr>
                <w:webHidden/>
              </w:rPr>
              <w:fldChar w:fldCharType="separate"/>
            </w:r>
            <w:r w:rsidR="00CF386F">
              <w:rPr>
                <w:webHidden/>
              </w:rPr>
              <w:t>6</w:t>
            </w:r>
            <w:r w:rsidR="00CF386F">
              <w:rPr>
                <w:webHidden/>
              </w:rPr>
              <w:fldChar w:fldCharType="end"/>
            </w:r>
          </w:hyperlink>
        </w:p>
        <w:p w14:paraId="6F8E7163" w14:textId="5AC51234" w:rsidR="00CF386F" w:rsidRDefault="00BD1BC0">
          <w:pPr>
            <w:pStyle w:val="INNH2"/>
            <w:rPr>
              <w:rFonts w:eastAsiaTheme="minorEastAsia"/>
              <w:szCs w:val="22"/>
              <w:lang w:eastAsia="nb-NO"/>
            </w:rPr>
          </w:pPr>
          <w:hyperlink w:anchor="_Toc64448934" w:history="1">
            <w:r w:rsidR="00CF386F" w:rsidRPr="00FD169B">
              <w:rPr>
                <w:rStyle w:val="Hyperkobling"/>
                <w:bCs/>
              </w:rPr>
              <w:t>2.1.</w:t>
            </w:r>
            <w:r w:rsidR="00CF386F">
              <w:rPr>
                <w:rFonts w:eastAsiaTheme="minorEastAsia"/>
                <w:szCs w:val="22"/>
                <w:lang w:eastAsia="nb-NO"/>
              </w:rPr>
              <w:tab/>
            </w:r>
            <w:r w:rsidR="00CF386F" w:rsidRPr="00FD169B">
              <w:rPr>
                <w:rStyle w:val="Hyperkobling"/>
              </w:rPr>
              <w:t>Nødvendige kontroller</w:t>
            </w:r>
            <w:r w:rsidR="00CF386F">
              <w:rPr>
                <w:webHidden/>
              </w:rPr>
              <w:tab/>
            </w:r>
            <w:r w:rsidR="00CF386F">
              <w:rPr>
                <w:webHidden/>
              </w:rPr>
              <w:fldChar w:fldCharType="begin"/>
            </w:r>
            <w:r w:rsidR="00CF386F">
              <w:rPr>
                <w:webHidden/>
              </w:rPr>
              <w:instrText xml:space="preserve"> PAGEREF _Toc64448934 \h </w:instrText>
            </w:r>
            <w:r w:rsidR="00CF386F">
              <w:rPr>
                <w:webHidden/>
              </w:rPr>
            </w:r>
            <w:r w:rsidR="00CF386F">
              <w:rPr>
                <w:webHidden/>
              </w:rPr>
              <w:fldChar w:fldCharType="separate"/>
            </w:r>
            <w:r w:rsidR="00CF386F">
              <w:rPr>
                <w:webHidden/>
              </w:rPr>
              <w:t>6</w:t>
            </w:r>
            <w:r w:rsidR="00CF386F">
              <w:rPr>
                <w:webHidden/>
              </w:rPr>
              <w:fldChar w:fldCharType="end"/>
            </w:r>
          </w:hyperlink>
        </w:p>
        <w:p w14:paraId="46A0E3EB" w14:textId="7981313B" w:rsidR="00CF386F" w:rsidRDefault="00BD1BC0">
          <w:pPr>
            <w:pStyle w:val="INNH2"/>
            <w:rPr>
              <w:rFonts w:eastAsiaTheme="minorEastAsia"/>
              <w:szCs w:val="22"/>
              <w:lang w:eastAsia="nb-NO"/>
            </w:rPr>
          </w:pPr>
          <w:hyperlink w:anchor="_Toc64448935" w:history="1">
            <w:r w:rsidR="00CF386F" w:rsidRPr="00FD169B">
              <w:rPr>
                <w:rStyle w:val="Hyperkobling"/>
                <w:bCs/>
              </w:rPr>
              <w:t>2.2.</w:t>
            </w:r>
            <w:r w:rsidR="00CF386F">
              <w:rPr>
                <w:rFonts w:eastAsiaTheme="minorEastAsia"/>
                <w:szCs w:val="22"/>
                <w:lang w:eastAsia="nb-NO"/>
              </w:rPr>
              <w:tab/>
            </w:r>
            <w:r w:rsidR="00CF386F" w:rsidRPr="00FD169B">
              <w:rPr>
                <w:rStyle w:val="Hyperkobling"/>
              </w:rPr>
              <w:t>Nødvendige korrigeringer</w:t>
            </w:r>
            <w:r w:rsidR="00CF386F">
              <w:rPr>
                <w:webHidden/>
              </w:rPr>
              <w:tab/>
            </w:r>
            <w:r w:rsidR="00CF386F">
              <w:rPr>
                <w:webHidden/>
              </w:rPr>
              <w:fldChar w:fldCharType="begin"/>
            </w:r>
            <w:r w:rsidR="00CF386F">
              <w:rPr>
                <w:webHidden/>
              </w:rPr>
              <w:instrText xml:space="preserve"> PAGEREF _Toc64448935 \h </w:instrText>
            </w:r>
            <w:r w:rsidR="00CF386F">
              <w:rPr>
                <w:webHidden/>
              </w:rPr>
            </w:r>
            <w:r w:rsidR="00CF386F">
              <w:rPr>
                <w:webHidden/>
              </w:rPr>
              <w:fldChar w:fldCharType="separate"/>
            </w:r>
            <w:r w:rsidR="00CF386F">
              <w:rPr>
                <w:webHidden/>
              </w:rPr>
              <w:t>6</w:t>
            </w:r>
            <w:r w:rsidR="00CF386F">
              <w:rPr>
                <w:webHidden/>
              </w:rPr>
              <w:fldChar w:fldCharType="end"/>
            </w:r>
          </w:hyperlink>
        </w:p>
        <w:p w14:paraId="25549001" w14:textId="0CF54D39" w:rsidR="00CF386F" w:rsidRDefault="00BD1BC0">
          <w:pPr>
            <w:pStyle w:val="INNH2"/>
            <w:rPr>
              <w:rFonts w:eastAsiaTheme="minorEastAsia"/>
              <w:szCs w:val="22"/>
              <w:lang w:eastAsia="nb-NO"/>
            </w:rPr>
          </w:pPr>
          <w:hyperlink w:anchor="_Toc64448936" w:history="1">
            <w:r w:rsidR="00CF386F" w:rsidRPr="00FD169B">
              <w:rPr>
                <w:rStyle w:val="Hyperkobling"/>
                <w:bCs/>
              </w:rPr>
              <w:t>2.3.</w:t>
            </w:r>
            <w:r w:rsidR="00CF386F">
              <w:rPr>
                <w:rFonts w:eastAsiaTheme="minorEastAsia"/>
                <w:szCs w:val="22"/>
                <w:lang w:eastAsia="nb-NO"/>
              </w:rPr>
              <w:tab/>
            </w:r>
            <w:r w:rsidR="00CF386F" w:rsidRPr="00FD169B">
              <w:rPr>
                <w:rStyle w:val="Hyperkobling"/>
              </w:rPr>
              <w:t>Andre vesentlige merknader</w:t>
            </w:r>
            <w:r w:rsidR="00CF386F">
              <w:rPr>
                <w:webHidden/>
              </w:rPr>
              <w:tab/>
            </w:r>
            <w:r w:rsidR="00CF386F">
              <w:rPr>
                <w:webHidden/>
              </w:rPr>
              <w:fldChar w:fldCharType="begin"/>
            </w:r>
            <w:r w:rsidR="00CF386F">
              <w:rPr>
                <w:webHidden/>
              </w:rPr>
              <w:instrText xml:space="preserve"> PAGEREF _Toc64448936 \h </w:instrText>
            </w:r>
            <w:r w:rsidR="00CF386F">
              <w:rPr>
                <w:webHidden/>
              </w:rPr>
            </w:r>
            <w:r w:rsidR="00CF386F">
              <w:rPr>
                <w:webHidden/>
              </w:rPr>
              <w:fldChar w:fldCharType="separate"/>
            </w:r>
            <w:r w:rsidR="00CF386F">
              <w:rPr>
                <w:webHidden/>
              </w:rPr>
              <w:t>6</w:t>
            </w:r>
            <w:r w:rsidR="00CF386F">
              <w:rPr>
                <w:webHidden/>
              </w:rPr>
              <w:fldChar w:fldCharType="end"/>
            </w:r>
          </w:hyperlink>
        </w:p>
        <w:p w14:paraId="382543D7" w14:textId="70238262" w:rsidR="00CF386F" w:rsidRDefault="00BD1BC0">
          <w:pPr>
            <w:pStyle w:val="INNH1"/>
            <w:rPr>
              <w:rFonts w:eastAsiaTheme="minorEastAsia"/>
              <w:b w:val="0"/>
              <w:sz w:val="22"/>
              <w:szCs w:val="22"/>
              <w:lang w:eastAsia="nb-NO"/>
            </w:rPr>
          </w:pPr>
          <w:hyperlink w:anchor="_Toc64448937" w:history="1">
            <w:r w:rsidR="00CF386F" w:rsidRPr="00FD169B">
              <w:rPr>
                <w:rStyle w:val="Hyperkobling"/>
                <w:bCs/>
              </w:rPr>
              <w:t>3.</w:t>
            </w:r>
            <w:r w:rsidR="00CF386F">
              <w:rPr>
                <w:rFonts w:eastAsiaTheme="minorEastAsia"/>
                <w:b w:val="0"/>
                <w:sz w:val="22"/>
                <w:szCs w:val="22"/>
                <w:lang w:eastAsia="nb-NO"/>
              </w:rPr>
              <w:tab/>
            </w:r>
            <w:r w:rsidR="00CF386F" w:rsidRPr="00FD169B">
              <w:rPr>
                <w:rStyle w:val="Hyperkobling"/>
              </w:rPr>
              <w:t>Gjennomførte tester</w:t>
            </w:r>
            <w:r w:rsidR="00CF386F">
              <w:rPr>
                <w:webHidden/>
              </w:rPr>
              <w:tab/>
            </w:r>
            <w:r w:rsidR="00CF386F">
              <w:rPr>
                <w:webHidden/>
              </w:rPr>
              <w:fldChar w:fldCharType="begin"/>
            </w:r>
            <w:r w:rsidR="00CF386F">
              <w:rPr>
                <w:webHidden/>
              </w:rPr>
              <w:instrText xml:space="preserve"> PAGEREF _Toc64448937 \h </w:instrText>
            </w:r>
            <w:r w:rsidR="00CF386F">
              <w:rPr>
                <w:webHidden/>
              </w:rPr>
            </w:r>
            <w:r w:rsidR="00CF386F">
              <w:rPr>
                <w:webHidden/>
              </w:rPr>
              <w:fldChar w:fldCharType="separate"/>
            </w:r>
            <w:r w:rsidR="00CF386F">
              <w:rPr>
                <w:webHidden/>
              </w:rPr>
              <w:t>7</w:t>
            </w:r>
            <w:r w:rsidR="00CF386F">
              <w:rPr>
                <w:webHidden/>
              </w:rPr>
              <w:fldChar w:fldCharType="end"/>
            </w:r>
          </w:hyperlink>
        </w:p>
        <w:p w14:paraId="08A861E8" w14:textId="3587C70B" w:rsidR="00CF386F" w:rsidRDefault="00BD1BC0">
          <w:pPr>
            <w:pStyle w:val="INNH2"/>
            <w:rPr>
              <w:rFonts w:eastAsiaTheme="minorEastAsia"/>
              <w:szCs w:val="22"/>
              <w:lang w:eastAsia="nb-NO"/>
            </w:rPr>
          </w:pPr>
          <w:hyperlink w:anchor="_Toc64448938" w:history="1">
            <w:r w:rsidR="00CF386F" w:rsidRPr="00FD169B">
              <w:rPr>
                <w:rStyle w:val="Hyperkobling"/>
              </w:rPr>
              <w:t>3.1.</w:t>
            </w:r>
            <w:r w:rsidR="00CF386F">
              <w:rPr>
                <w:rFonts w:eastAsiaTheme="minorEastAsia"/>
                <w:szCs w:val="22"/>
                <w:lang w:eastAsia="nb-NO"/>
              </w:rPr>
              <w:tab/>
            </w:r>
            <w:r w:rsidR="00CF386F" w:rsidRPr="00FD169B">
              <w:rPr>
                <w:rStyle w:val="Hyperkobling"/>
              </w:rPr>
              <w:t>Test av Noark5 uttrekk i Arkade 5</w:t>
            </w:r>
            <w:r w:rsidR="00CF386F">
              <w:rPr>
                <w:webHidden/>
              </w:rPr>
              <w:tab/>
            </w:r>
            <w:r w:rsidR="00CF386F">
              <w:rPr>
                <w:webHidden/>
              </w:rPr>
              <w:fldChar w:fldCharType="begin"/>
            </w:r>
            <w:r w:rsidR="00CF386F">
              <w:rPr>
                <w:webHidden/>
              </w:rPr>
              <w:instrText xml:space="preserve"> PAGEREF _Toc64448938 \h </w:instrText>
            </w:r>
            <w:r w:rsidR="00CF386F">
              <w:rPr>
                <w:webHidden/>
              </w:rPr>
            </w:r>
            <w:r w:rsidR="00CF386F">
              <w:rPr>
                <w:webHidden/>
              </w:rPr>
              <w:fldChar w:fldCharType="separate"/>
            </w:r>
            <w:r w:rsidR="00CF386F">
              <w:rPr>
                <w:webHidden/>
              </w:rPr>
              <w:t>7</w:t>
            </w:r>
            <w:r w:rsidR="00CF386F">
              <w:rPr>
                <w:webHidden/>
              </w:rPr>
              <w:fldChar w:fldCharType="end"/>
            </w:r>
          </w:hyperlink>
        </w:p>
        <w:p w14:paraId="3EC0A9BE" w14:textId="27D7163F" w:rsidR="00CF386F" w:rsidRDefault="00BD1BC0">
          <w:pPr>
            <w:pStyle w:val="INNH3"/>
            <w:rPr>
              <w:rFonts w:eastAsiaTheme="minorEastAsia"/>
              <w:i w:val="0"/>
              <w:szCs w:val="22"/>
              <w:lang w:eastAsia="nb-NO"/>
            </w:rPr>
          </w:pPr>
          <w:hyperlink w:anchor="_Toc64448939" w:history="1">
            <w:r w:rsidR="00CF386F" w:rsidRPr="00FD169B">
              <w:rPr>
                <w:rStyle w:val="Hyperkobling"/>
              </w:rPr>
              <w:t>3.1.1.</w:t>
            </w:r>
            <w:r w:rsidR="00CF386F">
              <w:rPr>
                <w:rFonts w:eastAsiaTheme="minorEastAsia"/>
                <w:i w:val="0"/>
                <w:szCs w:val="22"/>
                <w:lang w:eastAsia="nb-NO"/>
              </w:rPr>
              <w:tab/>
            </w:r>
            <w:r w:rsidR="00CF386F" w:rsidRPr="00FD169B">
              <w:rPr>
                <w:rStyle w:val="Hyperkobling"/>
              </w:rPr>
              <w:t>N5. 01 - N5 .02: Eksistens av XML filer og kontroll av sjekksum</w:t>
            </w:r>
            <w:r w:rsidR="00CF386F">
              <w:rPr>
                <w:webHidden/>
              </w:rPr>
              <w:tab/>
            </w:r>
            <w:r w:rsidR="00CF386F">
              <w:rPr>
                <w:webHidden/>
              </w:rPr>
              <w:fldChar w:fldCharType="begin"/>
            </w:r>
            <w:r w:rsidR="00CF386F">
              <w:rPr>
                <w:webHidden/>
              </w:rPr>
              <w:instrText xml:space="preserve"> PAGEREF _Toc64448939 \h </w:instrText>
            </w:r>
            <w:r w:rsidR="00CF386F">
              <w:rPr>
                <w:webHidden/>
              </w:rPr>
            </w:r>
            <w:r w:rsidR="00CF386F">
              <w:rPr>
                <w:webHidden/>
              </w:rPr>
              <w:fldChar w:fldCharType="separate"/>
            </w:r>
            <w:r w:rsidR="00CF386F">
              <w:rPr>
                <w:webHidden/>
              </w:rPr>
              <w:t>7</w:t>
            </w:r>
            <w:r w:rsidR="00CF386F">
              <w:rPr>
                <w:webHidden/>
              </w:rPr>
              <w:fldChar w:fldCharType="end"/>
            </w:r>
          </w:hyperlink>
        </w:p>
        <w:p w14:paraId="003CBB2A" w14:textId="41D5F1CE" w:rsidR="00CF386F" w:rsidRDefault="00BD1BC0">
          <w:pPr>
            <w:pStyle w:val="INNH3"/>
            <w:rPr>
              <w:rFonts w:eastAsiaTheme="minorEastAsia"/>
              <w:i w:val="0"/>
              <w:szCs w:val="22"/>
              <w:lang w:eastAsia="nb-NO"/>
            </w:rPr>
          </w:pPr>
          <w:hyperlink w:anchor="_Toc64448940" w:history="1">
            <w:r w:rsidR="00CF386F" w:rsidRPr="00FD169B">
              <w:rPr>
                <w:rStyle w:val="Hyperkobling"/>
              </w:rPr>
              <w:t>3.1.2.</w:t>
            </w:r>
            <w:r w:rsidR="00CF386F">
              <w:rPr>
                <w:rFonts w:eastAsiaTheme="minorEastAsia"/>
                <w:i w:val="0"/>
                <w:szCs w:val="22"/>
                <w:lang w:eastAsia="nb-NO"/>
              </w:rPr>
              <w:tab/>
            </w:r>
            <w:r w:rsidR="00CF386F" w:rsidRPr="00FD169B">
              <w:rPr>
                <w:rStyle w:val="Hyperkobling"/>
              </w:rPr>
              <w:t>N5. 03: Validering av XML</w:t>
            </w:r>
            <w:r w:rsidR="00CF386F">
              <w:rPr>
                <w:webHidden/>
              </w:rPr>
              <w:tab/>
            </w:r>
            <w:r w:rsidR="00CF386F">
              <w:rPr>
                <w:webHidden/>
              </w:rPr>
              <w:fldChar w:fldCharType="begin"/>
            </w:r>
            <w:r w:rsidR="00CF386F">
              <w:rPr>
                <w:webHidden/>
              </w:rPr>
              <w:instrText xml:space="preserve"> PAGEREF _Toc64448940 \h </w:instrText>
            </w:r>
            <w:r w:rsidR="00CF386F">
              <w:rPr>
                <w:webHidden/>
              </w:rPr>
            </w:r>
            <w:r w:rsidR="00CF386F">
              <w:rPr>
                <w:webHidden/>
              </w:rPr>
              <w:fldChar w:fldCharType="separate"/>
            </w:r>
            <w:r w:rsidR="00CF386F">
              <w:rPr>
                <w:webHidden/>
              </w:rPr>
              <w:t>7</w:t>
            </w:r>
            <w:r w:rsidR="00CF386F">
              <w:rPr>
                <w:webHidden/>
              </w:rPr>
              <w:fldChar w:fldCharType="end"/>
            </w:r>
          </w:hyperlink>
        </w:p>
        <w:p w14:paraId="34E4E545" w14:textId="7BA79020" w:rsidR="00CF386F" w:rsidRDefault="00BD1BC0">
          <w:pPr>
            <w:pStyle w:val="INNH3"/>
            <w:rPr>
              <w:rFonts w:eastAsiaTheme="minorEastAsia"/>
              <w:i w:val="0"/>
              <w:szCs w:val="22"/>
              <w:lang w:eastAsia="nb-NO"/>
            </w:rPr>
          </w:pPr>
          <w:hyperlink w:anchor="_Toc64448941" w:history="1">
            <w:r w:rsidR="00CF386F" w:rsidRPr="00FD169B">
              <w:rPr>
                <w:rStyle w:val="Hyperkobling"/>
              </w:rPr>
              <w:t>3.1.3.</w:t>
            </w:r>
            <w:r w:rsidR="00CF386F">
              <w:rPr>
                <w:rFonts w:eastAsiaTheme="minorEastAsia"/>
                <w:i w:val="0"/>
                <w:szCs w:val="22"/>
                <w:lang w:eastAsia="nb-NO"/>
              </w:rPr>
              <w:tab/>
            </w:r>
            <w:r w:rsidR="00CF386F" w:rsidRPr="00FD169B">
              <w:rPr>
                <w:rStyle w:val="Hyperkobling"/>
              </w:rPr>
              <w:t>N5. 04 – N5. 06: Antall og status på arkiv og arkivdeler</w:t>
            </w:r>
            <w:r w:rsidR="00CF386F">
              <w:rPr>
                <w:webHidden/>
              </w:rPr>
              <w:tab/>
            </w:r>
            <w:r w:rsidR="00CF386F">
              <w:rPr>
                <w:webHidden/>
              </w:rPr>
              <w:fldChar w:fldCharType="begin"/>
            </w:r>
            <w:r w:rsidR="00CF386F">
              <w:rPr>
                <w:webHidden/>
              </w:rPr>
              <w:instrText xml:space="preserve"> PAGEREF _Toc64448941 \h </w:instrText>
            </w:r>
            <w:r w:rsidR="00CF386F">
              <w:rPr>
                <w:webHidden/>
              </w:rPr>
            </w:r>
            <w:r w:rsidR="00CF386F">
              <w:rPr>
                <w:webHidden/>
              </w:rPr>
              <w:fldChar w:fldCharType="separate"/>
            </w:r>
            <w:r w:rsidR="00CF386F">
              <w:rPr>
                <w:webHidden/>
              </w:rPr>
              <w:t>7</w:t>
            </w:r>
            <w:r w:rsidR="00CF386F">
              <w:rPr>
                <w:webHidden/>
              </w:rPr>
              <w:fldChar w:fldCharType="end"/>
            </w:r>
          </w:hyperlink>
        </w:p>
        <w:p w14:paraId="4C3C4595" w14:textId="7D79AFAF" w:rsidR="00CF386F" w:rsidRDefault="00BD1BC0">
          <w:pPr>
            <w:pStyle w:val="INNH3"/>
            <w:rPr>
              <w:rFonts w:eastAsiaTheme="minorEastAsia"/>
              <w:i w:val="0"/>
              <w:szCs w:val="22"/>
              <w:lang w:eastAsia="nb-NO"/>
            </w:rPr>
          </w:pPr>
          <w:hyperlink w:anchor="_Toc64448942" w:history="1">
            <w:r w:rsidR="00CF386F" w:rsidRPr="00FD169B">
              <w:rPr>
                <w:rStyle w:val="Hyperkobling"/>
              </w:rPr>
              <w:t>3.1.4.</w:t>
            </w:r>
            <w:r w:rsidR="00CF386F">
              <w:rPr>
                <w:rFonts w:eastAsiaTheme="minorEastAsia"/>
                <w:i w:val="0"/>
                <w:szCs w:val="22"/>
                <w:lang w:eastAsia="nb-NO"/>
              </w:rPr>
              <w:tab/>
            </w:r>
            <w:r w:rsidR="00CF386F" w:rsidRPr="00FD169B">
              <w:rPr>
                <w:rStyle w:val="Hyperkobling"/>
              </w:rPr>
              <w:t>N5. 07 – N5. 09: Se eget klassifikasjonskapittel TODO</w:t>
            </w:r>
            <w:r w:rsidR="00CF386F">
              <w:rPr>
                <w:webHidden/>
              </w:rPr>
              <w:tab/>
            </w:r>
            <w:r w:rsidR="00CF386F">
              <w:rPr>
                <w:webHidden/>
              </w:rPr>
              <w:fldChar w:fldCharType="begin"/>
            </w:r>
            <w:r w:rsidR="00CF386F">
              <w:rPr>
                <w:webHidden/>
              </w:rPr>
              <w:instrText xml:space="preserve"> PAGEREF _Toc64448942 \h </w:instrText>
            </w:r>
            <w:r w:rsidR="00CF386F">
              <w:rPr>
                <w:webHidden/>
              </w:rPr>
            </w:r>
            <w:r w:rsidR="00CF386F">
              <w:rPr>
                <w:webHidden/>
              </w:rPr>
              <w:fldChar w:fldCharType="separate"/>
            </w:r>
            <w:r w:rsidR="00CF386F">
              <w:rPr>
                <w:webHidden/>
              </w:rPr>
              <w:t>7</w:t>
            </w:r>
            <w:r w:rsidR="00CF386F">
              <w:rPr>
                <w:webHidden/>
              </w:rPr>
              <w:fldChar w:fldCharType="end"/>
            </w:r>
          </w:hyperlink>
        </w:p>
        <w:p w14:paraId="3F46523A" w14:textId="2A596FF3" w:rsidR="00CF386F" w:rsidRDefault="00BD1BC0">
          <w:pPr>
            <w:pStyle w:val="INNH3"/>
            <w:rPr>
              <w:rFonts w:eastAsiaTheme="minorEastAsia"/>
              <w:i w:val="0"/>
              <w:szCs w:val="22"/>
              <w:lang w:eastAsia="nb-NO"/>
            </w:rPr>
          </w:pPr>
          <w:hyperlink w:anchor="_Toc64448943" w:history="1">
            <w:r w:rsidR="00CF386F" w:rsidRPr="00FD169B">
              <w:rPr>
                <w:rStyle w:val="Hyperkobling"/>
              </w:rPr>
              <w:t>3.1.5.</w:t>
            </w:r>
            <w:r w:rsidR="00CF386F">
              <w:rPr>
                <w:rFonts w:eastAsiaTheme="minorEastAsia"/>
                <w:i w:val="0"/>
                <w:szCs w:val="22"/>
                <w:lang w:eastAsia="nb-NO"/>
              </w:rPr>
              <w:tab/>
            </w:r>
            <w:r w:rsidR="00CF386F" w:rsidRPr="00FD169B">
              <w:rPr>
                <w:rStyle w:val="Hyperkobling"/>
              </w:rPr>
              <w:t>N5. 10 – N5. 11: Antall mapper</w:t>
            </w:r>
            <w:r w:rsidR="00CF386F">
              <w:rPr>
                <w:webHidden/>
              </w:rPr>
              <w:tab/>
            </w:r>
            <w:r w:rsidR="00CF386F">
              <w:rPr>
                <w:webHidden/>
              </w:rPr>
              <w:fldChar w:fldCharType="begin"/>
            </w:r>
            <w:r w:rsidR="00CF386F">
              <w:rPr>
                <w:webHidden/>
              </w:rPr>
              <w:instrText xml:space="preserve"> PAGEREF _Toc64448943 \h </w:instrText>
            </w:r>
            <w:r w:rsidR="00CF386F">
              <w:rPr>
                <w:webHidden/>
              </w:rPr>
            </w:r>
            <w:r w:rsidR="00CF386F">
              <w:rPr>
                <w:webHidden/>
              </w:rPr>
              <w:fldChar w:fldCharType="separate"/>
            </w:r>
            <w:r w:rsidR="00CF386F">
              <w:rPr>
                <w:webHidden/>
              </w:rPr>
              <w:t>7</w:t>
            </w:r>
            <w:r w:rsidR="00CF386F">
              <w:rPr>
                <w:webHidden/>
              </w:rPr>
              <w:fldChar w:fldCharType="end"/>
            </w:r>
          </w:hyperlink>
        </w:p>
        <w:p w14:paraId="07CD4088" w14:textId="1C379A12" w:rsidR="00CF386F" w:rsidRDefault="00BD1BC0">
          <w:pPr>
            <w:pStyle w:val="INNH3"/>
            <w:rPr>
              <w:rFonts w:eastAsiaTheme="minorEastAsia"/>
              <w:i w:val="0"/>
              <w:szCs w:val="22"/>
              <w:lang w:eastAsia="nb-NO"/>
            </w:rPr>
          </w:pPr>
          <w:hyperlink w:anchor="_Toc64448944" w:history="1">
            <w:r w:rsidR="00CF386F" w:rsidRPr="00FD169B">
              <w:rPr>
                <w:rStyle w:val="Hyperkobling"/>
              </w:rPr>
              <w:t>3.1.6.</w:t>
            </w:r>
            <w:r w:rsidR="00CF386F">
              <w:rPr>
                <w:rFonts w:eastAsiaTheme="minorEastAsia"/>
                <w:i w:val="0"/>
                <w:szCs w:val="22"/>
                <w:lang w:eastAsia="nb-NO"/>
              </w:rPr>
              <w:tab/>
            </w:r>
            <w:r w:rsidR="00CF386F" w:rsidRPr="00FD169B">
              <w:rPr>
                <w:rStyle w:val="Hyperkobling"/>
              </w:rPr>
              <w:t>N5. 12 – N5. 13: Se eget klassifikasjonskapittel TODO</w:t>
            </w:r>
            <w:r w:rsidR="00CF386F">
              <w:rPr>
                <w:webHidden/>
              </w:rPr>
              <w:tab/>
            </w:r>
            <w:r w:rsidR="00CF386F">
              <w:rPr>
                <w:webHidden/>
              </w:rPr>
              <w:fldChar w:fldCharType="begin"/>
            </w:r>
            <w:r w:rsidR="00CF386F">
              <w:rPr>
                <w:webHidden/>
              </w:rPr>
              <w:instrText xml:space="preserve"> PAGEREF _Toc64448944 \h </w:instrText>
            </w:r>
            <w:r w:rsidR="00CF386F">
              <w:rPr>
                <w:webHidden/>
              </w:rPr>
            </w:r>
            <w:r w:rsidR="00CF386F">
              <w:rPr>
                <w:webHidden/>
              </w:rPr>
              <w:fldChar w:fldCharType="separate"/>
            </w:r>
            <w:r w:rsidR="00CF386F">
              <w:rPr>
                <w:webHidden/>
              </w:rPr>
              <w:t>7</w:t>
            </w:r>
            <w:r w:rsidR="00CF386F">
              <w:rPr>
                <w:webHidden/>
              </w:rPr>
              <w:fldChar w:fldCharType="end"/>
            </w:r>
          </w:hyperlink>
        </w:p>
        <w:p w14:paraId="6831637E" w14:textId="1A73A210" w:rsidR="00CF386F" w:rsidRDefault="00BD1BC0">
          <w:pPr>
            <w:pStyle w:val="INNH3"/>
            <w:rPr>
              <w:rFonts w:eastAsiaTheme="minorEastAsia"/>
              <w:i w:val="0"/>
              <w:szCs w:val="22"/>
              <w:lang w:eastAsia="nb-NO"/>
            </w:rPr>
          </w:pPr>
          <w:hyperlink w:anchor="_Toc64448945" w:history="1">
            <w:r w:rsidR="00CF386F" w:rsidRPr="00FD169B">
              <w:rPr>
                <w:rStyle w:val="Hyperkobling"/>
              </w:rPr>
              <w:t>3.1.7.</w:t>
            </w:r>
            <w:r w:rsidR="00CF386F">
              <w:rPr>
                <w:rFonts w:eastAsiaTheme="minorEastAsia"/>
                <w:i w:val="0"/>
                <w:szCs w:val="22"/>
                <w:lang w:eastAsia="nb-NO"/>
              </w:rPr>
              <w:tab/>
            </w:r>
            <w:r w:rsidR="00CF386F" w:rsidRPr="00FD169B">
              <w:rPr>
                <w:rStyle w:val="Hyperkobling"/>
              </w:rPr>
              <w:t>N5. 14: Antall tomme mapper</w:t>
            </w:r>
            <w:r w:rsidR="00CF386F">
              <w:rPr>
                <w:webHidden/>
              </w:rPr>
              <w:tab/>
            </w:r>
            <w:r w:rsidR="00CF386F">
              <w:rPr>
                <w:webHidden/>
              </w:rPr>
              <w:fldChar w:fldCharType="begin"/>
            </w:r>
            <w:r w:rsidR="00CF386F">
              <w:rPr>
                <w:webHidden/>
              </w:rPr>
              <w:instrText xml:space="preserve"> PAGEREF _Toc64448945 \h </w:instrText>
            </w:r>
            <w:r w:rsidR="00CF386F">
              <w:rPr>
                <w:webHidden/>
              </w:rPr>
            </w:r>
            <w:r w:rsidR="00CF386F">
              <w:rPr>
                <w:webHidden/>
              </w:rPr>
              <w:fldChar w:fldCharType="separate"/>
            </w:r>
            <w:r w:rsidR="00CF386F">
              <w:rPr>
                <w:webHidden/>
              </w:rPr>
              <w:t>7</w:t>
            </w:r>
            <w:r w:rsidR="00CF386F">
              <w:rPr>
                <w:webHidden/>
              </w:rPr>
              <w:fldChar w:fldCharType="end"/>
            </w:r>
          </w:hyperlink>
        </w:p>
        <w:p w14:paraId="49C2BA8E" w14:textId="102F43ED" w:rsidR="00CF386F" w:rsidRDefault="00BD1BC0">
          <w:pPr>
            <w:pStyle w:val="INNH3"/>
            <w:rPr>
              <w:rFonts w:eastAsiaTheme="minorEastAsia"/>
              <w:i w:val="0"/>
              <w:szCs w:val="22"/>
              <w:lang w:eastAsia="nb-NO"/>
            </w:rPr>
          </w:pPr>
          <w:hyperlink w:anchor="_Toc64448946" w:history="1">
            <w:r w:rsidR="00CF386F" w:rsidRPr="00FD169B">
              <w:rPr>
                <w:rStyle w:val="Hyperkobling"/>
              </w:rPr>
              <w:t>3.1.8.</w:t>
            </w:r>
            <w:r w:rsidR="00CF386F">
              <w:rPr>
                <w:rFonts w:eastAsiaTheme="minorEastAsia"/>
                <w:i w:val="0"/>
                <w:szCs w:val="22"/>
                <w:lang w:eastAsia="nb-NO"/>
              </w:rPr>
              <w:tab/>
            </w:r>
            <w:r w:rsidR="00CF386F" w:rsidRPr="00FD169B">
              <w:rPr>
                <w:rStyle w:val="Hyperkobling"/>
              </w:rPr>
              <w:t>N5. 15: Saksmappestatus</w:t>
            </w:r>
            <w:r w:rsidR="00CF386F">
              <w:rPr>
                <w:webHidden/>
              </w:rPr>
              <w:tab/>
            </w:r>
            <w:r w:rsidR="00CF386F">
              <w:rPr>
                <w:webHidden/>
              </w:rPr>
              <w:fldChar w:fldCharType="begin"/>
            </w:r>
            <w:r w:rsidR="00CF386F">
              <w:rPr>
                <w:webHidden/>
              </w:rPr>
              <w:instrText xml:space="preserve"> PAGEREF _Toc64448946 \h </w:instrText>
            </w:r>
            <w:r w:rsidR="00CF386F">
              <w:rPr>
                <w:webHidden/>
              </w:rPr>
            </w:r>
            <w:r w:rsidR="00CF386F">
              <w:rPr>
                <w:webHidden/>
              </w:rPr>
              <w:fldChar w:fldCharType="separate"/>
            </w:r>
            <w:r w:rsidR="00CF386F">
              <w:rPr>
                <w:webHidden/>
              </w:rPr>
              <w:t>7</w:t>
            </w:r>
            <w:r w:rsidR="00CF386F">
              <w:rPr>
                <w:webHidden/>
              </w:rPr>
              <w:fldChar w:fldCharType="end"/>
            </w:r>
          </w:hyperlink>
        </w:p>
        <w:p w14:paraId="4E7BB4FF" w14:textId="10213FFF" w:rsidR="00CF386F" w:rsidRDefault="00BD1BC0">
          <w:pPr>
            <w:pStyle w:val="INNH3"/>
            <w:rPr>
              <w:rFonts w:eastAsiaTheme="minorEastAsia"/>
              <w:i w:val="0"/>
              <w:szCs w:val="22"/>
              <w:lang w:eastAsia="nb-NO"/>
            </w:rPr>
          </w:pPr>
          <w:hyperlink w:anchor="_Toc64448947" w:history="1">
            <w:r w:rsidR="00CF386F" w:rsidRPr="00FD169B">
              <w:rPr>
                <w:rStyle w:val="Hyperkobling"/>
              </w:rPr>
              <w:t>3.1.9.</w:t>
            </w:r>
            <w:r w:rsidR="00CF386F">
              <w:rPr>
                <w:rFonts w:eastAsiaTheme="minorEastAsia"/>
                <w:i w:val="0"/>
                <w:szCs w:val="22"/>
                <w:lang w:eastAsia="nb-NO"/>
              </w:rPr>
              <w:tab/>
            </w:r>
            <w:r w:rsidR="00CF386F" w:rsidRPr="00FD169B">
              <w:rPr>
                <w:rStyle w:val="Hyperkobling"/>
              </w:rPr>
              <w:t>N5. 16 - N5. 18: Antall registreringer og journalposttyper</w:t>
            </w:r>
            <w:r w:rsidR="00CF386F">
              <w:rPr>
                <w:webHidden/>
              </w:rPr>
              <w:tab/>
            </w:r>
            <w:r w:rsidR="00CF386F">
              <w:rPr>
                <w:webHidden/>
              </w:rPr>
              <w:fldChar w:fldCharType="begin"/>
            </w:r>
            <w:r w:rsidR="00CF386F">
              <w:rPr>
                <w:webHidden/>
              </w:rPr>
              <w:instrText xml:space="preserve"> PAGEREF _Toc64448947 \h </w:instrText>
            </w:r>
            <w:r w:rsidR="00CF386F">
              <w:rPr>
                <w:webHidden/>
              </w:rPr>
            </w:r>
            <w:r w:rsidR="00CF386F">
              <w:rPr>
                <w:webHidden/>
              </w:rPr>
              <w:fldChar w:fldCharType="separate"/>
            </w:r>
            <w:r w:rsidR="00CF386F">
              <w:rPr>
                <w:webHidden/>
              </w:rPr>
              <w:t>7</w:t>
            </w:r>
            <w:r w:rsidR="00CF386F">
              <w:rPr>
                <w:webHidden/>
              </w:rPr>
              <w:fldChar w:fldCharType="end"/>
            </w:r>
          </w:hyperlink>
        </w:p>
        <w:p w14:paraId="7ADB8B8D" w14:textId="04565F68" w:rsidR="00CF386F" w:rsidRDefault="00BD1BC0">
          <w:pPr>
            <w:pStyle w:val="INNH3"/>
            <w:rPr>
              <w:rFonts w:eastAsiaTheme="minorEastAsia"/>
              <w:i w:val="0"/>
              <w:szCs w:val="22"/>
              <w:lang w:eastAsia="nb-NO"/>
            </w:rPr>
          </w:pPr>
          <w:hyperlink w:anchor="_Toc64448948" w:history="1">
            <w:r w:rsidR="00CF386F" w:rsidRPr="00FD169B">
              <w:rPr>
                <w:rStyle w:val="Hyperkobling"/>
              </w:rPr>
              <w:t>3.1.10.</w:t>
            </w:r>
            <w:r w:rsidR="00CF386F">
              <w:rPr>
                <w:rFonts w:eastAsiaTheme="minorEastAsia"/>
                <w:i w:val="0"/>
                <w:szCs w:val="22"/>
                <w:lang w:eastAsia="nb-NO"/>
              </w:rPr>
              <w:tab/>
            </w:r>
            <w:r w:rsidR="00CF386F" w:rsidRPr="00FD169B">
              <w:rPr>
                <w:rStyle w:val="Hyperkobling"/>
              </w:rPr>
              <w:t>N5. 19 - N5. 20: Klasser med og uten underklasser og registeringer</w:t>
            </w:r>
            <w:r w:rsidR="00CF386F">
              <w:rPr>
                <w:webHidden/>
              </w:rPr>
              <w:tab/>
            </w:r>
            <w:r w:rsidR="00CF386F">
              <w:rPr>
                <w:webHidden/>
              </w:rPr>
              <w:fldChar w:fldCharType="begin"/>
            </w:r>
            <w:r w:rsidR="00CF386F">
              <w:rPr>
                <w:webHidden/>
              </w:rPr>
              <w:instrText xml:space="preserve"> PAGEREF _Toc64448948 \h </w:instrText>
            </w:r>
            <w:r w:rsidR="00CF386F">
              <w:rPr>
                <w:webHidden/>
              </w:rPr>
            </w:r>
            <w:r w:rsidR="00CF386F">
              <w:rPr>
                <w:webHidden/>
              </w:rPr>
              <w:fldChar w:fldCharType="separate"/>
            </w:r>
            <w:r w:rsidR="00CF386F">
              <w:rPr>
                <w:webHidden/>
              </w:rPr>
              <w:t>7</w:t>
            </w:r>
            <w:r w:rsidR="00CF386F">
              <w:rPr>
                <w:webHidden/>
              </w:rPr>
              <w:fldChar w:fldCharType="end"/>
            </w:r>
          </w:hyperlink>
        </w:p>
        <w:p w14:paraId="53859629" w14:textId="52C07BFC" w:rsidR="00CF386F" w:rsidRDefault="00BD1BC0">
          <w:pPr>
            <w:pStyle w:val="INNH3"/>
            <w:rPr>
              <w:rFonts w:eastAsiaTheme="minorEastAsia"/>
              <w:i w:val="0"/>
              <w:szCs w:val="22"/>
              <w:lang w:eastAsia="nb-NO"/>
            </w:rPr>
          </w:pPr>
          <w:hyperlink w:anchor="_Toc64448949" w:history="1">
            <w:r w:rsidR="00CF386F" w:rsidRPr="00FD169B">
              <w:rPr>
                <w:rStyle w:val="Hyperkobling"/>
              </w:rPr>
              <w:t>3.1.11.</w:t>
            </w:r>
            <w:r w:rsidR="00CF386F">
              <w:rPr>
                <w:rFonts w:eastAsiaTheme="minorEastAsia"/>
                <w:i w:val="0"/>
                <w:szCs w:val="22"/>
                <w:lang w:eastAsia="nb-NO"/>
              </w:rPr>
              <w:tab/>
            </w:r>
            <w:r w:rsidR="00CF386F" w:rsidRPr="00FD169B">
              <w:rPr>
                <w:rStyle w:val="Hyperkobling"/>
              </w:rPr>
              <w:t>N5. 21: Registreringer uten dokumentbeskrivelse</w:t>
            </w:r>
            <w:r w:rsidR="00CF386F">
              <w:rPr>
                <w:webHidden/>
              </w:rPr>
              <w:tab/>
            </w:r>
            <w:r w:rsidR="00CF386F">
              <w:rPr>
                <w:webHidden/>
              </w:rPr>
              <w:fldChar w:fldCharType="begin"/>
            </w:r>
            <w:r w:rsidR="00CF386F">
              <w:rPr>
                <w:webHidden/>
              </w:rPr>
              <w:instrText xml:space="preserve"> PAGEREF _Toc64448949 \h </w:instrText>
            </w:r>
            <w:r w:rsidR="00CF386F">
              <w:rPr>
                <w:webHidden/>
              </w:rPr>
            </w:r>
            <w:r w:rsidR="00CF386F">
              <w:rPr>
                <w:webHidden/>
              </w:rPr>
              <w:fldChar w:fldCharType="separate"/>
            </w:r>
            <w:r w:rsidR="00CF386F">
              <w:rPr>
                <w:webHidden/>
              </w:rPr>
              <w:t>7</w:t>
            </w:r>
            <w:r w:rsidR="00CF386F">
              <w:rPr>
                <w:webHidden/>
              </w:rPr>
              <w:fldChar w:fldCharType="end"/>
            </w:r>
          </w:hyperlink>
        </w:p>
        <w:p w14:paraId="46DE7923" w14:textId="34F7FE29" w:rsidR="00CF386F" w:rsidRDefault="00BD1BC0">
          <w:pPr>
            <w:pStyle w:val="INNH3"/>
            <w:rPr>
              <w:rFonts w:eastAsiaTheme="minorEastAsia"/>
              <w:i w:val="0"/>
              <w:szCs w:val="22"/>
              <w:lang w:eastAsia="nb-NO"/>
            </w:rPr>
          </w:pPr>
          <w:hyperlink w:anchor="_Toc64448950" w:history="1">
            <w:r w:rsidR="00CF386F" w:rsidRPr="00FD169B">
              <w:rPr>
                <w:rStyle w:val="Hyperkobling"/>
              </w:rPr>
              <w:t>3.1.12.</w:t>
            </w:r>
            <w:r w:rsidR="00CF386F">
              <w:rPr>
                <w:rFonts w:eastAsiaTheme="minorEastAsia"/>
                <w:i w:val="0"/>
                <w:szCs w:val="22"/>
                <w:lang w:eastAsia="nb-NO"/>
              </w:rPr>
              <w:tab/>
            </w:r>
            <w:r w:rsidR="00CF386F" w:rsidRPr="00FD169B">
              <w:rPr>
                <w:rStyle w:val="Hyperkobling"/>
              </w:rPr>
              <w:t>N5. 22: Journalstatus</w:t>
            </w:r>
            <w:r w:rsidR="00CF386F">
              <w:rPr>
                <w:webHidden/>
              </w:rPr>
              <w:tab/>
            </w:r>
            <w:r w:rsidR="00CF386F">
              <w:rPr>
                <w:webHidden/>
              </w:rPr>
              <w:fldChar w:fldCharType="begin"/>
            </w:r>
            <w:r w:rsidR="00CF386F">
              <w:rPr>
                <w:webHidden/>
              </w:rPr>
              <w:instrText xml:space="preserve"> PAGEREF _Toc64448950 \h </w:instrText>
            </w:r>
            <w:r w:rsidR="00CF386F">
              <w:rPr>
                <w:webHidden/>
              </w:rPr>
            </w:r>
            <w:r w:rsidR="00CF386F">
              <w:rPr>
                <w:webHidden/>
              </w:rPr>
              <w:fldChar w:fldCharType="separate"/>
            </w:r>
            <w:r w:rsidR="00CF386F">
              <w:rPr>
                <w:webHidden/>
              </w:rPr>
              <w:t>7</w:t>
            </w:r>
            <w:r w:rsidR="00CF386F">
              <w:rPr>
                <w:webHidden/>
              </w:rPr>
              <w:fldChar w:fldCharType="end"/>
            </w:r>
          </w:hyperlink>
        </w:p>
        <w:p w14:paraId="5FDA102D" w14:textId="2184647B" w:rsidR="00CF386F" w:rsidRDefault="00BD1BC0">
          <w:pPr>
            <w:pStyle w:val="INNH3"/>
            <w:rPr>
              <w:rFonts w:eastAsiaTheme="minorEastAsia"/>
              <w:i w:val="0"/>
              <w:szCs w:val="22"/>
              <w:lang w:eastAsia="nb-NO"/>
            </w:rPr>
          </w:pPr>
          <w:hyperlink w:anchor="_Toc64448951" w:history="1">
            <w:r w:rsidR="00CF386F" w:rsidRPr="00FD169B">
              <w:rPr>
                <w:rStyle w:val="Hyperkobling"/>
              </w:rPr>
              <w:t>3.1.13.</w:t>
            </w:r>
            <w:r w:rsidR="00CF386F">
              <w:rPr>
                <w:rFonts w:eastAsiaTheme="minorEastAsia"/>
                <w:i w:val="0"/>
                <w:szCs w:val="22"/>
                <w:lang w:eastAsia="nb-NO"/>
              </w:rPr>
              <w:tab/>
            </w:r>
            <w:r w:rsidR="00CF386F" w:rsidRPr="00FD169B">
              <w:rPr>
                <w:rStyle w:val="Hyperkobling"/>
              </w:rPr>
              <w:t>N5. 23 – N5. 26: Dokumentbeskrivelser, objekter og status</w:t>
            </w:r>
            <w:r w:rsidR="00CF386F">
              <w:rPr>
                <w:webHidden/>
              </w:rPr>
              <w:tab/>
            </w:r>
            <w:r w:rsidR="00CF386F">
              <w:rPr>
                <w:webHidden/>
              </w:rPr>
              <w:fldChar w:fldCharType="begin"/>
            </w:r>
            <w:r w:rsidR="00CF386F">
              <w:rPr>
                <w:webHidden/>
              </w:rPr>
              <w:instrText xml:space="preserve"> PAGEREF _Toc64448951 \h </w:instrText>
            </w:r>
            <w:r w:rsidR="00CF386F">
              <w:rPr>
                <w:webHidden/>
              </w:rPr>
            </w:r>
            <w:r w:rsidR="00CF386F">
              <w:rPr>
                <w:webHidden/>
              </w:rPr>
              <w:fldChar w:fldCharType="separate"/>
            </w:r>
            <w:r w:rsidR="00CF386F">
              <w:rPr>
                <w:webHidden/>
              </w:rPr>
              <w:t>8</w:t>
            </w:r>
            <w:r w:rsidR="00CF386F">
              <w:rPr>
                <w:webHidden/>
              </w:rPr>
              <w:fldChar w:fldCharType="end"/>
            </w:r>
          </w:hyperlink>
        </w:p>
        <w:p w14:paraId="4BAB6DBB" w14:textId="3ECF2087" w:rsidR="00CF386F" w:rsidRDefault="00BD1BC0">
          <w:pPr>
            <w:pStyle w:val="INNH3"/>
            <w:rPr>
              <w:rFonts w:eastAsiaTheme="minorEastAsia"/>
              <w:i w:val="0"/>
              <w:szCs w:val="22"/>
              <w:lang w:eastAsia="nb-NO"/>
            </w:rPr>
          </w:pPr>
          <w:hyperlink w:anchor="_Toc64448952" w:history="1">
            <w:r w:rsidR="00CF386F" w:rsidRPr="00FD169B">
              <w:rPr>
                <w:rStyle w:val="Hyperkobling"/>
              </w:rPr>
              <w:t>3.1.14.</w:t>
            </w:r>
            <w:r w:rsidR="00CF386F">
              <w:rPr>
                <w:rFonts w:eastAsiaTheme="minorEastAsia"/>
                <w:i w:val="0"/>
                <w:szCs w:val="22"/>
                <w:lang w:eastAsia="nb-NO"/>
              </w:rPr>
              <w:tab/>
            </w:r>
            <w:r w:rsidR="00CF386F" w:rsidRPr="00FD169B">
              <w:rPr>
                <w:rStyle w:val="Hyperkobling"/>
              </w:rPr>
              <w:t>N5. 27: Opprettelse på første og siste registrering</w:t>
            </w:r>
            <w:r w:rsidR="00CF386F">
              <w:rPr>
                <w:webHidden/>
              </w:rPr>
              <w:tab/>
            </w:r>
            <w:r w:rsidR="00CF386F">
              <w:rPr>
                <w:webHidden/>
              </w:rPr>
              <w:fldChar w:fldCharType="begin"/>
            </w:r>
            <w:r w:rsidR="00CF386F">
              <w:rPr>
                <w:webHidden/>
              </w:rPr>
              <w:instrText xml:space="preserve"> PAGEREF _Toc64448952 \h </w:instrText>
            </w:r>
            <w:r w:rsidR="00CF386F">
              <w:rPr>
                <w:webHidden/>
              </w:rPr>
            </w:r>
            <w:r w:rsidR="00CF386F">
              <w:rPr>
                <w:webHidden/>
              </w:rPr>
              <w:fldChar w:fldCharType="separate"/>
            </w:r>
            <w:r w:rsidR="00CF386F">
              <w:rPr>
                <w:webHidden/>
              </w:rPr>
              <w:t>8</w:t>
            </w:r>
            <w:r w:rsidR="00CF386F">
              <w:rPr>
                <w:webHidden/>
              </w:rPr>
              <w:fldChar w:fldCharType="end"/>
            </w:r>
          </w:hyperlink>
        </w:p>
        <w:p w14:paraId="0A9D818B" w14:textId="64E7BDE1" w:rsidR="00CF386F" w:rsidRDefault="00BD1BC0">
          <w:pPr>
            <w:pStyle w:val="INNH3"/>
            <w:rPr>
              <w:rFonts w:eastAsiaTheme="minorEastAsia"/>
              <w:i w:val="0"/>
              <w:szCs w:val="22"/>
              <w:lang w:eastAsia="nb-NO"/>
            </w:rPr>
          </w:pPr>
          <w:hyperlink w:anchor="_Toc64448953" w:history="1">
            <w:r w:rsidR="00CF386F" w:rsidRPr="00FD169B">
              <w:rPr>
                <w:rStyle w:val="Hyperkobling"/>
              </w:rPr>
              <w:t>3.1.15.</w:t>
            </w:r>
            <w:r w:rsidR="00CF386F">
              <w:rPr>
                <w:rFonts w:eastAsiaTheme="minorEastAsia"/>
                <w:i w:val="0"/>
                <w:szCs w:val="22"/>
                <w:lang w:eastAsia="nb-NO"/>
              </w:rPr>
              <w:tab/>
            </w:r>
            <w:r w:rsidR="00CF386F" w:rsidRPr="00FD169B">
              <w:rPr>
                <w:rStyle w:val="Hyperkobling"/>
              </w:rPr>
              <w:t xml:space="preserve">N5. 28 - N5. 34: Dokumentfiler diskuteres i kapittel </w:t>
            </w:r>
            <w:r w:rsidR="00CF386F" w:rsidRPr="00FD169B">
              <w:rPr>
                <w:rStyle w:val="Hyperkobling"/>
                <w:bCs/>
              </w:rPr>
              <w:t>TODO</w:t>
            </w:r>
            <w:r w:rsidR="00CF386F">
              <w:rPr>
                <w:webHidden/>
              </w:rPr>
              <w:tab/>
            </w:r>
            <w:r w:rsidR="00CF386F">
              <w:rPr>
                <w:webHidden/>
              </w:rPr>
              <w:fldChar w:fldCharType="begin"/>
            </w:r>
            <w:r w:rsidR="00CF386F">
              <w:rPr>
                <w:webHidden/>
              </w:rPr>
              <w:instrText xml:space="preserve"> PAGEREF _Toc64448953 \h </w:instrText>
            </w:r>
            <w:r w:rsidR="00CF386F">
              <w:rPr>
                <w:webHidden/>
              </w:rPr>
            </w:r>
            <w:r w:rsidR="00CF386F">
              <w:rPr>
                <w:webHidden/>
              </w:rPr>
              <w:fldChar w:fldCharType="separate"/>
            </w:r>
            <w:r w:rsidR="00CF386F">
              <w:rPr>
                <w:webHidden/>
              </w:rPr>
              <w:t>8</w:t>
            </w:r>
            <w:r w:rsidR="00CF386F">
              <w:rPr>
                <w:webHidden/>
              </w:rPr>
              <w:fldChar w:fldCharType="end"/>
            </w:r>
          </w:hyperlink>
        </w:p>
        <w:p w14:paraId="577F6678" w14:textId="452BBDFA" w:rsidR="00CF386F" w:rsidRDefault="00BD1BC0">
          <w:pPr>
            <w:pStyle w:val="INNH3"/>
            <w:rPr>
              <w:rFonts w:eastAsiaTheme="minorEastAsia"/>
              <w:i w:val="0"/>
              <w:szCs w:val="22"/>
              <w:lang w:eastAsia="nb-NO"/>
            </w:rPr>
          </w:pPr>
          <w:hyperlink w:anchor="_Toc64448954" w:history="1">
            <w:r w:rsidR="00CF386F" w:rsidRPr="00FD169B">
              <w:rPr>
                <w:rStyle w:val="Hyperkobling"/>
              </w:rPr>
              <w:t>3.1.16.</w:t>
            </w:r>
            <w:r w:rsidR="00CF386F">
              <w:rPr>
                <w:rFonts w:eastAsiaTheme="minorEastAsia"/>
                <w:i w:val="0"/>
                <w:szCs w:val="22"/>
                <w:lang w:eastAsia="nb-NO"/>
              </w:rPr>
              <w:tab/>
            </w:r>
            <w:r w:rsidR="00CF386F" w:rsidRPr="00FD169B">
              <w:rPr>
                <w:rStyle w:val="Hyperkobling"/>
              </w:rPr>
              <w:t>N5. 35: Saksparter</w:t>
            </w:r>
            <w:r w:rsidR="00CF386F">
              <w:rPr>
                <w:webHidden/>
              </w:rPr>
              <w:tab/>
            </w:r>
            <w:r w:rsidR="00CF386F">
              <w:rPr>
                <w:webHidden/>
              </w:rPr>
              <w:fldChar w:fldCharType="begin"/>
            </w:r>
            <w:r w:rsidR="00CF386F">
              <w:rPr>
                <w:webHidden/>
              </w:rPr>
              <w:instrText xml:space="preserve"> PAGEREF _Toc64448954 \h </w:instrText>
            </w:r>
            <w:r w:rsidR="00CF386F">
              <w:rPr>
                <w:webHidden/>
              </w:rPr>
            </w:r>
            <w:r w:rsidR="00CF386F">
              <w:rPr>
                <w:webHidden/>
              </w:rPr>
              <w:fldChar w:fldCharType="separate"/>
            </w:r>
            <w:r w:rsidR="00CF386F">
              <w:rPr>
                <w:webHidden/>
              </w:rPr>
              <w:t>8</w:t>
            </w:r>
            <w:r w:rsidR="00CF386F">
              <w:rPr>
                <w:webHidden/>
              </w:rPr>
              <w:fldChar w:fldCharType="end"/>
            </w:r>
          </w:hyperlink>
        </w:p>
        <w:p w14:paraId="4D8AF38B" w14:textId="1308BEB7" w:rsidR="00CF386F" w:rsidRDefault="00BD1BC0">
          <w:pPr>
            <w:pStyle w:val="INNH3"/>
            <w:rPr>
              <w:rFonts w:eastAsiaTheme="minorEastAsia"/>
              <w:i w:val="0"/>
              <w:szCs w:val="22"/>
              <w:lang w:eastAsia="nb-NO"/>
            </w:rPr>
          </w:pPr>
          <w:hyperlink w:anchor="_Toc64448955" w:history="1">
            <w:r w:rsidR="00CF386F" w:rsidRPr="00FD169B">
              <w:rPr>
                <w:rStyle w:val="Hyperkobling"/>
              </w:rPr>
              <w:t>3.1.17.</w:t>
            </w:r>
            <w:r w:rsidR="00CF386F">
              <w:rPr>
                <w:rFonts w:eastAsiaTheme="minorEastAsia"/>
                <w:i w:val="0"/>
                <w:szCs w:val="22"/>
                <w:lang w:eastAsia="nb-NO"/>
              </w:rPr>
              <w:tab/>
            </w:r>
            <w:r w:rsidR="00CF386F" w:rsidRPr="00FD169B">
              <w:rPr>
                <w:rStyle w:val="Hyperkobling"/>
              </w:rPr>
              <w:t>N5. 36: Merknader testes i kapittel TODO</w:t>
            </w:r>
            <w:r w:rsidR="00CF386F">
              <w:rPr>
                <w:webHidden/>
              </w:rPr>
              <w:tab/>
            </w:r>
            <w:r w:rsidR="00CF386F">
              <w:rPr>
                <w:webHidden/>
              </w:rPr>
              <w:fldChar w:fldCharType="begin"/>
            </w:r>
            <w:r w:rsidR="00CF386F">
              <w:rPr>
                <w:webHidden/>
              </w:rPr>
              <w:instrText xml:space="preserve"> PAGEREF _Toc64448955 \h </w:instrText>
            </w:r>
            <w:r w:rsidR="00CF386F">
              <w:rPr>
                <w:webHidden/>
              </w:rPr>
            </w:r>
            <w:r w:rsidR="00CF386F">
              <w:rPr>
                <w:webHidden/>
              </w:rPr>
              <w:fldChar w:fldCharType="separate"/>
            </w:r>
            <w:r w:rsidR="00CF386F">
              <w:rPr>
                <w:webHidden/>
              </w:rPr>
              <w:t>8</w:t>
            </w:r>
            <w:r w:rsidR="00CF386F">
              <w:rPr>
                <w:webHidden/>
              </w:rPr>
              <w:fldChar w:fldCharType="end"/>
            </w:r>
          </w:hyperlink>
        </w:p>
        <w:p w14:paraId="66ADEF30" w14:textId="7BA0EB6C" w:rsidR="00CF386F" w:rsidRDefault="00BD1BC0">
          <w:pPr>
            <w:pStyle w:val="INNH3"/>
            <w:rPr>
              <w:rFonts w:eastAsiaTheme="minorEastAsia"/>
              <w:i w:val="0"/>
              <w:szCs w:val="22"/>
              <w:lang w:eastAsia="nb-NO"/>
            </w:rPr>
          </w:pPr>
          <w:hyperlink w:anchor="_Toc64448956" w:history="1">
            <w:r w:rsidR="00CF386F" w:rsidRPr="00FD169B">
              <w:rPr>
                <w:rStyle w:val="Hyperkobling"/>
              </w:rPr>
              <w:t>3.1.18.</w:t>
            </w:r>
            <w:r w:rsidR="00CF386F">
              <w:rPr>
                <w:rFonts w:eastAsiaTheme="minorEastAsia"/>
                <w:i w:val="0"/>
                <w:szCs w:val="22"/>
                <w:lang w:eastAsia="nb-NO"/>
              </w:rPr>
              <w:tab/>
            </w:r>
            <w:r w:rsidR="00CF386F" w:rsidRPr="00FD169B">
              <w:rPr>
                <w:rStyle w:val="Hyperkobling"/>
              </w:rPr>
              <w:t>N5. 37: Kryssreferanser testes videre i kapittel TODO</w:t>
            </w:r>
            <w:r w:rsidR="00CF386F">
              <w:rPr>
                <w:webHidden/>
              </w:rPr>
              <w:tab/>
            </w:r>
            <w:r w:rsidR="00CF386F">
              <w:rPr>
                <w:webHidden/>
              </w:rPr>
              <w:fldChar w:fldCharType="begin"/>
            </w:r>
            <w:r w:rsidR="00CF386F">
              <w:rPr>
                <w:webHidden/>
              </w:rPr>
              <w:instrText xml:space="preserve"> PAGEREF _Toc64448956 \h </w:instrText>
            </w:r>
            <w:r w:rsidR="00CF386F">
              <w:rPr>
                <w:webHidden/>
              </w:rPr>
            </w:r>
            <w:r w:rsidR="00CF386F">
              <w:rPr>
                <w:webHidden/>
              </w:rPr>
              <w:fldChar w:fldCharType="separate"/>
            </w:r>
            <w:r w:rsidR="00CF386F">
              <w:rPr>
                <w:webHidden/>
              </w:rPr>
              <w:t>8</w:t>
            </w:r>
            <w:r w:rsidR="00CF386F">
              <w:rPr>
                <w:webHidden/>
              </w:rPr>
              <w:fldChar w:fldCharType="end"/>
            </w:r>
          </w:hyperlink>
        </w:p>
        <w:p w14:paraId="39BE0085" w14:textId="16DA2435" w:rsidR="00CF386F" w:rsidRDefault="00BD1BC0">
          <w:pPr>
            <w:pStyle w:val="INNH3"/>
            <w:rPr>
              <w:rFonts w:eastAsiaTheme="minorEastAsia"/>
              <w:i w:val="0"/>
              <w:szCs w:val="22"/>
              <w:lang w:eastAsia="nb-NO"/>
            </w:rPr>
          </w:pPr>
          <w:hyperlink w:anchor="_Toc64448957" w:history="1">
            <w:r w:rsidR="00CF386F" w:rsidRPr="00FD169B">
              <w:rPr>
                <w:rStyle w:val="Hyperkobling"/>
              </w:rPr>
              <w:t>3.1.19.</w:t>
            </w:r>
            <w:r w:rsidR="00CF386F">
              <w:rPr>
                <w:rFonts w:eastAsiaTheme="minorEastAsia"/>
                <w:i w:val="0"/>
                <w:szCs w:val="22"/>
                <w:lang w:eastAsia="nb-NO"/>
              </w:rPr>
              <w:tab/>
            </w:r>
            <w:r w:rsidR="00CF386F" w:rsidRPr="00FD169B">
              <w:rPr>
                <w:rStyle w:val="Hyperkobling"/>
              </w:rPr>
              <w:t>N5. 38: Presedenser</w:t>
            </w:r>
            <w:r w:rsidR="00CF386F">
              <w:rPr>
                <w:webHidden/>
              </w:rPr>
              <w:tab/>
            </w:r>
            <w:r w:rsidR="00CF386F">
              <w:rPr>
                <w:webHidden/>
              </w:rPr>
              <w:fldChar w:fldCharType="begin"/>
            </w:r>
            <w:r w:rsidR="00CF386F">
              <w:rPr>
                <w:webHidden/>
              </w:rPr>
              <w:instrText xml:space="preserve"> PAGEREF _Toc64448957 \h </w:instrText>
            </w:r>
            <w:r w:rsidR="00CF386F">
              <w:rPr>
                <w:webHidden/>
              </w:rPr>
            </w:r>
            <w:r w:rsidR="00CF386F">
              <w:rPr>
                <w:webHidden/>
              </w:rPr>
              <w:fldChar w:fldCharType="separate"/>
            </w:r>
            <w:r w:rsidR="00CF386F">
              <w:rPr>
                <w:webHidden/>
              </w:rPr>
              <w:t>8</w:t>
            </w:r>
            <w:r w:rsidR="00CF386F">
              <w:rPr>
                <w:webHidden/>
              </w:rPr>
              <w:fldChar w:fldCharType="end"/>
            </w:r>
          </w:hyperlink>
        </w:p>
        <w:p w14:paraId="4926C05D" w14:textId="4F1C7230" w:rsidR="00CF386F" w:rsidRDefault="00BD1BC0">
          <w:pPr>
            <w:pStyle w:val="INNH3"/>
            <w:rPr>
              <w:rFonts w:eastAsiaTheme="minorEastAsia"/>
              <w:i w:val="0"/>
              <w:szCs w:val="22"/>
              <w:lang w:eastAsia="nb-NO"/>
            </w:rPr>
          </w:pPr>
          <w:hyperlink w:anchor="_Toc64448958" w:history="1">
            <w:r w:rsidR="00CF386F" w:rsidRPr="00FD169B">
              <w:rPr>
                <w:rStyle w:val="Hyperkobling"/>
              </w:rPr>
              <w:t>3.1.20.</w:t>
            </w:r>
            <w:r w:rsidR="00CF386F">
              <w:rPr>
                <w:rFonts w:eastAsiaTheme="minorEastAsia"/>
                <w:i w:val="0"/>
                <w:szCs w:val="22"/>
                <w:lang w:eastAsia="nb-NO"/>
              </w:rPr>
              <w:tab/>
            </w:r>
            <w:r w:rsidR="00CF386F" w:rsidRPr="00FD169B">
              <w:rPr>
                <w:rStyle w:val="Hyperkobling"/>
              </w:rPr>
              <w:t>N5. 39: Korrespondanseparter</w:t>
            </w:r>
            <w:r w:rsidR="00CF386F">
              <w:rPr>
                <w:webHidden/>
              </w:rPr>
              <w:tab/>
            </w:r>
            <w:r w:rsidR="00CF386F">
              <w:rPr>
                <w:webHidden/>
              </w:rPr>
              <w:fldChar w:fldCharType="begin"/>
            </w:r>
            <w:r w:rsidR="00CF386F">
              <w:rPr>
                <w:webHidden/>
              </w:rPr>
              <w:instrText xml:space="preserve"> PAGEREF _Toc64448958 \h </w:instrText>
            </w:r>
            <w:r w:rsidR="00CF386F">
              <w:rPr>
                <w:webHidden/>
              </w:rPr>
            </w:r>
            <w:r w:rsidR="00CF386F">
              <w:rPr>
                <w:webHidden/>
              </w:rPr>
              <w:fldChar w:fldCharType="separate"/>
            </w:r>
            <w:r w:rsidR="00CF386F">
              <w:rPr>
                <w:webHidden/>
              </w:rPr>
              <w:t>8</w:t>
            </w:r>
            <w:r w:rsidR="00CF386F">
              <w:rPr>
                <w:webHidden/>
              </w:rPr>
              <w:fldChar w:fldCharType="end"/>
            </w:r>
          </w:hyperlink>
        </w:p>
        <w:p w14:paraId="6EAE85A7" w14:textId="43CE724A" w:rsidR="00CF386F" w:rsidRDefault="00BD1BC0">
          <w:pPr>
            <w:pStyle w:val="INNH3"/>
            <w:rPr>
              <w:rFonts w:eastAsiaTheme="minorEastAsia"/>
              <w:i w:val="0"/>
              <w:szCs w:val="22"/>
              <w:lang w:eastAsia="nb-NO"/>
            </w:rPr>
          </w:pPr>
          <w:hyperlink w:anchor="_Toc64448959" w:history="1">
            <w:r w:rsidR="00CF386F" w:rsidRPr="00FD169B">
              <w:rPr>
                <w:rStyle w:val="Hyperkobling"/>
              </w:rPr>
              <w:t>3.1.21.</w:t>
            </w:r>
            <w:r w:rsidR="00CF386F">
              <w:rPr>
                <w:rFonts w:eastAsiaTheme="minorEastAsia"/>
                <w:i w:val="0"/>
                <w:szCs w:val="22"/>
                <w:lang w:eastAsia="nb-NO"/>
              </w:rPr>
              <w:tab/>
            </w:r>
            <w:r w:rsidR="00CF386F" w:rsidRPr="00FD169B">
              <w:rPr>
                <w:rStyle w:val="Hyperkobling"/>
              </w:rPr>
              <w:t>N5. 40: Avskrivninger</w:t>
            </w:r>
            <w:r w:rsidR="00CF386F">
              <w:rPr>
                <w:webHidden/>
              </w:rPr>
              <w:tab/>
            </w:r>
            <w:r w:rsidR="00CF386F">
              <w:rPr>
                <w:webHidden/>
              </w:rPr>
              <w:fldChar w:fldCharType="begin"/>
            </w:r>
            <w:r w:rsidR="00CF386F">
              <w:rPr>
                <w:webHidden/>
              </w:rPr>
              <w:instrText xml:space="preserve"> PAGEREF _Toc64448959 \h </w:instrText>
            </w:r>
            <w:r w:rsidR="00CF386F">
              <w:rPr>
                <w:webHidden/>
              </w:rPr>
            </w:r>
            <w:r w:rsidR="00CF386F">
              <w:rPr>
                <w:webHidden/>
              </w:rPr>
              <w:fldChar w:fldCharType="separate"/>
            </w:r>
            <w:r w:rsidR="00CF386F">
              <w:rPr>
                <w:webHidden/>
              </w:rPr>
              <w:t>8</w:t>
            </w:r>
            <w:r w:rsidR="00CF386F">
              <w:rPr>
                <w:webHidden/>
              </w:rPr>
              <w:fldChar w:fldCharType="end"/>
            </w:r>
          </w:hyperlink>
        </w:p>
        <w:p w14:paraId="384A37A7" w14:textId="5E4CBA8A" w:rsidR="00CF386F" w:rsidRDefault="00BD1BC0">
          <w:pPr>
            <w:pStyle w:val="INNH3"/>
            <w:rPr>
              <w:rFonts w:eastAsiaTheme="minorEastAsia"/>
              <w:i w:val="0"/>
              <w:szCs w:val="22"/>
              <w:lang w:eastAsia="nb-NO"/>
            </w:rPr>
          </w:pPr>
          <w:hyperlink w:anchor="_Toc64448960" w:history="1">
            <w:r w:rsidR="00CF386F" w:rsidRPr="00FD169B">
              <w:rPr>
                <w:rStyle w:val="Hyperkobling"/>
              </w:rPr>
              <w:t>3.1.22.</w:t>
            </w:r>
            <w:r w:rsidR="00CF386F">
              <w:rPr>
                <w:rFonts w:eastAsiaTheme="minorEastAsia"/>
                <w:i w:val="0"/>
                <w:szCs w:val="22"/>
                <w:lang w:eastAsia="nb-NO"/>
              </w:rPr>
              <w:tab/>
            </w:r>
            <w:r w:rsidR="00CF386F" w:rsidRPr="00FD169B">
              <w:rPr>
                <w:rStyle w:val="Hyperkobling"/>
              </w:rPr>
              <w:t>N5. 41: Dokumentflyter testes i kapittel TODO</w:t>
            </w:r>
            <w:r w:rsidR="00CF386F">
              <w:rPr>
                <w:webHidden/>
              </w:rPr>
              <w:tab/>
            </w:r>
            <w:r w:rsidR="00CF386F">
              <w:rPr>
                <w:webHidden/>
              </w:rPr>
              <w:fldChar w:fldCharType="begin"/>
            </w:r>
            <w:r w:rsidR="00CF386F">
              <w:rPr>
                <w:webHidden/>
              </w:rPr>
              <w:instrText xml:space="preserve"> PAGEREF _Toc64448960 \h </w:instrText>
            </w:r>
            <w:r w:rsidR="00CF386F">
              <w:rPr>
                <w:webHidden/>
              </w:rPr>
            </w:r>
            <w:r w:rsidR="00CF386F">
              <w:rPr>
                <w:webHidden/>
              </w:rPr>
              <w:fldChar w:fldCharType="separate"/>
            </w:r>
            <w:r w:rsidR="00CF386F">
              <w:rPr>
                <w:webHidden/>
              </w:rPr>
              <w:t>8</w:t>
            </w:r>
            <w:r w:rsidR="00CF386F">
              <w:rPr>
                <w:webHidden/>
              </w:rPr>
              <w:fldChar w:fldCharType="end"/>
            </w:r>
          </w:hyperlink>
        </w:p>
        <w:p w14:paraId="1245CF5F" w14:textId="24CC0839" w:rsidR="00CF386F" w:rsidRDefault="00BD1BC0">
          <w:pPr>
            <w:pStyle w:val="INNH3"/>
            <w:rPr>
              <w:rFonts w:eastAsiaTheme="minorEastAsia"/>
              <w:i w:val="0"/>
              <w:szCs w:val="22"/>
              <w:lang w:eastAsia="nb-NO"/>
            </w:rPr>
          </w:pPr>
          <w:hyperlink w:anchor="_Toc64448961" w:history="1">
            <w:r w:rsidR="00CF386F" w:rsidRPr="00FD169B">
              <w:rPr>
                <w:rStyle w:val="Hyperkobling"/>
              </w:rPr>
              <w:t>3.1.23.</w:t>
            </w:r>
            <w:r w:rsidR="00CF386F">
              <w:rPr>
                <w:rFonts w:eastAsiaTheme="minorEastAsia"/>
                <w:i w:val="0"/>
                <w:szCs w:val="22"/>
                <w:lang w:eastAsia="nb-NO"/>
              </w:rPr>
              <w:tab/>
            </w:r>
            <w:r w:rsidR="00CF386F" w:rsidRPr="00FD169B">
              <w:rPr>
                <w:rStyle w:val="Hyperkobling"/>
              </w:rPr>
              <w:t>N5. 42: Skjerminger</w:t>
            </w:r>
            <w:r w:rsidR="00CF386F">
              <w:rPr>
                <w:webHidden/>
              </w:rPr>
              <w:tab/>
            </w:r>
            <w:r w:rsidR="00CF386F">
              <w:rPr>
                <w:webHidden/>
              </w:rPr>
              <w:fldChar w:fldCharType="begin"/>
            </w:r>
            <w:r w:rsidR="00CF386F">
              <w:rPr>
                <w:webHidden/>
              </w:rPr>
              <w:instrText xml:space="preserve"> PAGEREF _Toc64448961 \h </w:instrText>
            </w:r>
            <w:r w:rsidR="00CF386F">
              <w:rPr>
                <w:webHidden/>
              </w:rPr>
            </w:r>
            <w:r w:rsidR="00CF386F">
              <w:rPr>
                <w:webHidden/>
              </w:rPr>
              <w:fldChar w:fldCharType="separate"/>
            </w:r>
            <w:r w:rsidR="00CF386F">
              <w:rPr>
                <w:webHidden/>
              </w:rPr>
              <w:t>8</w:t>
            </w:r>
            <w:r w:rsidR="00CF386F">
              <w:rPr>
                <w:webHidden/>
              </w:rPr>
              <w:fldChar w:fldCharType="end"/>
            </w:r>
          </w:hyperlink>
        </w:p>
        <w:p w14:paraId="1B3130DA" w14:textId="67085D13" w:rsidR="00CF386F" w:rsidRDefault="00BD1BC0">
          <w:pPr>
            <w:pStyle w:val="INNH3"/>
            <w:rPr>
              <w:rFonts w:eastAsiaTheme="minorEastAsia"/>
              <w:i w:val="0"/>
              <w:szCs w:val="22"/>
              <w:lang w:eastAsia="nb-NO"/>
            </w:rPr>
          </w:pPr>
          <w:hyperlink w:anchor="_Toc64448962" w:history="1">
            <w:r w:rsidR="00CF386F" w:rsidRPr="00FD169B">
              <w:rPr>
                <w:rStyle w:val="Hyperkobling"/>
              </w:rPr>
              <w:t>3.1.24.</w:t>
            </w:r>
            <w:r w:rsidR="00CF386F">
              <w:rPr>
                <w:rFonts w:eastAsiaTheme="minorEastAsia"/>
                <w:i w:val="0"/>
                <w:szCs w:val="22"/>
                <w:lang w:eastAsia="nb-NO"/>
              </w:rPr>
              <w:tab/>
            </w:r>
            <w:r w:rsidR="00CF386F" w:rsidRPr="00FD169B">
              <w:rPr>
                <w:rStyle w:val="Hyperkobling"/>
              </w:rPr>
              <w:t>N5. 43: Gradering</w:t>
            </w:r>
            <w:r w:rsidR="00CF386F">
              <w:rPr>
                <w:webHidden/>
              </w:rPr>
              <w:tab/>
            </w:r>
            <w:r w:rsidR="00CF386F">
              <w:rPr>
                <w:webHidden/>
              </w:rPr>
              <w:fldChar w:fldCharType="begin"/>
            </w:r>
            <w:r w:rsidR="00CF386F">
              <w:rPr>
                <w:webHidden/>
              </w:rPr>
              <w:instrText xml:space="preserve"> PAGEREF _Toc64448962 \h </w:instrText>
            </w:r>
            <w:r w:rsidR="00CF386F">
              <w:rPr>
                <w:webHidden/>
              </w:rPr>
            </w:r>
            <w:r w:rsidR="00CF386F">
              <w:rPr>
                <w:webHidden/>
              </w:rPr>
              <w:fldChar w:fldCharType="separate"/>
            </w:r>
            <w:r w:rsidR="00CF386F">
              <w:rPr>
                <w:webHidden/>
              </w:rPr>
              <w:t>8</w:t>
            </w:r>
            <w:r w:rsidR="00CF386F">
              <w:rPr>
                <w:webHidden/>
              </w:rPr>
              <w:fldChar w:fldCharType="end"/>
            </w:r>
          </w:hyperlink>
        </w:p>
        <w:p w14:paraId="492BDDA8" w14:textId="6CF3837E" w:rsidR="00CF386F" w:rsidRDefault="00BD1BC0">
          <w:pPr>
            <w:pStyle w:val="INNH3"/>
            <w:rPr>
              <w:rFonts w:eastAsiaTheme="minorEastAsia"/>
              <w:i w:val="0"/>
              <w:szCs w:val="22"/>
              <w:lang w:eastAsia="nb-NO"/>
            </w:rPr>
          </w:pPr>
          <w:hyperlink w:anchor="_Toc64448963" w:history="1">
            <w:r w:rsidR="00CF386F" w:rsidRPr="00FD169B">
              <w:rPr>
                <w:rStyle w:val="Hyperkobling"/>
              </w:rPr>
              <w:t>3.1.25.</w:t>
            </w:r>
            <w:r w:rsidR="00CF386F">
              <w:rPr>
                <w:rFonts w:eastAsiaTheme="minorEastAsia"/>
                <w:i w:val="0"/>
                <w:szCs w:val="22"/>
                <w:lang w:eastAsia="nb-NO"/>
              </w:rPr>
              <w:tab/>
            </w:r>
            <w:r w:rsidR="00CF386F" w:rsidRPr="00FD169B">
              <w:rPr>
                <w:rStyle w:val="Hyperkobling"/>
              </w:rPr>
              <w:t>N5. 44 - N5. 45: Kassasjoner</w:t>
            </w:r>
            <w:r w:rsidR="00CF386F">
              <w:rPr>
                <w:webHidden/>
              </w:rPr>
              <w:tab/>
            </w:r>
            <w:r w:rsidR="00CF386F">
              <w:rPr>
                <w:webHidden/>
              </w:rPr>
              <w:fldChar w:fldCharType="begin"/>
            </w:r>
            <w:r w:rsidR="00CF386F">
              <w:rPr>
                <w:webHidden/>
              </w:rPr>
              <w:instrText xml:space="preserve"> PAGEREF _Toc64448963 \h </w:instrText>
            </w:r>
            <w:r w:rsidR="00CF386F">
              <w:rPr>
                <w:webHidden/>
              </w:rPr>
            </w:r>
            <w:r w:rsidR="00CF386F">
              <w:rPr>
                <w:webHidden/>
              </w:rPr>
              <w:fldChar w:fldCharType="separate"/>
            </w:r>
            <w:r w:rsidR="00CF386F">
              <w:rPr>
                <w:webHidden/>
              </w:rPr>
              <w:t>8</w:t>
            </w:r>
            <w:r w:rsidR="00CF386F">
              <w:rPr>
                <w:webHidden/>
              </w:rPr>
              <w:fldChar w:fldCharType="end"/>
            </w:r>
          </w:hyperlink>
        </w:p>
        <w:p w14:paraId="32E3544B" w14:textId="1416821D" w:rsidR="00CF386F" w:rsidRDefault="00BD1BC0">
          <w:pPr>
            <w:pStyle w:val="INNH3"/>
            <w:rPr>
              <w:rFonts w:eastAsiaTheme="minorEastAsia"/>
              <w:i w:val="0"/>
              <w:szCs w:val="22"/>
              <w:lang w:eastAsia="nb-NO"/>
            </w:rPr>
          </w:pPr>
          <w:hyperlink w:anchor="_Toc64448964" w:history="1">
            <w:r w:rsidR="00CF386F" w:rsidRPr="00FD169B">
              <w:rPr>
                <w:rStyle w:val="Hyperkobling"/>
              </w:rPr>
              <w:t>3.1.26.</w:t>
            </w:r>
            <w:r w:rsidR="00CF386F">
              <w:rPr>
                <w:rFonts w:eastAsiaTheme="minorEastAsia"/>
                <w:i w:val="0"/>
                <w:szCs w:val="22"/>
                <w:lang w:eastAsia="nb-NO"/>
              </w:rPr>
              <w:tab/>
            </w:r>
            <w:r w:rsidR="00CF386F" w:rsidRPr="00FD169B">
              <w:rPr>
                <w:rStyle w:val="Hyperkobling"/>
              </w:rPr>
              <w:t>N5. 46: Konvertering</w:t>
            </w:r>
            <w:r w:rsidR="00CF386F">
              <w:rPr>
                <w:webHidden/>
              </w:rPr>
              <w:tab/>
            </w:r>
            <w:r w:rsidR="00CF386F">
              <w:rPr>
                <w:webHidden/>
              </w:rPr>
              <w:fldChar w:fldCharType="begin"/>
            </w:r>
            <w:r w:rsidR="00CF386F">
              <w:rPr>
                <w:webHidden/>
              </w:rPr>
              <w:instrText xml:space="preserve"> PAGEREF _Toc64448964 \h </w:instrText>
            </w:r>
            <w:r w:rsidR="00CF386F">
              <w:rPr>
                <w:webHidden/>
              </w:rPr>
            </w:r>
            <w:r w:rsidR="00CF386F">
              <w:rPr>
                <w:webHidden/>
              </w:rPr>
              <w:fldChar w:fldCharType="separate"/>
            </w:r>
            <w:r w:rsidR="00CF386F">
              <w:rPr>
                <w:webHidden/>
              </w:rPr>
              <w:t>8</w:t>
            </w:r>
            <w:r w:rsidR="00CF386F">
              <w:rPr>
                <w:webHidden/>
              </w:rPr>
              <w:fldChar w:fldCharType="end"/>
            </w:r>
          </w:hyperlink>
        </w:p>
        <w:p w14:paraId="5625880D" w14:textId="6196AD22" w:rsidR="00CF386F" w:rsidRDefault="00BD1BC0">
          <w:pPr>
            <w:pStyle w:val="INNH3"/>
            <w:rPr>
              <w:rFonts w:eastAsiaTheme="minorEastAsia"/>
              <w:i w:val="0"/>
              <w:szCs w:val="22"/>
              <w:lang w:eastAsia="nb-NO"/>
            </w:rPr>
          </w:pPr>
          <w:hyperlink w:anchor="_Toc64448965" w:history="1">
            <w:r w:rsidR="00CF386F" w:rsidRPr="00FD169B">
              <w:rPr>
                <w:rStyle w:val="Hyperkobling"/>
              </w:rPr>
              <w:t>3.1.27.</w:t>
            </w:r>
            <w:r w:rsidR="00CF386F">
              <w:rPr>
                <w:rFonts w:eastAsiaTheme="minorEastAsia"/>
                <w:i w:val="0"/>
                <w:szCs w:val="22"/>
                <w:lang w:eastAsia="nb-NO"/>
              </w:rPr>
              <w:tab/>
            </w:r>
            <w:r w:rsidR="00CF386F" w:rsidRPr="00FD169B">
              <w:rPr>
                <w:rStyle w:val="Hyperkobling"/>
              </w:rPr>
              <w:t>N5. 47: Systemidentifikasjoner</w:t>
            </w:r>
            <w:r w:rsidR="00CF386F">
              <w:rPr>
                <w:webHidden/>
              </w:rPr>
              <w:tab/>
            </w:r>
            <w:r w:rsidR="00CF386F">
              <w:rPr>
                <w:webHidden/>
              </w:rPr>
              <w:fldChar w:fldCharType="begin"/>
            </w:r>
            <w:r w:rsidR="00CF386F">
              <w:rPr>
                <w:webHidden/>
              </w:rPr>
              <w:instrText xml:space="preserve"> PAGEREF _Toc64448965 \h </w:instrText>
            </w:r>
            <w:r w:rsidR="00CF386F">
              <w:rPr>
                <w:webHidden/>
              </w:rPr>
            </w:r>
            <w:r w:rsidR="00CF386F">
              <w:rPr>
                <w:webHidden/>
              </w:rPr>
              <w:fldChar w:fldCharType="separate"/>
            </w:r>
            <w:r w:rsidR="00CF386F">
              <w:rPr>
                <w:webHidden/>
              </w:rPr>
              <w:t>9</w:t>
            </w:r>
            <w:r w:rsidR="00CF386F">
              <w:rPr>
                <w:webHidden/>
              </w:rPr>
              <w:fldChar w:fldCharType="end"/>
            </w:r>
          </w:hyperlink>
        </w:p>
        <w:p w14:paraId="78E14D82" w14:textId="3B38FDD6" w:rsidR="00CF386F" w:rsidRDefault="00BD1BC0">
          <w:pPr>
            <w:pStyle w:val="INNH3"/>
            <w:rPr>
              <w:rFonts w:eastAsiaTheme="minorEastAsia"/>
              <w:i w:val="0"/>
              <w:szCs w:val="22"/>
              <w:lang w:eastAsia="nb-NO"/>
            </w:rPr>
          </w:pPr>
          <w:hyperlink w:anchor="_Toc64448966" w:history="1">
            <w:r w:rsidR="00CF386F" w:rsidRPr="00FD169B">
              <w:rPr>
                <w:rStyle w:val="Hyperkobling"/>
              </w:rPr>
              <w:t>3.1.28.</w:t>
            </w:r>
            <w:r w:rsidR="00CF386F">
              <w:rPr>
                <w:rFonts w:eastAsiaTheme="minorEastAsia"/>
                <w:i w:val="0"/>
                <w:szCs w:val="22"/>
                <w:lang w:eastAsia="nb-NO"/>
              </w:rPr>
              <w:tab/>
            </w:r>
            <w:r w:rsidR="00CF386F" w:rsidRPr="00FD169B">
              <w:rPr>
                <w:rStyle w:val="Hyperkobling"/>
              </w:rPr>
              <w:t>N5. 48: Arkivdelreferanser</w:t>
            </w:r>
            <w:r w:rsidR="00CF386F">
              <w:rPr>
                <w:webHidden/>
              </w:rPr>
              <w:tab/>
            </w:r>
            <w:r w:rsidR="00CF386F">
              <w:rPr>
                <w:webHidden/>
              </w:rPr>
              <w:fldChar w:fldCharType="begin"/>
            </w:r>
            <w:r w:rsidR="00CF386F">
              <w:rPr>
                <w:webHidden/>
              </w:rPr>
              <w:instrText xml:space="preserve"> PAGEREF _Toc64448966 \h </w:instrText>
            </w:r>
            <w:r w:rsidR="00CF386F">
              <w:rPr>
                <w:webHidden/>
              </w:rPr>
            </w:r>
            <w:r w:rsidR="00CF386F">
              <w:rPr>
                <w:webHidden/>
              </w:rPr>
              <w:fldChar w:fldCharType="separate"/>
            </w:r>
            <w:r w:rsidR="00CF386F">
              <w:rPr>
                <w:webHidden/>
              </w:rPr>
              <w:t>9</w:t>
            </w:r>
            <w:r w:rsidR="00CF386F">
              <w:rPr>
                <w:webHidden/>
              </w:rPr>
              <w:fldChar w:fldCharType="end"/>
            </w:r>
          </w:hyperlink>
        </w:p>
        <w:p w14:paraId="76677EEA" w14:textId="2AD3BA69" w:rsidR="00CF386F" w:rsidRDefault="00BD1BC0">
          <w:pPr>
            <w:pStyle w:val="INNH3"/>
            <w:rPr>
              <w:rFonts w:eastAsiaTheme="minorEastAsia"/>
              <w:i w:val="0"/>
              <w:szCs w:val="22"/>
              <w:lang w:eastAsia="nb-NO"/>
            </w:rPr>
          </w:pPr>
          <w:hyperlink w:anchor="_Toc64448967" w:history="1">
            <w:r w:rsidR="00CF386F" w:rsidRPr="00FD169B">
              <w:rPr>
                <w:rStyle w:val="Hyperkobling"/>
              </w:rPr>
              <w:t>3.1.29.</w:t>
            </w:r>
            <w:r w:rsidR="00CF386F">
              <w:rPr>
                <w:rFonts w:eastAsiaTheme="minorEastAsia"/>
                <w:i w:val="0"/>
                <w:szCs w:val="22"/>
                <w:lang w:eastAsia="nb-NO"/>
              </w:rPr>
              <w:tab/>
            </w:r>
            <w:r w:rsidR="00CF386F" w:rsidRPr="00FD169B">
              <w:rPr>
                <w:rStyle w:val="Hyperkobling"/>
              </w:rPr>
              <w:t>N5. 51: Se eget klassifikasjonskapittel TODO</w:t>
            </w:r>
            <w:r w:rsidR="00CF386F">
              <w:rPr>
                <w:webHidden/>
              </w:rPr>
              <w:tab/>
            </w:r>
            <w:r w:rsidR="00CF386F">
              <w:rPr>
                <w:webHidden/>
              </w:rPr>
              <w:fldChar w:fldCharType="begin"/>
            </w:r>
            <w:r w:rsidR="00CF386F">
              <w:rPr>
                <w:webHidden/>
              </w:rPr>
              <w:instrText xml:space="preserve"> PAGEREF _Toc64448967 \h </w:instrText>
            </w:r>
            <w:r w:rsidR="00CF386F">
              <w:rPr>
                <w:webHidden/>
              </w:rPr>
            </w:r>
            <w:r w:rsidR="00CF386F">
              <w:rPr>
                <w:webHidden/>
              </w:rPr>
              <w:fldChar w:fldCharType="separate"/>
            </w:r>
            <w:r w:rsidR="00CF386F">
              <w:rPr>
                <w:webHidden/>
              </w:rPr>
              <w:t>9</w:t>
            </w:r>
            <w:r w:rsidR="00CF386F">
              <w:rPr>
                <w:webHidden/>
              </w:rPr>
              <w:fldChar w:fldCharType="end"/>
            </w:r>
          </w:hyperlink>
        </w:p>
        <w:p w14:paraId="7B7CDF99" w14:textId="4510E187" w:rsidR="00CF386F" w:rsidRDefault="00BD1BC0">
          <w:pPr>
            <w:pStyle w:val="INNH3"/>
            <w:rPr>
              <w:rFonts w:eastAsiaTheme="minorEastAsia"/>
              <w:i w:val="0"/>
              <w:szCs w:val="22"/>
              <w:lang w:eastAsia="nb-NO"/>
            </w:rPr>
          </w:pPr>
          <w:hyperlink w:anchor="_Toc64448968" w:history="1">
            <w:r w:rsidR="00CF386F" w:rsidRPr="00FD169B">
              <w:rPr>
                <w:rStyle w:val="Hyperkobling"/>
              </w:rPr>
              <w:t>3.1.30.</w:t>
            </w:r>
            <w:r w:rsidR="00CF386F">
              <w:rPr>
                <w:rFonts w:eastAsiaTheme="minorEastAsia"/>
                <w:i w:val="0"/>
                <w:szCs w:val="22"/>
                <w:lang w:eastAsia="nb-NO"/>
              </w:rPr>
              <w:tab/>
            </w:r>
            <w:r w:rsidR="00CF386F" w:rsidRPr="00FD169B">
              <w:rPr>
                <w:rStyle w:val="Hyperkobling"/>
              </w:rPr>
              <w:t>N5. 59: Antall journalposter</w:t>
            </w:r>
            <w:r w:rsidR="00CF386F">
              <w:rPr>
                <w:webHidden/>
              </w:rPr>
              <w:tab/>
            </w:r>
            <w:r w:rsidR="00CF386F">
              <w:rPr>
                <w:webHidden/>
              </w:rPr>
              <w:fldChar w:fldCharType="begin"/>
            </w:r>
            <w:r w:rsidR="00CF386F">
              <w:rPr>
                <w:webHidden/>
              </w:rPr>
              <w:instrText xml:space="preserve"> PAGEREF _Toc64448968 \h </w:instrText>
            </w:r>
            <w:r w:rsidR="00CF386F">
              <w:rPr>
                <w:webHidden/>
              </w:rPr>
            </w:r>
            <w:r w:rsidR="00CF386F">
              <w:rPr>
                <w:webHidden/>
              </w:rPr>
              <w:fldChar w:fldCharType="separate"/>
            </w:r>
            <w:r w:rsidR="00CF386F">
              <w:rPr>
                <w:webHidden/>
              </w:rPr>
              <w:t>9</w:t>
            </w:r>
            <w:r w:rsidR="00CF386F">
              <w:rPr>
                <w:webHidden/>
              </w:rPr>
              <w:fldChar w:fldCharType="end"/>
            </w:r>
          </w:hyperlink>
        </w:p>
        <w:p w14:paraId="009AF5E2" w14:textId="2B9DB31E" w:rsidR="00CF386F" w:rsidRDefault="00BD1BC0">
          <w:pPr>
            <w:pStyle w:val="INNH3"/>
            <w:rPr>
              <w:rFonts w:eastAsiaTheme="minorEastAsia"/>
              <w:i w:val="0"/>
              <w:szCs w:val="22"/>
              <w:lang w:eastAsia="nb-NO"/>
            </w:rPr>
          </w:pPr>
          <w:hyperlink w:anchor="_Toc64448969" w:history="1">
            <w:r w:rsidR="00CF386F" w:rsidRPr="00FD169B">
              <w:rPr>
                <w:rStyle w:val="Hyperkobling"/>
              </w:rPr>
              <w:t>3.1.31.</w:t>
            </w:r>
            <w:r w:rsidR="00CF386F">
              <w:rPr>
                <w:rFonts w:eastAsiaTheme="minorEastAsia"/>
                <w:i w:val="0"/>
                <w:szCs w:val="22"/>
                <w:lang w:eastAsia="nb-NO"/>
              </w:rPr>
              <w:tab/>
            </w:r>
            <w:r w:rsidR="00CF386F" w:rsidRPr="00FD169B">
              <w:rPr>
                <w:rStyle w:val="Hyperkobling"/>
              </w:rPr>
              <w:t>N5. 60: Start og sluttdatoer for arkivstruktur og journaler</w:t>
            </w:r>
            <w:r w:rsidR="00CF386F">
              <w:rPr>
                <w:webHidden/>
              </w:rPr>
              <w:tab/>
            </w:r>
            <w:r w:rsidR="00CF386F">
              <w:rPr>
                <w:webHidden/>
              </w:rPr>
              <w:fldChar w:fldCharType="begin"/>
            </w:r>
            <w:r w:rsidR="00CF386F">
              <w:rPr>
                <w:webHidden/>
              </w:rPr>
              <w:instrText xml:space="preserve"> PAGEREF _Toc64448969 \h </w:instrText>
            </w:r>
            <w:r w:rsidR="00CF386F">
              <w:rPr>
                <w:webHidden/>
              </w:rPr>
            </w:r>
            <w:r w:rsidR="00CF386F">
              <w:rPr>
                <w:webHidden/>
              </w:rPr>
              <w:fldChar w:fldCharType="separate"/>
            </w:r>
            <w:r w:rsidR="00CF386F">
              <w:rPr>
                <w:webHidden/>
              </w:rPr>
              <w:t>9</w:t>
            </w:r>
            <w:r w:rsidR="00CF386F">
              <w:rPr>
                <w:webHidden/>
              </w:rPr>
              <w:fldChar w:fldCharType="end"/>
            </w:r>
          </w:hyperlink>
        </w:p>
        <w:p w14:paraId="53D797F9" w14:textId="0F8D0C9B" w:rsidR="00CF386F" w:rsidRDefault="00BD1BC0">
          <w:pPr>
            <w:pStyle w:val="INNH3"/>
            <w:rPr>
              <w:rFonts w:eastAsiaTheme="minorEastAsia"/>
              <w:i w:val="0"/>
              <w:szCs w:val="22"/>
              <w:lang w:eastAsia="nb-NO"/>
            </w:rPr>
          </w:pPr>
          <w:hyperlink w:anchor="_Toc64448970" w:history="1">
            <w:r w:rsidR="00CF386F" w:rsidRPr="00FD169B">
              <w:rPr>
                <w:rStyle w:val="Hyperkobling"/>
              </w:rPr>
              <w:t>3.1.32.</w:t>
            </w:r>
            <w:r w:rsidR="00CF386F">
              <w:rPr>
                <w:rFonts w:eastAsiaTheme="minorEastAsia"/>
                <w:i w:val="0"/>
                <w:szCs w:val="22"/>
                <w:lang w:eastAsia="nb-NO"/>
              </w:rPr>
              <w:tab/>
            </w:r>
            <w:r w:rsidR="00CF386F" w:rsidRPr="00FD169B">
              <w:rPr>
                <w:rStyle w:val="Hyperkobling"/>
              </w:rPr>
              <w:t>N5. 61 - N5. 62: Endringslogg testes i kapittel TODO</w:t>
            </w:r>
            <w:r w:rsidR="00CF386F">
              <w:rPr>
                <w:webHidden/>
              </w:rPr>
              <w:tab/>
            </w:r>
            <w:r w:rsidR="00CF386F">
              <w:rPr>
                <w:webHidden/>
              </w:rPr>
              <w:fldChar w:fldCharType="begin"/>
            </w:r>
            <w:r w:rsidR="00CF386F">
              <w:rPr>
                <w:webHidden/>
              </w:rPr>
              <w:instrText xml:space="preserve"> PAGEREF _Toc64448970 \h </w:instrText>
            </w:r>
            <w:r w:rsidR="00CF386F">
              <w:rPr>
                <w:webHidden/>
              </w:rPr>
            </w:r>
            <w:r w:rsidR="00CF386F">
              <w:rPr>
                <w:webHidden/>
              </w:rPr>
              <w:fldChar w:fldCharType="separate"/>
            </w:r>
            <w:r w:rsidR="00CF386F">
              <w:rPr>
                <w:webHidden/>
              </w:rPr>
              <w:t>9</w:t>
            </w:r>
            <w:r w:rsidR="00CF386F">
              <w:rPr>
                <w:webHidden/>
              </w:rPr>
              <w:fldChar w:fldCharType="end"/>
            </w:r>
          </w:hyperlink>
        </w:p>
        <w:p w14:paraId="10EE0021" w14:textId="1DD1E075" w:rsidR="00CF386F" w:rsidRDefault="00BD1BC0">
          <w:pPr>
            <w:pStyle w:val="INNH3"/>
            <w:rPr>
              <w:rFonts w:eastAsiaTheme="minorEastAsia"/>
              <w:i w:val="0"/>
              <w:szCs w:val="22"/>
              <w:lang w:eastAsia="nb-NO"/>
            </w:rPr>
          </w:pPr>
          <w:hyperlink w:anchor="_Toc64448971" w:history="1">
            <w:r w:rsidR="00CF386F" w:rsidRPr="00FD169B">
              <w:rPr>
                <w:rStyle w:val="Hyperkobling"/>
              </w:rPr>
              <w:t>3.1.33.</w:t>
            </w:r>
            <w:r w:rsidR="00CF386F">
              <w:rPr>
                <w:rFonts w:eastAsiaTheme="minorEastAsia"/>
                <w:i w:val="0"/>
                <w:szCs w:val="22"/>
                <w:lang w:eastAsia="nb-NO"/>
              </w:rPr>
              <w:tab/>
            </w:r>
            <w:r w:rsidR="00CF386F" w:rsidRPr="00FD169B">
              <w:rPr>
                <w:rStyle w:val="Hyperkobling"/>
              </w:rPr>
              <w:t>N5. 63: Elementer som mangler innhold</w:t>
            </w:r>
            <w:r w:rsidR="00CF386F">
              <w:rPr>
                <w:webHidden/>
              </w:rPr>
              <w:tab/>
            </w:r>
            <w:r w:rsidR="00CF386F">
              <w:rPr>
                <w:webHidden/>
              </w:rPr>
              <w:fldChar w:fldCharType="begin"/>
            </w:r>
            <w:r w:rsidR="00CF386F">
              <w:rPr>
                <w:webHidden/>
              </w:rPr>
              <w:instrText xml:space="preserve"> PAGEREF _Toc64448971 \h </w:instrText>
            </w:r>
            <w:r w:rsidR="00CF386F">
              <w:rPr>
                <w:webHidden/>
              </w:rPr>
            </w:r>
            <w:r w:rsidR="00CF386F">
              <w:rPr>
                <w:webHidden/>
              </w:rPr>
              <w:fldChar w:fldCharType="separate"/>
            </w:r>
            <w:r w:rsidR="00CF386F">
              <w:rPr>
                <w:webHidden/>
              </w:rPr>
              <w:t>9</w:t>
            </w:r>
            <w:r w:rsidR="00CF386F">
              <w:rPr>
                <w:webHidden/>
              </w:rPr>
              <w:fldChar w:fldCharType="end"/>
            </w:r>
          </w:hyperlink>
        </w:p>
        <w:p w14:paraId="1587BAAC" w14:textId="6122096C" w:rsidR="00CF386F" w:rsidRDefault="00BD1BC0">
          <w:pPr>
            <w:pStyle w:val="INNH2"/>
            <w:rPr>
              <w:rFonts w:eastAsiaTheme="minorEastAsia"/>
              <w:szCs w:val="22"/>
              <w:lang w:eastAsia="nb-NO"/>
            </w:rPr>
          </w:pPr>
          <w:hyperlink w:anchor="_Toc64448972" w:history="1">
            <w:r w:rsidR="00CF386F" w:rsidRPr="00FD169B">
              <w:rPr>
                <w:rStyle w:val="Hyperkobling"/>
              </w:rPr>
              <w:t>3.2.</w:t>
            </w:r>
            <w:r w:rsidR="00CF386F">
              <w:rPr>
                <w:rFonts w:eastAsiaTheme="minorEastAsia"/>
                <w:szCs w:val="22"/>
                <w:lang w:eastAsia="nb-NO"/>
              </w:rPr>
              <w:tab/>
            </w:r>
            <w:r w:rsidR="00CF386F" w:rsidRPr="00FD169B">
              <w:rPr>
                <w:rStyle w:val="Hyperkobling"/>
              </w:rPr>
              <w:t>Test av medfølgende dokumentfiler</w:t>
            </w:r>
            <w:r w:rsidR="00CF386F">
              <w:rPr>
                <w:webHidden/>
              </w:rPr>
              <w:tab/>
            </w:r>
            <w:r w:rsidR="00CF386F">
              <w:rPr>
                <w:webHidden/>
              </w:rPr>
              <w:fldChar w:fldCharType="begin"/>
            </w:r>
            <w:r w:rsidR="00CF386F">
              <w:rPr>
                <w:webHidden/>
              </w:rPr>
              <w:instrText xml:space="preserve"> PAGEREF _Toc64448972 \h </w:instrText>
            </w:r>
            <w:r w:rsidR="00CF386F">
              <w:rPr>
                <w:webHidden/>
              </w:rPr>
            </w:r>
            <w:r w:rsidR="00CF386F">
              <w:rPr>
                <w:webHidden/>
              </w:rPr>
              <w:fldChar w:fldCharType="separate"/>
            </w:r>
            <w:r w:rsidR="00CF386F">
              <w:rPr>
                <w:webHidden/>
              </w:rPr>
              <w:t>9</w:t>
            </w:r>
            <w:r w:rsidR="00CF386F">
              <w:rPr>
                <w:webHidden/>
              </w:rPr>
              <w:fldChar w:fldCharType="end"/>
            </w:r>
          </w:hyperlink>
        </w:p>
        <w:p w14:paraId="1311134E" w14:textId="0F7A06AA" w:rsidR="00CF386F" w:rsidRDefault="00BD1BC0">
          <w:pPr>
            <w:pStyle w:val="INNH3"/>
            <w:rPr>
              <w:rFonts w:eastAsiaTheme="minorEastAsia"/>
              <w:i w:val="0"/>
              <w:szCs w:val="22"/>
              <w:lang w:eastAsia="nb-NO"/>
            </w:rPr>
          </w:pPr>
          <w:hyperlink w:anchor="_Toc64448973" w:history="1">
            <w:r w:rsidR="00CF386F" w:rsidRPr="00FD169B">
              <w:rPr>
                <w:rStyle w:val="Hyperkobling"/>
              </w:rPr>
              <w:t>3.2.1.</w:t>
            </w:r>
            <w:r w:rsidR="00CF386F">
              <w:rPr>
                <w:rFonts w:eastAsiaTheme="minorEastAsia"/>
                <w:i w:val="0"/>
                <w:szCs w:val="22"/>
                <w:lang w:eastAsia="nb-NO"/>
              </w:rPr>
              <w:tab/>
            </w:r>
            <w:r w:rsidR="00CF386F" w:rsidRPr="00FD169B">
              <w:rPr>
                <w:rStyle w:val="Hyperkobling"/>
              </w:rPr>
              <w:t>Avvik: Dokumentformater</w:t>
            </w:r>
            <w:r w:rsidR="00CF386F">
              <w:rPr>
                <w:webHidden/>
              </w:rPr>
              <w:tab/>
            </w:r>
            <w:r w:rsidR="00CF386F">
              <w:rPr>
                <w:webHidden/>
              </w:rPr>
              <w:fldChar w:fldCharType="begin"/>
            </w:r>
            <w:r w:rsidR="00CF386F">
              <w:rPr>
                <w:webHidden/>
              </w:rPr>
              <w:instrText xml:space="preserve"> PAGEREF _Toc64448973 \h </w:instrText>
            </w:r>
            <w:r w:rsidR="00CF386F">
              <w:rPr>
                <w:webHidden/>
              </w:rPr>
            </w:r>
            <w:r w:rsidR="00CF386F">
              <w:rPr>
                <w:webHidden/>
              </w:rPr>
              <w:fldChar w:fldCharType="separate"/>
            </w:r>
            <w:r w:rsidR="00CF386F">
              <w:rPr>
                <w:webHidden/>
              </w:rPr>
              <w:t>9</w:t>
            </w:r>
            <w:r w:rsidR="00CF386F">
              <w:rPr>
                <w:webHidden/>
              </w:rPr>
              <w:fldChar w:fldCharType="end"/>
            </w:r>
          </w:hyperlink>
        </w:p>
        <w:p w14:paraId="111E615E" w14:textId="06B2A624" w:rsidR="00CF386F" w:rsidRDefault="00BD1BC0">
          <w:pPr>
            <w:pStyle w:val="INNH2"/>
            <w:rPr>
              <w:rFonts w:eastAsiaTheme="minorEastAsia"/>
              <w:szCs w:val="22"/>
              <w:lang w:eastAsia="nb-NO"/>
            </w:rPr>
          </w:pPr>
          <w:hyperlink w:anchor="_Toc64448974" w:history="1">
            <w:r w:rsidR="00CF386F" w:rsidRPr="00FD169B">
              <w:rPr>
                <w:rStyle w:val="Hyperkobling"/>
              </w:rPr>
              <w:t>3.3.</w:t>
            </w:r>
            <w:r w:rsidR="00CF386F">
              <w:rPr>
                <w:rFonts w:eastAsiaTheme="minorEastAsia"/>
                <w:szCs w:val="22"/>
                <w:lang w:eastAsia="nb-NO"/>
              </w:rPr>
              <w:tab/>
            </w:r>
            <w:r w:rsidR="00CF386F" w:rsidRPr="00FD169B">
              <w:rPr>
                <w:rStyle w:val="Hyperkobling"/>
              </w:rPr>
              <w:t>Utvidet testing av uttrekket</w:t>
            </w:r>
            <w:r w:rsidR="00CF386F">
              <w:rPr>
                <w:webHidden/>
              </w:rPr>
              <w:tab/>
            </w:r>
            <w:r w:rsidR="00CF386F">
              <w:rPr>
                <w:webHidden/>
              </w:rPr>
              <w:fldChar w:fldCharType="begin"/>
            </w:r>
            <w:r w:rsidR="00CF386F">
              <w:rPr>
                <w:webHidden/>
              </w:rPr>
              <w:instrText xml:space="preserve"> PAGEREF _Toc64448974 \h </w:instrText>
            </w:r>
            <w:r w:rsidR="00CF386F">
              <w:rPr>
                <w:webHidden/>
              </w:rPr>
            </w:r>
            <w:r w:rsidR="00CF386F">
              <w:rPr>
                <w:webHidden/>
              </w:rPr>
              <w:fldChar w:fldCharType="separate"/>
            </w:r>
            <w:r w:rsidR="00CF386F">
              <w:rPr>
                <w:webHidden/>
              </w:rPr>
              <w:t>10</w:t>
            </w:r>
            <w:r w:rsidR="00CF386F">
              <w:rPr>
                <w:webHidden/>
              </w:rPr>
              <w:fldChar w:fldCharType="end"/>
            </w:r>
          </w:hyperlink>
        </w:p>
        <w:p w14:paraId="558A184E" w14:textId="004DB5B7" w:rsidR="00CF386F" w:rsidRDefault="00BD1BC0">
          <w:pPr>
            <w:pStyle w:val="INNH3"/>
            <w:rPr>
              <w:rFonts w:eastAsiaTheme="minorEastAsia"/>
              <w:i w:val="0"/>
              <w:szCs w:val="22"/>
              <w:lang w:eastAsia="nb-NO"/>
            </w:rPr>
          </w:pPr>
          <w:hyperlink w:anchor="_Toc64448975" w:history="1">
            <w:r w:rsidR="00CF386F" w:rsidRPr="00FD169B">
              <w:rPr>
                <w:rStyle w:val="Hyperkobling"/>
              </w:rPr>
              <w:t>3.3.1.</w:t>
            </w:r>
            <w:r w:rsidR="00CF386F">
              <w:rPr>
                <w:rFonts w:eastAsiaTheme="minorEastAsia"/>
                <w:i w:val="0"/>
                <w:szCs w:val="22"/>
                <w:lang w:eastAsia="nb-NO"/>
              </w:rPr>
              <w:tab/>
            </w:r>
            <w:r w:rsidR="00CF386F" w:rsidRPr="00FD169B">
              <w:rPr>
                <w:rStyle w:val="Hyperkobling"/>
              </w:rPr>
              <w:t>Klassifikasjon</w:t>
            </w:r>
            <w:r w:rsidR="00CF386F">
              <w:rPr>
                <w:webHidden/>
              </w:rPr>
              <w:tab/>
            </w:r>
            <w:r w:rsidR="00CF386F">
              <w:rPr>
                <w:webHidden/>
              </w:rPr>
              <w:fldChar w:fldCharType="begin"/>
            </w:r>
            <w:r w:rsidR="00CF386F">
              <w:rPr>
                <w:webHidden/>
              </w:rPr>
              <w:instrText xml:space="preserve"> PAGEREF _Toc64448975 \h </w:instrText>
            </w:r>
            <w:r w:rsidR="00CF386F">
              <w:rPr>
                <w:webHidden/>
              </w:rPr>
            </w:r>
            <w:r w:rsidR="00CF386F">
              <w:rPr>
                <w:webHidden/>
              </w:rPr>
              <w:fldChar w:fldCharType="separate"/>
            </w:r>
            <w:r w:rsidR="00CF386F">
              <w:rPr>
                <w:webHidden/>
              </w:rPr>
              <w:t>10</w:t>
            </w:r>
            <w:r w:rsidR="00CF386F">
              <w:rPr>
                <w:webHidden/>
              </w:rPr>
              <w:fldChar w:fldCharType="end"/>
            </w:r>
          </w:hyperlink>
        </w:p>
        <w:p w14:paraId="2DD35B47" w14:textId="616AA337" w:rsidR="00CF386F" w:rsidRDefault="00BD1BC0">
          <w:pPr>
            <w:pStyle w:val="INNH3"/>
            <w:rPr>
              <w:rFonts w:eastAsiaTheme="minorEastAsia"/>
              <w:i w:val="0"/>
              <w:szCs w:val="22"/>
              <w:lang w:eastAsia="nb-NO"/>
            </w:rPr>
          </w:pPr>
          <w:hyperlink w:anchor="_Toc64448976" w:history="1">
            <w:r w:rsidR="00CF386F" w:rsidRPr="00FD169B">
              <w:rPr>
                <w:rStyle w:val="Hyperkobling"/>
              </w:rPr>
              <w:t>3.3.2.</w:t>
            </w:r>
            <w:r w:rsidR="00CF386F">
              <w:rPr>
                <w:rFonts w:eastAsiaTheme="minorEastAsia"/>
                <w:i w:val="0"/>
                <w:szCs w:val="22"/>
                <w:lang w:eastAsia="nb-NO"/>
              </w:rPr>
              <w:tab/>
            </w:r>
            <w:r w:rsidR="00CF386F" w:rsidRPr="00FD169B">
              <w:rPr>
                <w:rStyle w:val="Hyperkobling"/>
              </w:rPr>
              <w:t>Utvalgsbehandling</w:t>
            </w:r>
            <w:r w:rsidR="00CF386F">
              <w:rPr>
                <w:webHidden/>
              </w:rPr>
              <w:tab/>
            </w:r>
            <w:r w:rsidR="00CF386F">
              <w:rPr>
                <w:webHidden/>
              </w:rPr>
              <w:fldChar w:fldCharType="begin"/>
            </w:r>
            <w:r w:rsidR="00CF386F">
              <w:rPr>
                <w:webHidden/>
              </w:rPr>
              <w:instrText xml:space="preserve"> PAGEREF _Toc64448976 \h </w:instrText>
            </w:r>
            <w:r w:rsidR="00CF386F">
              <w:rPr>
                <w:webHidden/>
              </w:rPr>
            </w:r>
            <w:r w:rsidR="00CF386F">
              <w:rPr>
                <w:webHidden/>
              </w:rPr>
              <w:fldChar w:fldCharType="separate"/>
            </w:r>
            <w:r w:rsidR="00CF386F">
              <w:rPr>
                <w:webHidden/>
              </w:rPr>
              <w:t>10</w:t>
            </w:r>
            <w:r w:rsidR="00CF386F">
              <w:rPr>
                <w:webHidden/>
              </w:rPr>
              <w:fldChar w:fldCharType="end"/>
            </w:r>
          </w:hyperlink>
        </w:p>
        <w:p w14:paraId="20617EB3" w14:textId="43069C8A" w:rsidR="00CF386F" w:rsidRDefault="00BD1BC0">
          <w:pPr>
            <w:pStyle w:val="INNH3"/>
            <w:rPr>
              <w:rFonts w:eastAsiaTheme="minorEastAsia"/>
              <w:i w:val="0"/>
              <w:szCs w:val="22"/>
              <w:lang w:eastAsia="nb-NO"/>
            </w:rPr>
          </w:pPr>
          <w:hyperlink w:anchor="_Toc64448977" w:history="1">
            <w:r w:rsidR="00CF386F" w:rsidRPr="00FD169B">
              <w:rPr>
                <w:rStyle w:val="Hyperkobling"/>
              </w:rPr>
              <w:t>3.3.3.</w:t>
            </w:r>
            <w:r w:rsidR="00CF386F">
              <w:rPr>
                <w:rFonts w:eastAsiaTheme="minorEastAsia"/>
                <w:i w:val="0"/>
                <w:szCs w:val="22"/>
                <w:lang w:eastAsia="nb-NO"/>
              </w:rPr>
              <w:tab/>
            </w:r>
            <w:r w:rsidR="00CF386F" w:rsidRPr="00FD169B">
              <w:rPr>
                <w:rStyle w:val="Hyperkobling"/>
              </w:rPr>
              <w:t>Merknader</w:t>
            </w:r>
            <w:r w:rsidR="00CF386F">
              <w:rPr>
                <w:webHidden/>
              </w:rPr>
              <w:tab/>
            </w:r>
            <w:r w:rsidR="00CF386F">
              <w:rPr>
                <w:webHidden/>
              </w:rPr>
              <w:fldChar w:fldCharType="begin"/>
            </w:r>
            <w:r w:rsidR="00CF386F">
              <w:rPr>
                <w:webHidden/>
              </w:rPr>
              <w:instrText xml:space="preserve"> PAGEREF _Toc64448977 \h </w:instrText>
            </w:r>
            <w:r w:rsidR="00CF386F">
              <w:rPr>
                <w:webHidden/>
              </w:rPr>
            </w:r>
            <w:r w:rsidR="00CF386F">
              <w:rPr>
                <w:webHidden/>
              </w:rPr>
              <w:fldChar w:fldCharType="separate"/>
            </w:r>
            <w:r w:rsidR="00CF386F">
              <w:rPr>
                <w:webHidden/>
              </w:rPr>
              <w:t>10</w:t>
            </w:r>
            <w:r w:rsidR="00CF386F">
              <w:rPr>
                <w:webHidden/>
              </w:rPr>
              <w:fldChar w:fldCharType="end"/>
            </w:r>
          </w:hyperlink>
        </w:p>
        <w:p w14:paraId="57464C94" w14:textId="7317C417" w:rsidR="00CF386F" w:rsidRDefault="00BD1BC0">
          <w:pPr>
            <w:pStyle w:val="INNH3"/>
            <w:rPr>
              <w:rFonts w:eastAsiaTheme="minorEastAsia"/>
              <w:i w:val="0"/>
              <w:szCs w:val="22"/>
              <w:lang w:eastAsia="nb-NO"/>
            </w:rPr>
          </w:pPr>
          <w:hyperlink w:anchor="_Toc64448978" w:history="1">
            <w:r w:rsidR="00CF386F" w:rsidRPr="00FD169B">
              <w:rPr>
                <w:rStyle w:val="Hyperkobling"/>
              </w:rPr>
              <w:t>3.3.4.</w:t>
            </w:r>
            <w:r w:rsidR="00CF386F">
              <w:rPr>
                <w:rFonts w:eastAsiaTheme="minorEastAsia"/>
                <w:i w:val="0"/>
                <w:szCs w:val="22"/>
                <w:lang w:eastAsia="nb-NO"/>
              </w:rPr>
              <w:tab/>
            </w:r>
            <w:r w:rsidR="00CF386F" w:rsidRPr="00FD169B">
              <w:rPr>
                <w:rStyle w:val="Hyperkobling"/>
              </w:rPr>
              <w:t>Kryssreferanser</w:t>
            </w:r>
            <w:r w:rsidR="00CF386F">
              <w:rPr>
                <w:webHidden/>
              </w:rPr>
              <w:tab/>
            </w:r>
            <w:r w:rsidR="00CF386F">
              <w:rPr>
                <w:webHidden/>
              </w:rPr>
              <w:fldChar w:fldCharType="begin"/>
            </w:r>
            <w:r w:rsidR="00CF386F">
              <w:rPr>
                <w:webHidden/>
              </w:rPr>
              <w:instrText xml:space="preserve"> PAGEREF _Toc64448978 \h </w:instrText>
            </w:r>
            <w:r w:rsidR="00CF386F">
              <w:rPr>
                <w:webHidden/>
              </w:rPr>
            </w:r>
            <w:r w:rsidR="00CF386F">
              <w:rPr>
                <w:webHidden/>
              </w:rPr>
              <w:fldChar w:fldCharType="separate"/>
            </w:r>
            <w:r w:rsidR="00CF386F">
              <w:rPr>
                <w:webHidden/>
              </w:rPr>
              <w:t>10</w:t>
            </w:r>
            <w:r w:rsidR="00CF386F">
              <w:rPr>
                <w:webHidden/>
              </w:rPr>
              <w:fldChar w:fldCharType="end"/>
            </w:r>
          </w:hyperlink>
        </w:p>
        <w:p w14:paraId="3EF4A268" w14:textId="08DEB9A1" w:rsidR="00CF386F" w:rsidRDefault="00BD1BC0">
          <w:pPr>
            <w:pStyle w:val="INNH3"/>
            <w:rPr>
              <w:rFonts w:eastAsiaTheme="minorEastAsia"/>
              <w:i w:val="0"/>
              <w:szCs w:val="22"/>
              <w:lang w:eastAsia="nb-NO"/>
            </w:rPr>
          </w:pPr>
          <w:hyperlink w:anchor="_Toc64448979" w:history="1">
            <w:r w:rsidR="00CF386F" w:rsidRPr="00FD169B">
              <w:rPr>
                <w:rStyle w:val="Hyperkobling"/>
              </w:rPr>
              <w:t>3.3.5.</w:t>
            </w:r>
            <w:r w:rsidR="00CF386F">
              <w:rPr>
                <w:rFonts w:eastAsiaTheme="minorEastAsia"/>
                <w:i w:val="0"/>
                <w:szCs w:val="22"/>
                <w:lang w:eastAsia="nb-NO"/>
              </w:rPr>
              <w:tab/>
            </w:r>
            <w:r w:rsidR="00CF386F" w:rsidRPr="00FD169B">
              <w:rPr>
                <w:rStyle w:val="Hyperkobling"/>
              </w:rPr>
              <w:t>Dokumentflyt</w:t>
            </w:r>
            <w:r w:rsidR="00CF386F">
              <w:rPr>
                <w:webHidden/>
              </w:rPr>
              <w:tab/>
            </w:r>
            <w:r w:rsidR="00CF386F">
              <w:rPr>
                <w:webHidden/>
              </w:rPr>
              <w:fldChar w:fldCharType="begin"/>
            </w:r>
            <w:r w:rsidR="00CF386F">
              <w:rPr>
                <w:webHidden/>
              </w:rPr>
              <w:instrText xml:space="preserve"> PAGEREF _Toc64448979 \h </w:instrText>
            </w:r>
            <w:r w:rsidR="00CF386F">
              <w:rPr>
                <w:webHidden/>
              </w:rPr>
            </w:r>
            <w:r w:rsidR="00CF386F">
              <w:rPr>
                <w:webHidden/>
              </w:rPr>
              <w:fldChar w:fldCharType="separate"/>
            </w:r>
            <w:r w:rsidR="00CF386F">
              <w:rPr>
                <w:webHidden/>
              </w:rPr>
              <w:t>10</w:t>
            </w:r>
            <w:r w:rsidR="00CF386F">
              <w:rPr>
                <w:webHidden/>
              </w:rPr>
              <w:fldChar w:fldCharType="end"/>
            </w:r>
          </w:hyperlink>
        </w:p>
        <w:p w14:paraId="4A07450D" w14:textId="490E3AED" w:rsidR="00CF386F" w:rsidRDefault="00BD1BC0">
          <w:pPr>
            <w:pStyle w:val="INNH3"/>
            <w:rPr>
              <w:rFonts w:eastAsiaTheme="minorEastAsia"/>
              <w:i w:val="0"/>
              <w:szCs w:val="22"/>
              <w:lang w:eastAsia="nb-NO"/>
            </w:rPr>
          </w:pPr>
          <w:hyperlink w:anchor="_Toc64448980" w:history="1">
            <w:r w:rsidR="00CF386F" w:rsidRPr="00FD169B">
              <w:rPr>
                <w:rStyle w:val="Hyperkobling"/>
              </w:rPr>
              <w:t>3.3.6.</w:t>
            </w:r>
            <w:r w:rsidR="00CF386F">
              <w:rPr>
                <w:rFonts w:eastAsiaTheme="minorEastAsia"/>
                <w:i w:val="0"/>
                <w:szCs w:val="22"/>
                <w:lang w:eastAsia="nb-NO"/>
              </w:rPr>
              <w:tab/>
            </w:r>
            <w:r w:rsidR="00CF386F" w:rsidRPr="00FD169B">
              <w:rPr>
                <w:rStyle w:val="Hyperkobling"/>
              </w:rPr>
              <w:t>Journalenheter</w:t>
            </w:r>
            <w:r w:rsidR="00CF386F">
              <w:rPr>
                <w:webHidden/>
              </w:rPr>
              <w:tab/>
            </w:r>
            <w:r w:rsidR="00CF386F">
              <w:rPr>
                <w:webHidden/>
              </w:rPr>
              <w:fldChar w:fldCharType="begin"/>
            </w:r>
            <w:r w:rsidR="00CF386F">
              <w:rPr>
                <w:webHidden/>
              </w:rPr>
              <w:instrText xml:space="preserve"> PAGEREF _Toc64448980 \h </w:instrText>
            </w:r>
            <w:r w:rsidR="00CF386F">
              <w:rPr>
                <w:webHidden/>
              </w:rPr>
            </w:r>
            <w:r w:rsidR="00CF386F">
              <w:rPr>
                <w:webHidden/>
              </w:rPr>
              <w:fldChar w:fldCharType="separate"/>
            </w:r>
            <w:r w:rsidR="00CF386F">
              <w:rPr>
                <w:webHidden/>
              </w:rPr>
              <w:t>10</w:t>
            </w:r>
            <w:r w:rsidR="00CF386F">
              <w:rPr>
                <w:webHidden/>
              </w:rPr>
              <w:fldChar w:fldCharType="end"/>
            </w:r>
          </w:hyperlink>
        </w:p>
        <w:p w14:paraId="13F0D253" w14:textId="4907247A" w:rsidR="00CF386F" w:rsidRDefault="00BD1BC0">
          <w:pPr>
            <w:pStyle w:val="INNH3"/>
            <w:rPr>
              <w:rFonts w:eastAsiaTheme="minorEastAsia"/>
              <w:i w:val="0"/>
              <w:szCs w:val="22"/>
              <w:lang w:eastAsia="nb-NO"/>
            </w:rPr>
          </w:pPr>
          <w:hyperlink w:anchor="_Toc64448981" w:history="1">
            <w:r w:rsidR="00CF386F" w:rsidRPr="00FD169B">
              <w:rPr>
                <w:rStyle w:val="Hyperkobling"/>
              </w:rPr>
              <w:t>3.3.7.</w:t>
            </w:r>
            <w:r w:rsidR="00CF386F">
              <w:rPr>
                <w:rFonts w:eastAsiaTheme="minorEastAsia"/>
                <w:i w:val="0"/>
                <w:szCs w:val="22"/>
                <w:lang w:eastAsia="nb-NO"/>
              </w:rPr>
              <w:tab/>
            </w:r>
            <w:r w:rsidR="00CF386F" w:rsidRPr="00FD169B">
              <w:rPr>
                <w:rStyle w:val="Hyperkobling"/>
              </w:rPr>
              <w:t>Administrative enheter</w:t>
            </w:r>
            <w:r w:rsidR="00CF386F">
              <w:rPr>
                <w:webHidden/>
              </w:rPr>
              <w:tab/>
            </w:r>
            <w:r w:rsidR="00CF386F">
              <w:rPr>
                <w:webHidden/>
              </w:rPr>
              <w:fldChar w:fldCharType="begin"/>
            </w:r>
            <w:r w:rsidR="00CF386F">
              <w:rPr>
                <w:webHidden/>
              </w:rPr>
              <w:instrText xml:space="preserve"> PAGEREF _Toc64448981 \h </w:instrText>
            </w:r>
            <w:r w:rsidR="00CF386F">
              <w:rPr>
                <w:webHidden/>
              </w:rPr>
            </w:r>
            <w:r w:rsidR="00CF386F">
              <w:rPr>
                <w:webHidden/>
              </w:rPr>
              <w:fldChar w:fldCharType="separate"/>
            </w:r>
            <w:r w:rsidR="00CF386F">
              <w:rPr>
                <w:webHidden/>
              </w:rPr>
              <w:t>10</w:t>
            </w:r>
            <w:r w:rsidR="00CF386F">
              <w:rPr>
                <w:webHidden/>
              </w:rPr>
              <w:fldChar w:fldCharType="end"/>
            </w:r>
          </w:hyperlink>
        </w:p>
        <w:p w14:paraId="18C18263" w14:textId="03731E58" w:rsidR="00CF386F" w:rsidRDefault="00BD1BC0">
          <w:pPr>
            <w:pStyle w:val="INNH3"/>
            <w:rPr>
              <w:rFonts w:eastAsiaTheme="minorEastAsia"/>
              <w:i w:val="0"/>
              <w:szCs w:val="22"/>
              <w:lang w:eastAsia="nb-NO"/>
            </w:rPr>
          </w:pPr>
          <w:hyperlink w:anchor="_Toc64448982" w:history="1">
            <w:r w:rsidR="00CF386F" w:rsidRPr="00FD169B">
              <w:rPr>
                <w:rStyle w:val="Hyperkobling"/>
              </w:rPr>
              <w:t>3.3.8.</w:t>
            </w:r>
            <w:r w:rsidR="00CF386F">
              <w:rPr>
                <w:rFonts w:eastAsiaTheme="minorEastAsia"/>
                <w:i w:val="0"/>
                <w:szCs w:val="22"/>
                <w:lang w:eastAsia="nb-NO"/>
              </w:rPr>
              <w:tab/>
            </w:r>
            <w:r w:rsidR="00CF386F" w:rsidRPr="00FD169B">
              <w:rPr>
                <w:rStyle w:val="Hyperkobling"/>
              </w:rPr>
              <w:t>Endringslogg</w:t>
            </w:r>
            <w:r w:rsidR="00CF386F">
              <w:rPr>
                <w:webHidden/>
              </w:rPr>
              <w:tab/>
            </w:r>
            <w:r w:rsidR="00CF386F">
              <w:rPr>
                <w:webHidden/>
              </w:rPr>
              <w:fldChar w:fldCharType="begin"/>
            </w:r>
            <w:r w:rsidR="00CF386F">
              <w:rPr>
                <w:webHidden/>
              </w:rPr>
              <w:instrText xml:space="preserve"> PAGEREF _Toc64448982 \h </w:instrText>
            </w:r>
            <w:r w:rsidR="00CF386F">
              <w:rPr>
                <w:webHidden/>
              </w:rPr>
            </w:r>
            <w:r w:rsidR="00CF386F">
              <w:rPr>
                <w:webHidden/>
              </w:rPr>
              <w:fldChar w:fldCharType="separate"/>
            </w:r>
            <w:r w:rsidR="00CF386F">
              <w:rPr>
                <w:webHidden/>
              </w:rPr>
              <w:t>10</w:t>
            </w:r>
            <w:r w:rsidR="00CF386F">
              <w:rPr>
                <w:webHidden/>
              </w:rPr>
              <w:fldChar w:fldCharType="end"/>
            </w:r>
          </w:hyperlink>
        </w:p>
        <w:p w14:paraId="52B3C756" w14:textId="3F577E09" w:rsidR="00CF386F" w:rsidRDefault="00BD1BC0">
          <w:pPr>
            <w:pStyle w:val="INNH3"/>
            <w:rPr>
              <w:rFonts w:eastAsiaTheme="minorEastAsia"/>
              <w:i w:val="0"/>
              <w:szCs w:val="22"/>
              <w:lang w:eastAsia="nb-NO"/>
            </w:rPr>
          </w:pPr>
          <w:hyperlink w:anchor="_Toc64448983" w:history="1">
            <w:r w:rsidR="00CF386F" w:rsidRPr="00FD169B">
              <w:rPr>
                <w:rStyle w:val="Hyperkobling"/>
              </w:rPr>
              <w:t>3.3.9.</w:t>
            </w:r>
            <w:r w:rsidR="00CF386F">
              <w:rPr>
                <w:rFonts w:eastAsiaTheme="minorEastAsia"/>
                <w:i w:val="0"/>
                <w:szCs w:val="22"/>
                <w:lang w:eastAsia="nb-NO"/>
              </w:rPr>
              <w:tab/>
            </w:r>
            <w:r w:rsidR="00CF386F" w:rsidRPr="00FD169B">
              <w:rPr>
                <w:rStyle w:val="Hyperkobling"/>
              </w:rPr>
              <w:t>Løpende journal og offentlig journal</w:t>
            </w:r>
            <w:r w:rsidR="00CF386F">
              <w:rPr>
                <w:webHidden/>
              </w:rPr>
              <w:tab/>
            </w:r>
            <w:r w:rsidR="00CF386F">
              <w:rPr>
                <w:webHidden/>
              </w:rPr>
              <w:fldChar w:fldCharType="begin"/>
            </w:r>
            <w:r w:rsidR="00CF386F">
              <w:rPr>
                <w:webHidden/>
              </w:rPr>
              <w:instrText xml:space="preserve"> PAGEREF _Toc64448983 \h </w:instrText>
            </w:r>
            <w:r w:rsidR="00CF386F">
              <w:rPr>
                <w:webHidden/>
              </w:rPr>
            </w:r>
            <w:r w:rsidR="00CF386F">
              <w:rPr>
                <w:webHidden/>
              </w:rPr>
              <w:fldChar w:fldCharType="separate"/>
            </w:r>
            <w:r w:rsidR="00CF386F">
              <w:rPr>
                <w:webHidden/>
              </w:rPr>
              <w:t>11</w:t>
            </w:r>
            <w:r w:rsidR="00CF386F">
              <w:rPr>
                <w:webHidden/>
              </w:rPr>
              <w:fldChar w:fldCharType="end"/>
            </w:r>
          </w:hyperlink>
        </w:p>
        <w:p w14:paraId="55F310FF" w14:textId="2335BD39" w:rsidR="00CF386F" w:rsidRDefault="00BD1BC0">
          <w:pPr>
            <w:pStyle w:val="INNH3"/>
            <w:rPr>
              <w:rFonts w:eastAsiaTheme="minorEastAsia"/>
              <w:i w:val="0"/>
              <w:szCs w:val="22"/>
              <w:lang w:eastAsia="nb-NO"/>
            </w:rPr>
          </w:pPr>
          <w:hyperlink w:anchor="_Toc64448984" w:history="1">
            <w:r w:rsidR="00CF386F" w:rsidRPr="00FD169B">
              <w:rPr>
                <w:rStyle w:val="Hyperkobling"/>
              </w:rPr>
              <w:t>3.3.10.</w:t>
            </w:r>
            <w:r w:rsidR="00CF386F">
              <w:rPr>
                <w:rFonts w:eastAsiaTheme="minorEastAsia"/>
                <w:i w:val="0"/>
                <w:szCs w:val="22"/>
                <w:lang w:eastAsia="nb-NO"/>
              </w:rPr>
              <w:tab/>
            </w:r>
            <w:r w:rsidR="00CF386F" w:rsidRPr="00FD169B">
              <w:rPr>
                <w:rStyle w:val="Hyperkobling"/>
              </w:rPr>
              <w:t>Kontroll av egendefinerte verdier i XML Schema som følger uttrekket</w:t>
            </w:r>
            <w:r w:rsidR="00CF386F">
              <w:rPr>
                <w:webHidden/>
              </w:rPr>
              <w:tab/>
            </w:r>
            <w:r w:rsidR="00CF386F">
              <w:rPr>
                <w:webHidden/>
              </w:rPr>
              <w:fldChar w:fldCharType="begin"/>
            </w:r>
            <w:r w:rsidR="00CF386F">
              <w:rPr>
                <w:webHidden/>
              </w:rPr>
              <w:instrText xml:space="preserve"> PAGEREF _Toc64448984 \h </w:instrText>
            </w:r>
            <w:r w:rsidR="00CF386F">
              <w:rPr>
                <w:webHidden/>
              </w:rPr>
            </w:r>
            <w:r w:rsidR="00CF386F">
              <w:rPr>
                <w:webHidden/>
              </w:rPr>
              <w:fldChar w:fldCharType="separate"/>
            </w:r>
            <w:r w:rsidR="00CF386F">
              <w:rPr>
                <w:webHidden/>
              </w:rPr>
              <w:t>11</w:t>
            </w:r>
            <w:r w:rsidR="00CF386F">
              <w:rPr>
                <w:webHidden/>
              </w:rPr>
              <w:fldChar w:fldCharType="end"/>
            </w:r>
          </w:hyperlink>
        </w:p>
        <w:p w14:paraId="68DFEFE9" w14:textId="139FD4F1" w:rsidR="00CF386F" w:rsidRDefault="00BD1BC0">
          <w:pPr>
            <w:pStyle w:val="INNH1"/>
            <w:rPr>
              <w:rFonts w:eastAsiaTheme="minorEastAsia"/>
              <w:b w:val="0"/>
              <w:sz w:val="22"/>
              <w:szCs w:val="22"/>
              <w:lang w:eastAsia="nb-NO"/>
            </w:rPr>
          </w:pPr>
          <w:hyperlink w:anchor="_Toc64448985" w:history="1">
            <w:r w:rsidR="00CF386F" w:rsidRPr="00FD169B">
              <w:rPr>
                <w:rStyle w:val="Hyperkobling"/>
              </w:rPr>
              <w:t>4.</w:t>
            </w:r>
            <w:r w:rsidR="00CF386F">
              <w:rPr>
                <w:rFonts w:eastAsiaTheme="minorEastAsia"/>
                <w:b w:val="0"/>
                <w:sz w:val="22"/>
                <w:szCs w:val="22"/>
                <w:lang w:eastAsia="nb-NO"/>
              </w:rPr>
              <w:tab/>
            </w:r>
            <w:r w:rsidR="00CF386F" w:rsidRPr="00FD169B">
              <w:rPr>
                <w:rStyle w:val="Hyperkobling"/>
              </w:rPr>
              <w:t>Vedlikehold/ korrigeringer</w:t>
            </w:r>
            <w:r w:rsidR="00CF386F">
              <w:rPr>
                <w:webHidden/>
              </w:rPr>
              <w:tab/>
            </w:r>
            <w:r w:rsidR="00CF386F">
              <w:rPr>
                <w:webHidden/>
              </w:rPr>
              <w:fldChar w:fldCharType="begin"/>
            </w:r>
            <w:r w:rsidR="00CF386F">
              <w:rPr>
                <w:webHidden/>
              </w:rPr>
              <w:instrText xml:space="preserve"> PAGEREF _Toc64448985 \h </w:instrText>
            </w:r>
            <w:r w:rsidR="00CF386F">
              <w:rPr>
                <w:webHidden/>
              </w:rPr>
            </w:r>
            <w:r w:rsidR="00CF386F">
              <w:rPr>
                <w:webHidden/>
              </w:rPr>
              <w:fldChar w:fldCharType="separate"/>
            </w:r>
            <w:r w:rsidR="00CF386F">
              <w:rPr>
                <w:webHidden/>
              </w:rPr>
              <w:t>12</w:t>
            </w:r>
            <w:r w:rsidR="00CF386F">
              <w:rPr>
                <w:webHidden/>
              </w:rPr>
              <w:fldChar w:fldCharType="end"/>
            </w:r>
          </w:hyperlink>
        </w:p>
        <w:p w14:paraId="72039F59" w14:textId="4DC1B2B6" w:rsidR="00CF386F" w:rsidRDefault="00BD1BC0">
          <w:pPr>
            <w:pStyle w:val="INNH2"/>
            <w:rPr>
              <w:rFonts w:eastAsiaTheme="minorEastAsia"/>
              <w:szCs w:val="22"/>
              <w:lang w:eastAsia="nb-NO"/>
            </w:rPr>
          </w:pPr>
          <w:hyperlink w:anchor="_Toc64448986" w:history="1">
            <w:r w:rsidR="00CF386F" w:rsidRPr="00FD169B">
              <w:rPr>
                <w:rStyle w:val="Hyperkobling"/>
              </w:rPr>
              <w:t>4.1.</w:t>
            </w:r>
            <w:r w:rsidR="00CF386F">
              <w:rPr>
                <w:rFonts w:eastAsiaTheme="minorEastAsia"/>
                <w:szCs w:val="22"/>
                <w:lang w:eastAsia="nb-NO"/>
              </w:rPr>
              <w:tab/>
            </w:r>
            <w:r w:rsidR="00CF386F" w:rsidRPr="00FD169B">
              <w:rPr>
                <w:rStyle w:val="Hyperkobling"/>
              </w:rPr>
              <w:t>Korrigeringer gjort i forbindelse med testing</w:t>
            </w:r>
            <w:r w:rsidR="00CF386F">
              <w:rPr>
                <w:webHidden/>
              </w:rPr>
              <w:tab/>
            </w:r>
            <w:r w:rsidR="00CF386F">
              <w:rPr>
                <w:webHidden/>
              </w:rPr>
              <w:fldChar w:fldCharType="begin"/>
            </w:r>
            <w:r w:rsidR="00CF386F">
              <w:rPr>
                <w:webHidden/>
              </w:rPr>
              <w:instrText xml:space="preserve"> PAGEREF _Toc64448986 \h </w:instrText>
            </w:r>
            <w:r w:rsidR="00CF386F">
              <w:rPr>
                <w:webHidden/>
              </w:rPr>
            </w:r>
            <w:r w:rsidR="00CF386F">
              <w:rPr>
                <w:webHidden/>
              </w:rPr>
              <w:fldChar w:fldCharType="separate"/>
            </w:r>
            <w:r w:rsidR="00CF386F">
              <w:rPr>
                <w:webHidden/>
              </w:rPr>
              <w:t>12</w:t>
            </w:r>
            <w:r w:rsidR="00CF386F">
              <w:rPr>
                <w:webHidden/>
              </w:rPr>
              <w:fldChar w:fldCharType="end"/>
            </w:r>
          </w:hyperlink>
        </w:p>
        <w:p w14:paraId="10051425" w14:textId="2A7D796F" w:rsidR="00CF386F" w:rsidRDefault="00BD1BC0">
          <w:pPr>
            <w:pStyle w:val="INNH2"/>
            <w:rPr>
              <w:rFonts w:eastAsiaTheme="minorEastAsia"/>
              <w:szCs w:val="22"/>
              <w:lang w:eastAsia="nb-NO"/>
            </w:rPr>
          </w:pPr>
          <w:hyperlink w:anchor="_Toc64448987" w:history="1">
            <w:r w:rsidR="00CF386F" w:rsidRPr="00FD169B">
              <w:rPr>
                <w:rStyle w:val="Hyperkobling"/>
              </w:rPr>
              <w:t>4.2.</w:t>
            </w:r>
            <w:r w:rsidR="00CF386F">
              <w:rPr>
                <w:rFonts w:eastAsiaTheme="minorEastAsia"/>
                <w:szCs w:val="22"/>
                <w:lang w:eastAsia="nb-NO"/>
              </w:rPr>
              <w:tab/>
            </w:r>
            <w:r w:rsidR="00CF386F" w:rsidRPr="00FD169B">
              <w:rPr>
                <w:rStyle w:val="Hyperkobling"/>
              </w:rPr>
              <w:t>Senere vedlikeholdsoppgaver</w:t>
            </w:r>
            <w:r w:rsidR="00CF386F">
              <w:rPr>
                <w:webHidden/>
              </w:rPr>
              <w:tab/>
            </w:r>
            <w:r w:rsidR="00CF386F">
              <w:rPr>
                <w:webHidden/>
              </w:rPr>
              <w:fldChar w:fldCharType="begin"/>
            </w:r>
            <w:r w:rsidR="00CF386F">
              <w:rPr>
                <w:webHidden/>
              </w:rPr>
              <w:instrText xml:space="preserve"> PAGEREF _Toc64448987 \h </w:instrText>
            </w:r>
            <w:r w:rsidR="00CF386F">
              <w:rPr>
                <w:webHidden/>
              </w:rPr>
            </w:r>
            <w:r w:rsidR="00CF386F">
              <w:rPr>
                <w:webHidden/>
              </w:rPr>
              <w:fldChar w:fldCharType="separate"/>
            </w:r>
            <w:r w:rsidR="00CF386F">
              <w:rPr>
                <w:webHidden/>
              </w:rPr>
              <w:t>12</w:t>
            </w:r>
            <w:r w:rsidR="00CF386F">
              <w:rPr>
                <w:webHidden/>
              </w:rPr>
              <w:fldChar w:fldCharType="end"/>
            </w:r>
          </w:hyperlink>
        </w:p>
        <w:p w14:paraId="2DE277D4" w14:textId="0D75A831" w:rsidR="00CF386F" w:rsidRDefault="00BD1BC0">
          <w:pPr>
            <w:pStyle w:val="INNH3"/>
            <w:rPr>
              <w:rFonts w:eastAsiaTheme="minorEastAsia"/>
              <w:i w:val="0"/>
              <w:szCs w:val="22"/>
              <w:lang w:eastAsia="nb-NO"/>
            </w:rPr>
          </w:pPr>
          <w:hyperlink w:anchor="_Toc64448988" w:history="1">
            <w:r w:rsidR="00CF386F" w:rsidRPr="00FD169B">
              <w:rPr>
                <w:rStyle w:val="Hyperkobling"/>
              </w:rPr>
              <w:t>4.2.1.</w:t>
            </w:r>
            <w:r w:rsidR="00CF386F">
              <w:rPr>
                <w:rFonts w:eastAsiaTheme="minorEastAsia"/>
                <w:i w:val="0"/>
                <w:szCs w:val="22"/>
                <w:lang w:eastAsia="nb-NO"/>
              </w:rPr>
              <w:tab/>
            </w:r>
            <w:r w:rsidR="00CF386F" w:rsidRPr="00FD169B">
              <w:rPr>
                <w:rStyle w:val="Hyperkobling"/>
              </w:rPr>
              <w:t>Kassasjon/ sletting</w:t>
            </w:r>
            <w:r w:rsidR="00CF386F">
              <w:rPr>
                <w:webHidden/>
              </w:rPr>
              <w:tab/>
            </w:r>
            <w:r w:rsidR="00CF386F">
              <w:rPr>
                <w:webHidden/>
              </w:rPr>
              <w:fldChar w:fldCharType="begin"/>
            </w:r>
            <w:r w:rsidR="00CF386F">
              <w:rPr>
                <w:webHidden/>
              </w:rPr>
              <w:instrText xml:space="preserve"> PAGEREF _Toc64448988 \h </w:instrText>
            </w:r>
            <w:r w:rsidR="00CF386F">
              <w:rPr>
                <w:webHidden/>
              </w:rPr>
            </w:r>
            <w:r w:rsidR="00CF386F">
              <w:rPr>
                <w:webHidden/>
              </w:rPr>
              <w:fldChar w:fldCharType="separate"/>
            </w:r>
            <w:r w:rsidR="00CF386F">
              <w:rPr>
                <w:webHidden/>
              </w:rPr>
              <w:t>12</w:t>
            </w:r>
            <w:r w:rsidR="00CF386F">
              <w:rPr>
                <w:webHidden/>
              </w:rPr>
              <w:fldChar w:fldCharType="end"/>
            </w:r>
          </w:hyperlink>
        </w:p>
        <w:p w14:paraId="641BD62E" w14:textId="49B32401" w:rsidR="00CF386F" w:rsidRDefault="00BD1BC0">
          <w:pPr>
            <w:pStyle w:val="INNH3"/>
            <w:rPr>
              <w:rFonts w:eastAsiaTheme="minorEastAsia"/>
              <w:i w:val="0"/>
              <w:szCs w:val="22"/>
              <w:lang w:eastAsia="nb-NO"/>
            </w:rPr>
          </w:pPr>
          <w:hyperlink w:anchor="_Toc64448989" w:history="1">
            <w:r w:rsidR="00CF386F" w:rsidRPr="00FD169B">
              <w:rPr>
                <w:rStyle w:val="Hyperkobling"/>
              </w:rPr>
              <w:t>4.2.2.</w:t>
            </w:r>
            <w:r w:rsidR="00CF386F">
              <w:rPr>
                <w:rFonts w:eastAsiaTheme="minorEastAsia"/>
                <w:i w:val="0"/>
                <w:szCs w:val="22"/>
                <w:lang w:eastAsia="nb-NO"/>
              </w:rPr>
              <w:tab/>
            </w:r>
            <w:r w:rsidR="00CF386F" w:rsidRPr="00FD169B">
              <w:rPr>
                <w:rStyle w:val="Hyperkobling"/>
              </w:rPr>
              <w:t>Innsyn i skjermet informasjon</w:t>
            </w:r>
            <w:r w:rsidR="00CF386F">
              <w:rPr>
                <w:webHidden/>
              </w:rPr>
              <w:tab/>
            </w:r>
            <w:r w:rsidR="00CF386F">
              <w:rPr>
                <w:webHidden/>
              </w:rPr>
              <w:fldChar w:fldCharType="begin"/>
            </w:r>
            <w:r w:rsidR="00CF386F">
              <w:rPr>
                <w:webHidden/>
              </w:rPr>
              <w:instrText xml:space="preserve"> PAGEREF _Toc64448989 \h </w:instrText>
            </w:r>
            <w:r w:rsidR="00CF386F">
              <w:rPr>
                <w:webHidden/>
              </w:rPr>
            </w:r>
            <w:r w:rsidR="00CF386F">
              <w:rPr>
                <w:webHidden/>
              </w:rPr>
              <w:fldChar w:fldCharType="separate"/>
            </w:r>
            <w:r w:rsidR="00CF386F">
              <w:rPr>
                <w:webHidden/>
              </w:rPr>
              <w:t>12</w:t>
            </w:r>
            <w:r w:rsidR="00CF386F">
              <w:rPr>
                <w:webHidden/>
              </w:rPr>
              <w:fldChar w:fldCharType="end"/>
            </w:r>
          </w:hyperlink>
        </w:p>
        <w:p w14:paraId="1AF49E92" w14:textId="7AEF4F69" w:rsidR="00CF386F" w:rsidRDefault="00BD1BC0">
          <w:pPr>
            <w:pStyle w:val="INNH3"/>
            <w:rPr>
              <w:rFonts w:eastAsiaTheme="minorEastAsia"/>
              <w:i w:val="0"/>
              <w:szCs w:val="22"/>
              <w:lang w:eastAsia="nb-NO"/>
            </w:rPr>
          </w:pPr>
          <w:hyperlink w:anchor="_Toc64448990" w:history="1">
            <w:r w:rsidR="00CF386F" w:rsidRPr="00FD169B">
              <w:rPr>
                <w:rStyle w:val="Hyperkobling"/>
              </w:rPr>
              <w:t>4.2.3.</w:t>
            </w:r>
            <w:r w:rsidR="00CF386F">
              <w:rPr>
                <w:rFonts w:eastAsiaTheme="minorEastAsia"/>
                <w:i w:val="0"/>
                <w:szCs w:val="22"/>
                <w:lang w:eastAsia="nb-NO"/>
              </w:rPr>
              <w:tab/>
            </w:r>
            <w:r w:rsidR="00CF386F" w:rsidRPr="00FD169B">
              <w:rPr>
                <w:rStyle w:val="Hyperkobling"/>
              </w:rPr>
              <w:t>Konvertering av data</w:t>
            </w:r>
            <w:r w:rsidR="00CF386F">
              <w:rPr>
                <w:webHidden/>
              </w:rPr>
              <w:tab/>
            </w:r>
            <w:r w:rsidR="00CF386F">
              <w:rPr>
                <w:webHidden/>
              </w:rPr>
              <w:fldChar w:fldCharType="begin"/>
            </w:r>
            <w:r w:rsidR="00CF386F">
              <w:rPr>
                <w:webHidden/>
              </w:rPr>
              <w:instrText xml:space="preserve"> PAGEREF _Toc64448990 \h </w:instrText>
            </w:r>
            <w:r w:rsidR="00CF386F">
              <w:rPr>
                <w:webHidden/>
              </w:rPr>
            </w:r>
            <w:r w:rsidR="00CF386F">
              <w:rPr>
                <w:webHidden/>
              </w:rPr>
              <w:fldChar w:fldCharType="separate"/>
            </w:r>
            <w:r w:rsidR="00CF386F">
              <w:rPr>
                <w:webHidden/>
              </w:rPr>
              <w:t>12</w:t>
            </w:r>
            <w:r w:rsidR="00CF386F">
              <w:rPr>
                <w:webHidden/>
              </w:rPr>
              <w:fldChar w:fldCharType="end"/>
            </w:r>
          </w:hyperlink>
        </w:p>
        <w:p w14:paraId="3574042E" w14:textId="2944739B" w:rsidR="00CF386F" w:rsidRDefault="00BD1BC0">
          <w:pPr>
            <w:pStyle w:val="INNH1"/>
            <w:rPr>
              <w:rFonts w:eastAsiaTheme="minorEastAsia"/>
              <w:b w:val="0"/>
              <w:sz w:val="22"/>
              <w:szCs w:val="22"/>
              <w:lang w:eastAsia="nb-NO"/>
            </w:rPr>
          </w:pPr>
          <w:hyperlink w:anchor="_Toc64448991" w:history="1">
            <w:r w:rsidR="00CF386F" w:rsidRPr="00FD169B">
              <w:rPr>
                <w:rStyle w:val="Hyperkobling"/>
              </w:rPr>
              <w:t>5.</w:t>
            </w:r>
            <w:r w:rsidR="00CF386F">
              <w:rPr>
                <w:rFonts w:eastAsiaTheme="minorEastAsia"/>
                <w:b w:val="0"/>
                <w:sz w:val="22"/>
                <w:szCs w:val="22"/>
                <w:lang w:eastAsia="nb-NO"/>
              </w:rPr>
              <w:tab/>
            </w:r>
            <w:r w:rsidR="00CF386F" w:rsidRPr="00FD169B">
              <w:rPr>
                <w:rStyle w:val="Hyperkobling"/>
              </w:rPr>
              <w:t>Vedlegg</w:t>
            </w:r>
            <w:r w:rsidR="00CF386F">
              <w:rPr>
                <w:webHidden/>
              </w:rPr>
              <w:tab/>
            </w:r>
            <w:r w:rsidR="00CF386F">
              <w:rPr>
                <w:webHidden/>
              </w:rPr>
              <w:fldChar w:fldCharType="begin"/>
            </w:r>
            <w:r w:rsidR="00CF386F">
              <w:rPr>
                <w:webHidden/>
              </w:rPr>
              <w:instrText xml:space="preserve"> PAGEREF _Toc64448991 \h </w:instrText>
            </w:r>
            <w:r w:rsidR="00CF386F">
              <w:rPr>
                <w:webHidden/>
              </w:rPr>
            </w:r>
            <w:r w:rsidR="00CF386F">
              <w:rPr>
                <w:webHidden/>
              </w:rPr>
              <w:fldChar w:fldCharType="separate"/>
            </w:r>
            <w:r w:rsidR="00CF386F">
              <w:rPr>
                <w:webHidden/>
              </w:rPr>
              <w:t>13</w:t>
            </w:r>
            <w:r w:rsidR="00CF386F">
              <w:rPr>
                <w:webHidden/>
              </w:rPr>
              <w:fldChar w:fldCharType="end"/>
            </w:r>
          </w:hyperlink>
        </w:p>
        <w:p w14:paraId="3ED13AF1" w14:textId="4E8D41A9" w:rsidR="00CF386F" w:rsidRDefault="00BD1BC0">
          <w:pPr>
            <w:pStyle w:val="INNH1"/>
            <w:rPr>
              <w:rFonts w:eastAsiaTheme="minorEastAsia"/>
              <w:b w:val="0"/>
              <w:sz w:val="22"/>
              <w:szCs w:val="22"/>
              <w:lang w:eastAsia="nb-NO"/>
            </w:rPr>
          </w:pPr>
          <w:hyperlink w:anchor="_Toc64448992" w:history="1">
            <w:r w:rsidR="00CF386F">
              <w:rPr>
                <w:webHidden/>
              </w:rPr>
              <w:tab/>
            </w:r>
            <w:r w:rsidR="00CF386F">
              <w:rPr>
                <w:webHidden/>
              </w:rPr>
              <w:fldChar w:fldCharType="begin"/>
            </w:r>
            <w:r w:rsidR="00CF386F">
              <w:rPr>
                <w:webHidden/>
              </w:rPr>
              <w:instrText xml:space="preserve"> PAGEREF _Toc64448992 \h </w:instrText>
            </w:r>
            <w:r w:rsidR="00CF386F">
              <w:rPr>
                <w:webHidden/>
              </w:rPr>
            </w:r>
            <w:r w:rsidR="00CF386F">
              <w:rPr>
                <w:webHidden/>
              </w:rPr>
              <w:fldChar w:fldCharType="separate"/>
            </w:r>
            <w:r w:rsidR="00CF386F">
              <w:rPr>
                <w:webHidden/>
              </w:rPr>
              <w:t>14</w:t>
            </w:r>
            <w:r w:rsidR="00CF386F">
              <w:rPr>
                <w:webHidden/>
              </w:rPr>
              <w:fldChar w:fldCharType="end"/>
            </w:r>
          </w:hyperlink>
        </w:p>
        <w:p w14:paraId="06977907" w14:textId="77777777" w:rsidR="007D5CCF" w:rsidRDefault="007A7386" w:rsidP="007A7386">
          <w:pPr>
            <w:pStyle w:val="INNH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3"/>
          <w:footerReference w:type="first" r:id="rId14"/>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3DF0300F" w14:textId="5802BC07" w:rsidR="00F3068E" w:rsidRPr="006828B3" w:rsidRDefault="00F3068E" w:rsidP="00F3068E">
      <w:r>
        <w:t>Innlandet Fylkesarkiv</w:t>
      </w:r>
      <w:r w:rsidRPr="006828B3">
        <w:t xml:space="preserve"> / IKA Opplandene tester alt elektronisk arkivmateriale som kommer inn for deponering. Formålet med testingen er å kontrollere datakvaliteten på materialet. Dette omfatter momenter som </w:t>
      </w:r>
    </w:p>
    <w:p w14:paraId="42707E46"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 xml:space="preserve">Konformitet – Hvor godt stemmer uttrekket med gjeldende standarder? </w:t>
      </w:r>
    </w:p>
    <w:p w14:paraId="70A92090"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23532C0D"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Integritet – Er uttrekket komplett, og kan vi stole på at vi har all informasjon som skal være med i deponeringen?</w:t>
      </w:r>
    </w:p>
    <w:p w14:paraId="48CDAC63"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Vedlikehold – Hvilke vedlikeholdsoppgaver vil dette uttrekket gi?</w:t>
      </w:r>
    </w:p>
    <w:p w14:paraId="155B3E9D" w14:textId="77777777" w:rsidR="00F3068E" w:rsidRPr="006828B3" w:rsidRDefault="00F3068E" w:rsidP="00F3068E">
      <w:r w:rsidRPr="006828B3">
        <w:t>Det er pr. i dag ikke laget tester for å kontrollere alle aspekter på de forrige punktene, men vi har en portefølje med tester og kontroller som vil gi oss en rimelig oversikt over de viktigste aspektene innenfor dette området.</w:t>
      </w:r>
    </w:p>
    <w:p w14:paraId="687DCF0B" w14:textId="6E771C3B" w:rsidR="00F3068E" w:rsidRPr="006828B3" w:rsidRDefault="00F3068E" w:rsidP="00F3068E">
      <w:pPr>
        <w:pStyle w:val="Overskrift2Grnn"/>
      </w:pPr>
      <w:bookmarkStart w:id="2" w:name="_Toc61441135"/>
      <w:bookmarkStart w:id="3" w:name="_Toc64448930"/>
      <w:r>
        <w:t>Administrative data:</w:t>
      </w:r>
      <w:bookmarkEnd w:id="2"/>
      <w:bookmarkEnd w:id="3"/>
    </w:p>
    <w:p w14:paraId="3D7CDA2C" w14:textId="77777777" w:rsidR="00F3068E" w:rsidRPr="006828B3" w:rsidRDefault="00F3068E" w:rsidP="00F3068E">
      <w:proofErr w:type="spellStart"/>
      <w:r w:rsidRPr="006828B3">
        <w:t>UttrekksID</w:t>
      </w:r>
      <w:proofErr w:type="spellEnd"/>
      <w:r w:rsidRPr="006828B3">
        <w:t xml:space="preserve">: </w:t>
      </w:r>
      <w:r w:rsidRPr="006828B3">
        <w:rPr>
          <w:b/>
        </w:rPr>
        <w:t>TODO</w:t>
      </w:r>
    </w:p>
    <w:p w14:paraId="79CAA984" w14:textId="77777777" w:rsidR="00F3068E" w:rsidRPr="006828B3" w:rsidRDefault="00F3068E" w:rsidP="00F3068E"/>
    <w:p w14:paraId="6ED61D7E" w14:textId="77777777" w:rsidR="00F3068E" w:rsidRPr="006828B3" w:rsidRDefault="00F3068E" w:rsidP="00F3068E">
      <w:r w:rsidRPr="006828B3">
        <w:t xml:space="preserve">Eier av uttrekket: </w:t>
      </w:r>
    </w:p>
    <w:p w14:paraId="27366462" w14:textId="77777777" w:rsidR="00F3068E" w:rsidRPr="006828B3" w:rsidRDefault="00F3068E" w:rsidP="00F3068E">
      <w:r w:rsidRPr="006828B3">
        <w:t xml:space="preserve">Kommune: </w:t>
      </w:r>
      <w:r w:rsidRPr="006828B3">
        <w:rPr>
          <w:b/>
        </w:rPr>
        <w:t>TODO</w:t>
      </w:r>
    </w:p>
    <w:p w14:paraId="6CB5D5F2" w14:textId="77777777" w:rsidR="00F3068E" w:rsidRPr="006828B3" w:rsidRDefault="00F3068E" w:rsidP="00F3068E">
      <w:pPr>
        <w:rPr>
          <w:b/>
        </w:rPr>
      </w:pPr>
      <w:r w:rsidRPr="006828B3">
        <w:t xml:space="preserve">Kontaktperson: </w:t>
      </w:r>
      <w:r w:rsidRPr="006828B3">
        <w:rPr>
          <w:b/>
        </w:rPr>
        <w:t>TODO</w:t>
      </w:r>
    </w:p>
    <w:p w14:paraId="16DD96A8" w14:textId="77777777" w:rsidR="00F3068E" w:rsidRPr="006828B3" w:rsidRDefault="00F3068E" w:rsidP="00F3068E"/>
    <w:p w14:paraId="4DE97AAE" w14:textId="77777777" w:rsidR="00F3068E" w:rsidRPr="006828B3" w:rsidRDefault="00F3068E" w:rsidP="00F3068E">
      <w:pPr>
        <w:rPr>
          <w:b/>
        </w:rPr>
      </w:pPr>
      <w:r w:rsidRPr="006828B3">
        <w:t xml:space="preserve">Uttrekksformat: Noark5 versjon </w:t>
      </w:r>
      <w:r w:rsidRPr="006828B3">
        <w:rPr>
          <w:b/>
        </w:rPr>
        <w:t xml:space="preserve">TODO </w:t>
      </w:r>
    </w:p>
    <w:p w14:paraId="11144246" w14:textId="77777777" w:rsidR="00F3068E" w:rsidRPr="006828B3" w:rsidRDefault="00F3068E" w:rsidP="00F3068E">
      <w:pPr>
        <w:rPr>
          <w:b/>
        </w:rPr>
      </w:pPr>
      <w:r w:rsidRPr="006828B3">
        <w:t xml:space="preserve">Produksjonsdato for uttrekket: </w:t>
      </w:r>
      <w:r w:rsidRPr="006828B3">
        <w:rPr>
          <w:b/>
        </w:rPr>
        <w:t>TODO</w:t>
      </w:r>
    </w:p>
    <w:p w14:paraId="513F41D5" w14:textId="77777777" w:rsidR="00F3068E" w:rsidRPr="006828B3" w:rsidRDefault="00F3068E" w:rsidP="00F3068E">
      <w:pPr>
        <w:rPr>
          <w:b/>
        </w:rPr>
      </w:pPr>
      <w:r w:rsidRPr="006828B3">
        <w:t xml:space="preserve">Uttrekk mottatt dato: </w:t>
      </w:r>
      <w:r w:rsidRPr="006828B3">
        <w:rPr>
          <w:b/>
        </w:rPr>
        <w:t>TODO</w:t>
      </w:r>
    </w:p>
    <w:p w14:paraId="02CD7062" w14:textId="77777777" w:rsidR="00F3068E" w:rsidRPr="006828B3" w:rsidRDefault="00F3068E" w:rsidP="00F3068E"/>
    <w:p w14:paraId="1E5D1793" w14:textId="77777777" w:rsidR="00F3068E" w:rsidRPr="0053791F" w:rsidRDefault="00F3068E" w:rsidP="00F3068E">
      <w:pPr>
        <w:rPr>
          <w:b/>
        </w:rPr>
      </w:pPr>
      <w:r w:rsidRPr="006828B3">
        <w:t xml:space="preserve">Test utført av: </w:t>
      </w:r>
      <w:r>
        <w:rPr>
          <w:b/>
        </w:rPr>
        <w:t>TODO</w:t>
      </w:r>
    </w:p>
    <w:p w14:paraId="745E302D" w14:textId="77777777" w:rsidR="00F3068E" w:rsidRPr="006828B3" w:rsidRDefault="00F3068E" w:rsidP="00F3068E">
      <w:r w:rsidRPr="006828B3">
        <w:t xml:space="preserve">Dato for rapport: </w:t>
      </w:r>
      <w:r w:rsidRPr="006828B3">
        <w:rPr>
          <w:b/>
        </w:rPr>
        <w:t>TODO</w:t>
      </w:r>
    </w:p>
    <w:p w14:paraId="5C6B3405" w14:textId="77777777" w:rsidR="00F3068E" w:rsidRPr="006828B3" w:rsidRDefault="00F3068E" w:rsidP="00F3068E">
      <w:pPr>
        <w:pStyle w:val="Overskrift2Grnn"/>
      </w:pPr>
      <w:bookmarkStart w:id="4" w:name="_Toc61441136"/>
      <w:bookmarkStart w:id="5" w:name="_Toc64448931"/>
      <w:r>
        <w:t>Omfang av uttrekket</w:t>
      </w:r>
      <w:bookmarkEnd w:id="4"/>
      <w:bookmarkEnd w:id="5"/>
    </w:p>
    <w:p w14:paraId="17B77F75" w14:textId="77777777" w:rsidR="00F3068E" w:rsidRPr="006828B3" w:rsidRDefault="00F3068E" w:rsidP="00F3068E">
      <w:r w:rsidRPr="006828B3">
        <w:t xml:space="preserve">Dette uttrekket ble mottatt av </w:t>
      </w:r>
      <w:r w:rsidRPr="006828B3">
        <w:rPr>
          <w:b/>
        </w:rPr>
        <w:t>TODO</w:t>
      </w:r>
      <w:r w:rsidRPr="006828B3">
        <w:t xml:space="preserve"> i </w:t>
      </w:r>
      <w:r w:rsidRPr="006828B3">
        <w:rPr>
          <w:b/>
        </w:rPr>
        <w:t>TODO</w:t>
      </w:r>
      <w:r w:rsidRPr="006828B3">
        <w:t xml:space="preserve"> og</w:t>
      </w:r>
      <w:r w:rsidRPr="006828B3">
        <w:rPr>
          <w:b/>
        </w:rPr>
        <w:t xml:space="preserve"> </w:t>
      </w:r>
      <w:r w:rsidRPr="006828B3">
        <w:t xml:space="preserve">inneholder data fra perioden </w:t>
      </w:r>
      <w:r w:rsidRPr="006828B3">
        <w:rPr>
          <w:b/>
        </w:rPr>
        <w:t>TODO</w:t>
      </w:r>
      <w:r w:rsidRPr="006828B3">
        <w:t>-</w:t>
      </w:r>
      <w:r w:rsidRPr="006828B3">
        <w:rPr>
          <w:b/>
        </w:rPr>
        <w:t>TODO</w:t>
      </w:r>
      <w:r w:rsidRPr="006828B3">
        <w:t xml:space="preserve">. </w:t>
      </w:r>
    </w:p>
    <w:p w14:paraId="75A16499" w14:textId="77777777" w:rsidR="00F3068E" w:rsidRPr="006828B3" w:rsidRDefault="00F3068E" w:rsidP="00F3068E">
      <w:r>
        <w:lastRenderedPageBreak/>
        <w:t xml:space="preserve">Totalt skal uttrekket inneholde </w:t>
      </w:r>
      <w:r w:rsidRPr="1D547D81">
        <w:rPr>
          <w:b/>
          <w:bCs/>
        </w:rPr>
        <w:t xml:space="preserve">TODO </w:t>
      </w:r>
      <w:r>
        <w:t xml:space="preserve">mapper, </w:t>
      </w:r>
      <w:r w:rsidRPr="1D547D81">
        <w:rPr>
          <w:b/>
          <w:bCs/>
        </w:rPr>
        <w:t xml:space="preserve">TODO </w:t>
      </w:r>
      <w:r>
        <w:t xml:space="preserve">registreringer, og </w:t>
      </w:r>
      <w:r w:rsidRPr="1D547D81">
        <w:rPr>
          <w:b/>
          <w:bCs/>
        </w:rPr>
        <w:t>TODO</w:t>
      </w:r>
      <w:r>
        <w:t xml:space="preserve"> dokumenter. Antallet mapper og registreringer </w:t>
      </w:r>
      <w:r w:rsidRPr="1D547D81">
        <w:rPr>
          <w:b/>
          <w:bCs/>
        </w:rPr>
        <w:t xml:space="preserve">TODO samsvarer? </w:t>
      </w:r>
      <w:r>
        <w:t>med angitt antall journalposter i de medfølgende journalrapportene.</w:t>
      </w:r>
    </w:p>
    <w:p w14:paraId="4B9D2B28" w14:textId="77777777" w:rsidR="00F3068E" w:rsidRPr="006828B3" w:rsidRDefault="00F3068E" w:rsidP="00F3068E">
      <w:r>
        <w:t xml:space="preserve">Arkivdelen er registrert med </w:t>
      </w:r>
      <w:r w:rsidRPr="1D547D81">
        <w:rPr>
          <w:b/>
          <w:bCs/>
        </w:rPr>
        <w:t>TODO elektronisk/ fysisk</w:t>
      </w:r>
      <w:r>
        <w:t xml:space="preserve"> medium, det vil si at </w:t>
      </w:r>
      <w:r w:rsidRPr="1D547D81">
        <w:rPr>
          <w:b/>
          <w:bCs/>
        </w:rPr>
        <w:t>TODO</w:t>
      </w:r>
      <w:r>
        <w:t xml:space="preserve"> </w:t>
      </w:r>
      <w:r w:rsidRPr="1D547D81">
        <w:rPr>
          <w:b/>
          <w:bCs/>
        </w:rPr>
        <w:t>de skal være håndtert elektronisk og ikke ha noen papirdokumenter tilknyttet. Vi har ikke informasjon om at det finnes noe vedleggs arkiv til noen av disse arkivdelene.  / det i utgangspunktet er papirbasert. Dette gjør at vi kan akseptere noe mer avvik i filformater og integritet i uttrekket.</w:t>
      </w:r>
      <w:r>
        <w:t xml:space="preserve"> </w:t>
      </w:r>
    </w:p>
    <w:p w14:paraId="678D74D2" w14:textId="77777777" w:rsidR="00F3068E" w:rsidRDefault="00F3068E" w:rsidP="00F3068E">
      <w:pPr>
        <w:pStyle w:val="Overskrift2Grnn"/>
      </w:pPr>
      <w:bookmarkStart w:id="6" w:name="_Toc61441137"/>
      <w:bookmarkStart w:id="7" w:name="_Toc64448932"/>
      <w:r>
        <w:t>Relasjon til andre uttrekk (brukes ved behov)</w:t>
      </w:r>
      <w:bookmarkEnd w:id="6"/>
      <w:bookmarkEnd w:id="7"/>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8" w:name="_Toc61441138"/>
      <w:bookmarkStart w:id="9" w:name="_Toc64448933"/>
      <w:r>
        <w:lastRenderedPageBreak/>
        <w:t>Oppsummering/konklusjon</w:t>
      </w:r>
      <w:bookmarkEnd w:id="8"/>
      <w:bookmarkEnd w:id="9"/>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0" w:name="_Toc61441139"/>
      <w:bookmarkStart w:id="11" w:name="_Toc64448934"/>
      <w:r>
        <w:t>Nødvendige kontroller</w:t>
      </w:r>
      <w:bookmarkEnd w:id="10"/>
      <w:bookmarkEnd w:id="11"/>
    </w:p>
    <w:p w14:paraId="6ECC51D0" w14:textId="77777777" w:rsidR="00F3068E" w:rsidRDefault="00F3068E" w:rsidP="00F3068E">
      <w:r>
        <w:t>[TODO: Verifisering av konkret datainnhold - basert på vedlegg i testrapporten]</w:t>
      </w:r>
    </w:p>
    <w:p w14:paraId="2F6B7A0C" w14:textId="77777777" w:rsidR="00F3068E" w:rsidRDefault="00F3068E" w:rsidP="00F3068E">
      <w:pPr>
        <w:pStyle w:val="Overskrift2Grnn"/>
        <w:rPr>
          <w:bCs/>
          <w:szCs w:val="32"/>
        </w:rPr>
      </w:pPr>
      <w:bookmarkStart w:id="12" w:name="_Toc61441140"/>
      <w:bookmarkStart w:id="13" w:name="_Toc64448935"/>
      <w:r>
        <w:t>Nødvendige korrigeringer</w:t>
      </w:r>
      <w:bookmarkEnd w:id="12"/>
      <w:bookmarkEnd w:id="13"/>
    </w:p>
    <w:p w14:paraId="4935DDF9" w14:textId="77777777" w:rsidR="00F3068E" w:rsidRDefault="00F3068E" w:rsidP="00F3068E">
      <w:r>
        <w:t xml:space="preserve">[TODO: Punkter som må korrigeres før nytt uttrekk produseres] </w:t>
      </w:r>
      <w:r>
        <w:br/>
        <w:t>Tjenester vi kan tilby er:</w:t>
      </w:r>
    </w:p>
    <w:p w14:paraId="32917B77" w14:textId="77777777" w:rsidR="00F3068E" w:rsidRDefault="00F3068E" w:rsidP="00F3068E">
      <w:pPr>
        <w:pStyle w:val="Overskrift2Grnn"/>
        <w:rPr>
          <w:bCs/>
          <w:szCs w:val="32"/>
        </w:rPr>
      </w:pPr>
      <w:bookmarkStart w:id="14" w:name="_Toc61441141"/>
      <w:bookmarkStart w:id="15" w:name="_Toc64448936"/>
      <w:r>
        <w:t>Andre vesentlige merknader</w:t>
      </w:r>
      <w:bookmarkEnd w:id="14"/>
      <w:bookmarkEnd w:id="15"/>
    </w:p>
    <w:p w14:paraId="123A4E30" w14:textId="77777777" w:rsidR="00F3068E" w:rsidRDefault="00F3068E" w:rsidP="00F3068E">
      <w:r>
        <w:t>[TODO: Beskriv viktige funn som påvirker håndtering av uttrekket]</w:t>
      </w:r>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6" w:name="_Toc61441142"/>
      <w:bookmarkStart w:id="17" w:name="_Toc64448937"/>
      <w:r>
        <w:lastRenderedPageBreak/>
        <w:t>Gjennomførte tester</w:t>
      </w:r>
      <w:bookmarkEnd w:id="16"/>
      <w:bookmarkEnd w:id="17"/>
    </w:p>
    <w:p w14:paraId="7072B6F6" w14:textId="77777777" w:rsidR="00F3068E" w:rsidRPr="006828B3" w:rsidRDefault="00F3068E" w:rsidP="00F3068E">
      <w:pPr>
        <w:pStyle w:val="Overskrift2Grnn"/>
      </w:pPr>
      <w:bookmarkStart w:id="18" w:name="_Toc61441143"/>
      <w:bookmarkStart w:id="19" w:name="_Toc64448938"/>
      <w:r>
        <w:t>Test av Noark5 uttrekk i Arkade 5</w:t>
      </w:r>
      <w:bookmarkEnd w:id="18"/>
      <w:bookmarkEnd w:id="19"/>
    </w:p>
    <w:p w14:paraId="7BE1FF2A" w14:textId="7C3883D0" w:rsidR="00F3068E" w:rsidRPr="006828B3" w:rsidRDefault="00F3068E" w:rsidP="00F3068E">
      <w:r>
        <w:t>Uttrekket er testet i Arkade 5 versjon TODO</w:t>
      </w:r>
    </w:p>
    <w:p w14:paraId="2806DB94" w14:textId="77777777" w:rsidR="00F3068E" w:rsidRPr="006828B3" w:rsidRDefault="00F3068E" w:rsidP="00F3068E">
      <w:pPr>
        <w:pStyle w:val="Overskrift3"/>
        <w:ind w:left="851" w:hanging="851"/>
      </w:pPr>
      <w:bookmarkStart w:id="20" w:name="_Toc61441144"/>
      <w:bookmarkStart w:id="21" w:name="_Toc64448939"/>
      <w:r>
        <w:t>N5. 01 - N5 .02: Eksistens av XML filer og kontroll av sjekksum</w:t>
      </w:r>
      <w:bookmarkEnd w:id="20"/>
      <w:bookmarkEnd w:id="21"/>
    </w:p>
    <w:p w14:paraId="2A229735" w14:textId="77777777" w:rsidR="00F3068E" w:rsidRPr="006828B3" w:rsidRDefault="00F3068E" w:rsidP="00F3068E">
      <w:pPr>
        <w:rPr>
          <w:b/>
          <w:bCs/>
        </w:rPr>
      </w:pPr>
      <w:r w:rsidRPr="1D547D81">
        <w:rPr>
          <w:b/>
          <w:bCs/>
        </w:rPr>
        <w:t>TODO</w:t>
      </w:r>
    </w:p>
    <w:p w14:paraId="0C0F88F3" w14:textId="77777777" w:rsidR="00F3068E" w:rsidRPr="006828B3" w:rsidRDefault="00F3068E" w:rsidP="00F3068E">
      <w:pPr>
        <w:pStyle w:val="Overskrift3"/>
        <w:ind w:left="851" w:hanging="851"/>
      </w:pPr>
      <w:bookmarkStart w:id="22" w:name="_Toc61441145"/>
      <w:bookmarkStart w:id="23" w:name="_Toc64448940"/>
      <w:r>
        <w:t>N5. 03: Validering av XML</w:t>
      </w:r>
      <w:bookmarkEnd w:id="22"/>
      <w:bookmarkEnd w:id="23"/>
    </w:p>
    <w:p w14:paraId="4B058AB3" w14:textId="77777777" w:rsidR="00F3068E" w:rsidRPr="006828B3" w:rsidRDefault="00F3068E" w:rsidP="00F3068E">
      <w:pPr>
        <w:rPr>
          <w:b/>
          <w:bCs/>
        </w:rPr>
      </w:pPr>
      <w:r w:rsidRPr="1D547D81">
        <w:rPr>
          <w:b/>
          <w:bCs/>
        </w:rPr>
        <w:t>TODO</w:t>
      </w:r>
    </w:p>
    <w:p w14:paraId="2EA6C640" w14:textId="77777777" w:rsidR="00F3068E" w:rsidRPr="006828B3" w:rsidRDefault="00F3068E" w:rsidP="00F3068E">
      <w:pPr>
        <w:pStyle w:val="Overskrift3"/>
        <w:ind w:left="851" w:hanging="851"/>
      </w:pPr>
      <w:bookmarkStart w:id="24" w:name="_Toc61441146"/>
      <w:bookmarkStart w:id="25" w:name="_Toc64448941"/>
      <w:r>
        <w:t xml:space="preserve">N5. 04 – N5. 06: Antall og status på arkiv og </w:t>
      </w:r>
      <w:proofErr w:type="spellStart"/>
      <w:r>
        <w:t>arkivdeler</w:t>
      </w:r>
      <w:bookmarkEnd w:id="24"/>
      <w:bookmarkEnd w:id="25"/>
      <w:proofErr w:type="spellEnd"/>
    </w:p>
    <w:p w14:paraId="4F105B31" w14:textId="77777777" w:rsidR="00F3068E" w:rsidRPr="006828B3" w:rsidRDefault="00F3068E" w:rsidP="00F3068E">
      <w:r w:rsidRPr="006828B3">
        <w:rPr>
          <w:b/>
        </w:rPr>
        <w:t>TODO</w:t>
      </w:r>
    </w:p>
    <w:p w14:paraId="41874DC1" w14:textId="77777777" w:rsidR="00F3068E" w:rsidRPr="006828B3" w:rsidRDefault="00F3068E" w:rsidP="00F3068E">
      <w:pPr>
        <w:pStyle w:val="Overskrift3"/>
        <w:ind w:left="851" w:hanging="851"/>
      </w:pPr>
      <w:bookmarkStart w:id="26" w:name="_Toc61441147"/>
      <w:bookmarkStart w:id="27" w:name="_Toc64448942"/>
      <w:r>
        <w:t>N5. 07 – N5. 09: Se eget klassifikasjonskapittel TODO</w:t>
      </w:r>
      <w:bookmarkEnd w:id="26"/>
      <w:bookmarkEnd w:id="27"/>
    </w:p>
    <w:p w14:paraId="7EBEAE9D" w14:textId="77777777" w:rsidR="00F3068E" w:rsidRPr="006828B3" w:rsidRDefault="00F3068E" w:rsidP="00F3068E">
      <w:pPr>
        <w:pStyle w:val="Overskrift3"/>
        <w:ind w:left="851" w:hanging="851"/>
      </w:pPr>
      <w:bookmarkStart w:id="28" w:name="_Toc61441148"/>
      <w:bookmarkStart w:id="29" w:name="_Toc64448943"/>
      <w:r>
        <w:t>N5. 10 – N5. 11: Antall mapper</w:t>
      </w:r>
      <w:bookmarkEnd w:id="28"/>
      <w:bookmarkEnd w:id="29"/>
    </w:p>
    <w:p w14:paraId="743DC481" w14:textId="77777777" w:rsidR="00F3068E" w:rsidRPr="006828B3" w:rsidRDefault="00F3068E" w:rsidP="00F3068E">
      <w:pPr>
        <w:rPr>
          <w:b/>
        </w:rPr>
      </w:pPr>
      <w:r w:rsidRPr="006828B3">
        <w:rPr>
          <w:b/>
        </w:rPr>
        <w:t>TODO</w:t>
      </w:r>
    </w:p>
    <w:p w14:paraId="00A8724B" w14:textId="77777777" w:rsidR="00F3068E" w:rsidRPr="006828B3" w:rsidRDefault="00F3068E" w:rsidP="00F3068E">
      <w:pPr>
        <w:pStyle w:val="Overskrift3"/>
        <w:ind w:left="851" w:hanging="851"/>
      </w:pPr>
      <w:bookmarkStart w:id="30" w:name="_Toc61441149"/>
      <w:bookmarkStart w:id="31" w:name="_Toc64448944"/>
      <w:r>
        <w:t>N5. 12 – N5. 13: Se eget klassifikasjonskapittel TODO</w:t>
      </w:r>
      <w:bookmarkEnd w:id="30"/>
      <w:bookmarkEnd w:id="31"/>
    </w:p>
    <w:p w14:paraId="59354A3D" w14:textId="77777777" w:rsidR="00F3068E" w:rsidRPr="006828B3" w:rsidRDefault="00F3068E" w:rsidP="00F3068E">
      <w:pPr>
        <w:pStyle w:val="Overskrift3"/>
        <w:ind w:left="851" w:hanging="851"/>
      </w:pPr>
      <w:bookmarkStart w:id="32" w:name="_Toc61441150"/>
      <w:bookmarkStart w:id="33" w:name="_Toc64448945"/>
      <w:r>
        <w:t>N5. 14: Antall tomme mapper</w:t>
      </w:r>
      <w:bookmarkEnd w:id="32"/>
      <w:bookmarkEnd w:id="33"/>
    </w:p>
    <w:p w14:paraId="6C6DD954" w14:textId="77777777" w:rsidR="00F3068E" w:rsidRPr="006828B3" w:rsidRDefault="00F3068E" w:rsidP="00F3068E">
      <w:r w:rsidRPr="1D547D81">
        <w:rPr>
          <w:b/>
          <w:bCs/>
        </w:rPr>
        <w:t>TODO</w:t>
      </w:r>
    </w:p>
    <w:p w14:paraId="4D3768A5" w14:textId="77777777" w:rsidR="00F3068E" w:rsidRPr="006828B3" w:rsidRDefault="00F3068E" w:rsidP="00F3068E">
      <w:pPr>
        <w:pStyle w:val="Overskrift3"/>
        <w:ind w:left="851" w:hanging="851"/>
      </w:pPr>
      <w:bookmarkStart w:id="34" w:name="_Toc61441151"/>
      <w:bookmarkStart w:id="35" w:name="_Toc64448946"/>
      <w:r>
        <w:t>N5. 15: Saksmappestatus</w:t>
      </w:r>
      <w:bookmarkEnd w:id="34"/>
      <w:bookmarkEnd w:id="35"/>
    </w:p>
    <w:p w14:paraId="61B668F7" w14:textId="77777777" w:rsidR="00F3068E" w:rsidRPr="006828B3" w:rsidRDefault="00F3068E" w:rsidP="00F3068E">
      <w:pPr>
        <w:rPr>
          <w:b/>
        </w:rPr>
      </w:pPr>
      <w:r w:rsidRPr="006828B3">
        <w:rPr>
          <w:b/>
        </w:rPr>
        <w:t>TODO</w:t>
      </w:r>
    </w:p>
    <w:p w14:paraId="2DE5C291" w14:textId="77777777" w:rsidR="00F3068E" w:rsidRPr="006828B3" w:rsidRDefault="00F3068E" w:rsidP="00F3068E">
      <w:pPr>
        <w:pStyle w:val="Overskrift3"/>
        <w:ind w:left="851" w:hanging="851"/>
      </w:pPr>
      <w:bookmarkStart w:id="36" w:name="_Toc61441152"/>
      <w:bookmarkStart w:id="37" w:name="_Toc64448947"/>
      <w:r>
        <w:t>N5. 16 - N5. 18: Antall registreringer og journalposttyper</w:t>
      </w:r>
      <w:bookmarkEnd w:id="36"/>
      <w:bookmarkEnd w:id="37"/>
    </w:p>
    <w:p w14:paraId="626611A9" w14:textId="77777777" w:rsidR="00F3068E" w:rsidRPr="006828B3" w:rsidRDefault="00F3068E" w:rsidP="00F3068E">
      <w:pPr>
        <w:rPr>
          <w:b/>
        </w:rPr>
      </w:pPr>
      <w:r w:rsidRPr="1D547D81">
        <w:rPr>
          <w:b/>
          <w:bCs/>
        </w:rPr>
        <w:t>TODO</w:t>
      </w:r>
    </w:p>
    <w:p w14:paraId="00C06A33" w14:textId="77777777" w:rsidR="00F3068E" w:rsidRPr="006828B3" w:rsidRDefault="00F3068E" w:rsidP="00F3068E">
      <w:pPr>
        <w:pStyle w:val="Overskrift3"/>
        <w:ind w:left="851" w:hanging="851"/>
      </w:pPr>
      <w:bookmarkStart w:id="38" w:name="_Toc61441153"/>
      <w:bookmarkStart w:id="39" w:name="_Toc64448948"/>
      <w:r>
        <w:t>N5. 19 - N5. 20: Klasser med og uten underklasser og registeringer</w:t>
      </w:r>
      <w:bookmarkEnd w:id="38"/>
      <w:bookmarkEnd w:id="39"/>
    </w:p>
    <w:p w14:paraId="70B6C5EB" w14:textId="77777777" w:rsidR="00F3068E" w:rsidRPr="006828B3" w:rsidRDefault="00F3068E" w:rsidP="00F3068E">
      <w:pPr>
        <w:rPr>
          <w:b/>
          <w:bCs/>
        </w:rPr>
      </w:pPr>
      <w:r>
        <w:t>Ikke relevant.</w:t>
      </w:r>
    </w:p>
    <w:p w14:paraId="2ED3CCB2" w14:textId="77777777" w:rsidR="00F3068E" w:rsidRPr="006828B3" w:rsidRDefault="00F3068E" w:rsidP="00F3068E">
      <w:pPr>
        <w:pStyle w:val="Overskrift3"/>
        <w:ind w:left="851" w:hanging="851"/>
      </w:pPr>
      <w:bookmarkStart w:id="40" w:name="_Toc61441154"/>
      <w:bookmarkStart w:id="41" w:name="_Toc64448949"/>
      <w:r>
        <w:t>N5. 21: Registreringer uten dokumentbeskrivelse</w:t>
      </w:r>
      <w:bookmarkEnd w:id="40"/>
      <w:bookmarkEnd w:id="41"/>
    </w:p>
    <w:p w14:paraId="0E60A581" w14:textId="77777777" w:rsidR="00F3068E" w:rsidRPr="006828B3" w:rsidRDefault="00F3068E" w:rsidP="00F3068E">
      <w:pPr>
        <w:rPr>
          <w:b/>
        </w:rPr>
      </w:pPr>
      <w:r w:rsidRPr="006828B3">
        <w:rPr>
          <w:b/>
        </w:rPr>
        <w:t>TODO</w:t>
      </w:r>
    </w:p>
    <w:p w14:paraId="2CB9FB5D" w14:textId="77777777" w:rsidR="00F3068E" w:rsidRPr="006828B3" w:rsidRDefault="00F3068E" w:rsidP="00F3068E">
      <w:pPr>
        <w:pStyle w:val="Overskrift3"/>
        <w:ind w:left="851" w:hanging="851"/>
      </w:pPr>
      <w:bookmarkStart w:id="42" w:name="_Toc61441155"/>
      <w:bookmarkStart w:id="43" w:name="_Toc64448950"/>
      <w:r>
        <w:t>N5. 22: Journalstatus</w:t>
      </w:r>
      <w:bookmarkEnd w:id="42"/>
      <w:bookmarkEnd w:id="43"/>
    </w:p>
    <w:p w14:paraId="75ECECC8" w14:textId="77777777" w:rsidR="00F3068E" w:rsidRPr="006828B3" w:rsidRDefault="00F3068E" w:rsidP="00F3068E">
      <w:pPr>
        <w:rPr>
          <w:b/>
        </w:rPr>
      </w:pPr>
      <w:r w:rsidRPr="006828B3">
        <w:rPr>
          <w:b/>
        </w:rPr>
        <w:t>TODO</w:t>
      </w:r>
    </w:p>
    <w:p w14:paraId="1D44B83C" w14:textId="77777777" w:rsidR="00F3068E" w:rsidRPr="006828B3" w:rsidRDefault="00F3068E" w:rsidP="00F3068E">
      <w:pPr>
        <w:pStyle w:val="Overskrift3"/>
        <w:ind w:left="851" w:hanging="851"/>
      </w:pPr>
      <w:bookmarkStart w:id="44" w:name="_Toc61441156"/>
      <w:bookmarkStart w:id="45" w:name="_Toc64448951"/>
      <w:r>
        <w:lastRenderedPageBreak/>
        <w:t>N5. 23 – N5. 26: Dokumentbeskrivelser, objekter og status</w:t>
      </w:r>
      <w:bookmarkEnd w:id="44"/>
      <w:bookmarkEnd w:id="45"/>
    </w:p>
    <w:p w14:paraId="705C87C5" w14:textId="77777777" w:rsidR="00F3068E" w:rsidRPr="006828B3" w:rsidRDefault="00F3068E" w:rsidP="00F3068E">
      <w:pPr>
        <w:rPr>
          <w:b/>
        </w:rPr>
      </w:pPr>
      <w:r w:rsidRPr="006828B3">
        <w:rPr>
          <w:b/>
        </w:rPr>
        <w:t>TODO</w:t>
      </w:r>
    </w:p>
    <w:p w14:paraId="28D196B1" w14:textId="77777777" w:rsidR="00F3068E" w:rsidRPr="006828B3" w:rsidRDefault="00F3068E" w:rsidP="00F3068E">
      <w:pPr>
        <w:pStyle w:val="Overskrift3"/>
        <w:ind w:left="851" w:hanging="851"/>
      </w:pPr>
      <w:bookmarkStart w:id="46" w:name="_Toc61441157"/>
      <w:bookmarkStart w:id="47" w:name="_Toc64448952"/>
      <w:r>
        <w:t>N5. 27: Opprettelse på første og siste registrering</w:t>
      </w:r>
      <w:bookmarkEnd w:id="46"/>
      <w:bookmarkEnd w:id="47"/>
    </w:p>
    <w:p w14:paraId="0B8EBD2D" w14:textId="77777777" w:rsidR="00F3068E" w:rsidRPr="006828B3" w:rsidRDefault="00F3068E" w:rsidP="00F3068E">
      <w:pPr>
        <w:rPr>
          <w:b/>
        </w:rPr>
      </w:pPr>
      <w:r w:rsidRPr="006828B3">
        <w:rPr>
          <w:b/>
        </w:rPr>
        <w:t>TODO</w:t>
      </w:r>
    </w:p>
    <w:p w14:paraId="7DFC15A6" w14:textId="77777777" w:rsidR="00F3068E" w:rsidRPr="006828B3" w:rsidRDefault="00F3068E" w:rsidP="00F3068E">
      <w:pPr>
        <w:pStyle w:val="Overskrift3"/>
        <w:ind w:left="851" w:hanging="851"/>
      </w:pPr>
      <w:bookmarkStart w:id="48" w:name="_Toc61441158"/>
      <w:bookmarkStart w:id="49" w:name="_Toc64448953"/>
      <w:r>
        <w:t xml:space="preserve">N5. 28 - N5. 34: Dokumentfiler diskuteres i kapittel </w:t>
      </w:r>
      <w:r w:rsidRPr="1D547D81">
        <w:rPr>
          <w:bCs/>
        </w:rPr>
        <w:t>TODO</w:t>
      </w:r>
      <w:bookmarkEnd w:id="48"/>
      <w:bookmarkEnd w:id="49"/>
    </w:p>
    <w:p w14:paraId="4AD78B3F" w14:textId="77777777" w:rsidR="00F3068E" w:rsidRPr="006828B3" w:rsidRDefault="00F3068E" w:rsidP="00F3068E">
      <w:pPr>
        <w:pStyle w:val="Overskrift3"/>
        <w:ind w:left="851" w:hanging="851"/>
      </w:pPr>
      <w:bookmarkStart w:id="50" w:name="_Toc61441159"/>
      <w:bookmarkStart w:id="51" w:name="_Toc64448954"/>
      <w:r>
        <w:t xml:space="preserve">N5. 35: </w:t>
      </w:r>
      <w:proofErr w:type="spellStart"/>
      <w:r>
        <w:t>Saksparter</w:t>
      </w:r>
      <w:bookmarkEnd w:id="50"/>
      <w:bookmarkEnd w:id="51"/>
      <w:proofErr w:type="spellEnd"/>
    </w:p>
    <w:p w14:paraId="4A05D929" w14:textId="77777777" w:rsidR="00F3068E" w:rsidRPr="006828B3" w:rsidRDefault="00F3068E" w:rsidP="00F3068E">
      <w:pPr>
        <w:rPr>
          <w:b/>
        </w:rPr>
      </w:pPr>
      <w:r w:rsidRPr="006828B3">
        <w:rPr>
          <w:b/>
        </w:rPr>
        <w:t>TODO</w:t>
      </w:r>
    </w:p>
    <w:p w14:paraId="5D68DB99" w14:textId="77777777" w:rsidR="00F3068E" w:rsidRPr="006828B3" w:rsidRDefault="00F3068E" w:rsidP="00F3068E">
      <w:pPr>
        <w:pStyle w:val="Overskrift3"/>
        <w:ind w:left="851" w:hanging="851"/>
      </w:pPr>
      <w:bookmarkStart w:id="52" w:name="_Toc61441160"/>
      <w:bookmarkStart w:id="53" w:name="_Toc64448955"/>
      <w:r>
        <w:t>N5. 36: Merknader testes i kapittel TODO</w:t>
      </w:r>
      <w:bookmarkEnd w:id="52"/>
      <w:bookmarkEnd w:id="53"/>
    </w:p>
    <w:p w14:paraId="1ABD7764" w14:textId="77777777" w:rsidR="00F3068E" w:rsidRDefault="00F3068E" w:rsidP="00F3068E">
      <w:r>
        <w:t>[Beskrives her om det ikke finnes merknader]</w:t>
      </w:r>
    </w:p>
    <w:p w14:paraId="719A0600" w14:textId="77777777" w:rsidR="00F3068E" w:rsidRPr="006828B3" w:rsidRDefault="00F3068E" w:rsidP="00F3068E">
      <w:pPr>
        <w:pStyle w:val="Overskrift3"/>
        <w:ind w:left="851" w:hanging="851"/>
      </w:pPr>
      <w:bookmarkStart w:id="54" w:name="_Toc61441161"/>
      <w:bookmarkStart w:id="55" w:name="_Toc64448956"/>
      <w:r>
        <w:t>N5. 37: Kryssreferanser testes videre i kapittel TODO</w:t>
      </w:r>
      <w:bookmarkEnd w:id="54"/>
      <w:bookmarkEnd w:id="55"/>
    </w:p>
    <w:p w14:paraId="3CE52390" w14:textId="77777777" w:rsidR="00F3068E" w:rsidRDefault="00F3068E" w:rsidP="00F3068E">
      <w:r>
        <w:t>[Beskrives her om det ikke finnes kryssreferanser]</w:t>
      </w:r>
    </w:p>
    <w:p w14:paraId="3D922501" w14:textId="77777777" w:rsidR="00F3068E" w:rsidRPr="006828B3" w:rsidRDefault="00F3068E" w:rsidP="00F3068E">
      <w:pPr>
        <w:pStyle w:val="Overskrift3"/>
        <w:ind w:left="851" w:hanging="851"/>
      </w:pPr>
      <w:bookmarkStart w:id="56" w:name="_Toc61441162"/>
      <w:bookmarkStart w:id="57" w:name="_Toc64448957"/>
      <w:r>
        <w:t>N5. 38: Presedenser</w:t>
      </w:r>
      <w:bookmarkEnd w:id="56"/>
      <w:bookmarkEnd w:id="57"/>
    </w:p>
    <w:p w14:paraId="2AA25B1A" w14:textId="77777777" w:rsidR="00F3068E" w:rsidRPr="006828B3" w:rsidRDefault="00F3068E" w:rsidP="00F3068E">
      <w:pPr>
        <w:rPr>
          <w:b/>
          <w:bCs/>
        </w:rPr>
      </w:pPr>
      <w:r>
        <w:t>[Beskrives her om det ikke finnes presedenser]</w:t>
      </w:r>
    </w:p>
    <w:p w14:paraId="318DAFB7" w14:textId="77777777" w:rsidR="00F3068E" w:rsidRPr="006828B3" w:rsidRDefault="00F3068E" w:rsidP="00F3068E">
      <w:pPr>
        <w:rPr>
          <w:b/>
          <w:bCs/>
        </w:rPr>
      </w:pPr>
      <w:r w:rsidRPr="1D547D81">
        <w:rPr>
          <w:b/>
          <w:bCs/>
        </w:rPr>
        <w:t>TODO</w:t>
      </w:r>
    </w:p>
    <w:p w14:paraId="239ACCF5" w14:textId="77777777" w:rsidR="00F3068E" w:rsidRPr="006828B3" w:rsidRDefault="00F3068E" w:rsidP="00F3068E">
      <w:pPr>
        <w:pStyle w:val="Overskrift3"/>
        <w:ind w:left="851" w:hanging="851"/>
      </w:pPr>
      <w:bookmarkStart w:id="58" w:name="_Toc61441163"/>
      <w:bookmarkStart w:id="59" w:name="_Toc64448958"/>
      <w:r>
        <w:t>N5. 39: Korrespondanseparter</w:t>
      </w:r>
      <w:bookmarkEnd w:id="58"/>
      <w:bookmarkEnd w:id="59"/>
    </w:p>
    <w:p w14:paraId="04B5A5CE" w14:textId="77777777" w:rsidR="00F3068E" w:rsidRPr="006828B3" w:rsidRDefault="00F3068E" w:rsidP="00F3068E">
      <w:pPr>
        <w:rPr>
          <w:b/>
        </w:rPr>
      </w:pPr>
      <w:r w:rsidRPr="006828B3">
        <w:rPr>
          <w:b/>
        </w:rPr>
        <w:t>TODO</w:t>
      </w:r>
    </w:p>
    <w:p w14:paraId="47A6784C" w14:textId="77777777" w:rsidR="00F3068E" w:rsidRPr="006828B3" w:rsidRDefault="00F3068E" w:rsidP="00F3068E">
      <w:pPr>
        <w:pStyle w:val="Overskrift3"/>
        <w:ind w:left="851" w:hanging="851"/>
      </w:pPr>
      <w:bookmarkStart w:id="60" w:name="_Toc61441164"/>
      <w:bookmarkStart w:id="61" w:name="_Toc64448959"/>
      <w:r>
        <w:t>N5. 40: Avskrivninger</w:t>
      </w:r>
      <w:bookmarkEnd w:id="60"/>
      <w:bookmarkEnd w:id="61"/>
    </w:p>
    <w:p w14:paraId="5861D8BE" w14:textId="77777777" w:rsidR="00F3068E" w:rsidRPr="006828B3" w:rsidRDefault="00F3068E" w:rsidP="00F3068E">
      <w:pPr>
        <w:rPr>
          <w:b/>
        </w:rPr>
      </w:pPr>
      <w:r w:rsidRPr="006828B3">
        <w:rPr>
          <w:b/>
        </w:rPr>
        <w:t>TODO</w:t>
      </w:r>
    </w:p>
    <w:p w14:paraId="3CC4E8C2" w14:textId="77777777" w:rsidR="00F3068E" w:rsidRPr="006828B3" w:rsidRDefault="00F3068E" w:rsidP="00F3068E">
      <w:pPr>
        <w:pStyle w:val="Overskrift3"/>
        <w:ind w:left="851" w:hanging="851"/>
      </w:pPr>
      <w:bookmarkStart w:id="62" w:name="_Toc61441165"/>
      <w:bookmarkStart w:id="63" w:name="_Toc64448960"/>
      <w:r>
        <w:t>N5. 41: Dokumentflyter testes i kapittel TODO</w:t>
      </w:r>
      <w:bookmarkEnd w:id="62"/>
      <w:bookmarkEnd w:id="63"/>
    </w:p>
    <w:p w14:paraId="69223E5B" w14:textId="77777777" w:rsidR="00F3068E" w:rsidRPr="006828B3" w:rsidRDefault="00F3068E" w:rsidP="00F3068E">
      <w:pPr>
        <w:pStyle w:val="Overskrift3"/>
        <w:ind w:left="851" w:hanging="851"/>
      </w:pPr>
      <w:bookmarkStart w:id="64" w:name="_Toc61441166"/>
      <w:bookmarkStart w:id="65" w:name="_Toc64448961"/>
      <w:r>
        <w:t>N5. 42: Skjerminger</w:t>
      </w:r>
      <w:bookmarkEnd w:id="64"/>
      <w:bookmarkEnd w:id="65"/>
    </w:p>
    <w:p w14:paraId="61BF07C4" w14:textId="77777777" w:rsidR="00F3068E" w:rsidRDefault="00F3068E" w:rsidP="00F3068E">
      <w:r w:rsidRPr="1D547D81">
        <w:rPr>
          <w:b/>
          <w:bCs/>
        </w:rPr>
        <w:t>TODO</w:t>
      </w:r>
    </w:p>
    <w:p w14:paraId="7899DAD1" w14:textId="77777777" w:rsidR="00F3068E" w:rsidRPr="006828B3" w:rsidRDefault="00F3068E" w:rsidP="00F3068E">
      <w:pPr>
        <w:pStyle w:val="Overskrift3"/>
        <w:ind w:left="851" w:hanging="851"/>
      </w:pPr>
      <w:bookmarkStart w:id="66" w:name="_Toc61441167"/>
      <w:bookmarkStart w:id="67" w:name="_Toc64448962"/>
      <w:r>
        <w:t>N5. 43: Gradering</w:t>
      </w:r>
      <w:bookmarkEnd w:id="66"/>
      <w:bookmarkEnd w:id="67"/>
    </w:p>
    <w:p w14:paraId="416C845A" w14:textId="77777777" w:rsidR="00F3068E" w:rsidRPr="006828B3" w:rsidRDefault="00F3068E" w:rsidP="00F3068E">
      <w:r w:rsidRPr="1D547D81">
        <w:rPr>
          <w:b/>
          <w:bCs/>
        </w:rPr>
        <w:t>TODO</w:t>
      </w:r>
    </w:p>
    <w:p w14:paraId="7B1E576B" w14:textId="77777777" w:rsidR="00F3068E" w:rsidRPr="006828B3" w:rsidRDefault="00F3068E" w:rsidP="00F3068E">
      <w:pPr>
        <w:pStyle w:val="Overskrift3"/>
        <w:ind w:left="851" w:hanging="851"/>
      </w:pPr>
      <w:bookmarkStart w:id="68" w:name="_Toc61441168"/>
      <w:bookmarkStart w:id="69" w:name="_Toc64448963"/>
      <w:r>
        <w:t>N5. 44 - N5. 45: Kassasjoner</w:t>
      </w:r>
      <w:bookmarkEnd w:id="68"/>
      <w:bookmarkEnd w:id="69"/>
    </w:p>
    <w:p w14:paraId="560CA532" w14:textId="77777777" w:rsidR="00F3068E" w:rsidRPr="006828B3" w:rsidRDefault="00F3068E" w:rsidP="00F3068E">
      <w:pPr>
        <w:rPr>
          <w:b/>
        </w:rPr>
      </w:pPr>
      <w:r w:rsidRPr="006828B3">
        <w:rPr>
          <w:b/>
        </w:rPr>
        <w:t>TODO</w:t>
      </w:r>
    </w:p>
    <w:p w14:paraId="3E2A5CC9" w14:textId="77777777" w:rsidR="00F3068E" w:rsidRPr="006828B3" w:rsidRDefault="00F3068E" w:rsidP="00F3068E">
      <w:pPr>
        <w:pStyle w:val="Overskrift3"/>
        <w:ind w:left="851" w:hanging="851"/>
      </w:pPr>
      <w:bookmarkStart w:id="70" w:name="_Toc61441169"/>
      <w:bookmarkStart w:id="71" w:name="_Toc64448964"/>
      <w:r>
        <w:t>N5. 46: Konvertering</w:t>
      </w:r>
      <w:bookmarkEnd w:id="70"/>
      <w:bookmarkEnd w:id="71"/>
    </w:p>
    <w:p w14:paraId="7A365AE4" w14:textId="77777777" w:rsidR="00F3068E" w:rsidRPr="006828B3" w:rsidRDefault="00F3068E" w:rsidP="00F3068E">
      <w:pPr>
        <w:rPr>
          <w:b/>
        </w:rPr>
      </w:pPr>
      <w:r w:rsidRPr="006828B3">
        <w:rPr>
          <w:b/>
        </w:rPr>
        <w:t>TODO</w:t>
      </w:r>
    </w:p>
    <w:p w14:paraId="1249CECC" w14:textId="77777777" w:rsidR="00F3068E" w:rsidRPr="006828B3" w:rsidRDefault="00F3068E" w:rsidP="00F3068E">
      <w:pPr>
        <w:pStyle w:val="Overskrift3"/>
        <w:ind w:left="851" w:hanging="851"/>
      </w:pPr>
      <w:bookmarkStart w:id="72" w:name="_Toc61441170"/>
      <w:bookmarkStart w:id="73" w:name="_Toc64448965"/>
      <w:r>
        <w:lastRenderedPageBreak/>
        <w:t>N5. 47: Systemidentifikasjoner</w:t>
      </w:r>
      <w:bookmarkEnd w:id="72"/>
      <w:bookmarkEnd w:id="73"/>
    </w:p>
    <w:p w14:paraId="348F263A" w14:textId="77777777" w:rsidR="00F3068E" w:rsidRPr="006828B3" w:rsidRDefault="00F3068E" w:rsidP="00F3068E">
      <w:pPr>
        <w:rPr>
          <w:b/>
        </w:rPr>
      </w:pPr>
      <w:r w:rsidRPr="006828B3">
        <w:rPr>
          <w:b/>
        </w:rPr>
        <w:t>TODO</w:t>
      </w:r>
    </w:p>
    <w:p w14:paraId="72BA48CC" w14:textId="77777777" w:rsidR="00F3068E" w:rsidRPr="006828B3" w:rsidRDefault="00F3068E" w:rsidP="00F3068E">
      <w:pPr>
        <w:pStyle w:val="Overskrift3"/>
        <w:ind w:left="851" w:hanging="851"/>
      </w:pPr>
      <w:bookmarkStart w:id="74" w:name="_Toc61441171"/>
      <w:bookmarkStart w:id="75" w:name="_Toc64448966"/>
      <w:r>
        <w:t xml:space="preserve">N5. 48: </w:t>
      </w:r>
      <w:proofErr w:type="spellStart"/>
      <w:r>
        <w:t>Arkivdelreferanser</w:t>
      </w:r>
      <w:bookmarkEnd w:id="74"/>
      <w:bookmarkEnd w:id="75"/>
      <w:proofErr w:type="spellEnd"/>
    </w:p>
    <w:p w14:paraId="6F87B01E" w14:textId="77777777" w:rsidR="00F3068E" w:rsidRPr="006828B3" w:rsidRDefault="00F3068E" w:rsidP="00F3068E">
      <w:pPr>
        <w:rPr>
          <w:b/>
        </w:rPr>
      </w:pPr>
      <w:r w:rsidRPr="006828B3">
        <w:rPr>
          <w:b/>
        </w:rPr>
        <w:t>TODO</w:t>
      </w:r>
    </w:p>
    <w:p w14:paraId="437C7266" w14:textId="77777777" w:rsidR="00F3068E" w:rsidRPr="006828B3" w:rsidRDefault="00F3068E" w:rsidP="00F3068E">
      <w:pPr>
        <w:pStyle w:val="Overskrift3"/>
        <w:ind w:left="851" w:hanging="851"/>
      </w:pPr>
      <w:bookmarkStart w:id="76" w:name="_Toc61441172"/>
      <w:bookmarkStart w:id="77" w:name="_Toc64448967"/>
      <w:r>
        <w:t>N5. 51: Se eget klassifikasjonskapittel TODO</w:t>
      </w:r>
      <w:bookmarkEnd w:id="76"/>
      <w:bookmarkEnd w:id="77"/>
    </w:p>
    <w:p w14:paraId="183D8481" w14:textId="77777777" w:rsidR="00F3068E" w:rsidRPr="006828B3" w:rsidRDefault="00F3068E" w:rsidP="00F3068E">
      <w:pPr>
        <w:pStyle w:val="Overskrift3"/>
        <w:ind w:left="851" w:hanging="851"/>
      </w:pPr>
      <w:bookmarkStart w:id="78" w:name="_Toc61441173"/>
      <w:bookmarkStart w:id="79" w:name="_Toc64448968"/>
      <w:r>
        <w:t>N5. 59: Antall journalposter</w:t>
      </w:r>
      <w:bookmarkEnd w:id="78"/>
      <w:bookmarkEnd w:id="79"/>
    </w:p>
    <w:p w14:paraId="0B110D5A" w14:textId="77777777" w:rsidR="00F3068E" w:rsidRPr="006828B3" w:rsidRDefault="00F3068E" w:rsidP="00F3068E">
      <w:pPr>
        <w:rPr>
          <w:b/>
        </w:rPr>
      </w:pPr>
      <w:r w:rsidRPr="006828B3">
        <w:rPr>
          <w:b/>
        </w:rPr>
        <w:t>TODO</w:t>
      </w:r>
    </w:p>
    <w:p w14:paraId="2839E9EC" w14:textId="77777777" w:rsidR="00F3068E" w:rsidRPr="006828B3" w:rsidRDefault="00F3068E" w:rsidP="00F3068E">
      <w:pPr>
        <w:pStyle w:val="Overskrift3"/>
        <w:ind w:left="851" w:hanging="851"/>
      </w:pPr>
      <w:bookmarkStart w:id="80" w:name="_Toc61441174"/>
      <w:bookmarkStart w:id="81" w:name="_Toc64448969"/>
      <w:r>
        <w:t>N5. 60: Start og sluttdatoer for arkivstruktur og journaler</w:t>
      </w:r>
      <w:bookmarkEnd w:id="80"/>
      <w:bookmarkEnd w:id="81"/>
    </w:p>
    <w:p w14:paraId="50CFCD5D" w14:textId="77777777" w:rsidR="00F3068E" w:rsidRPr="006828B3" w:rsidRDefault="00F3068E" w:rsidP="00F3068E">
      <w:r w:rsidRPr="006828B3">
        <w:t>Se N5. 27.</w:t>
      </w:r>
    </w:p>
    <w:p w14:paraId="4F063F54" w14:textId="77777777" w:rsidR="00F3068E" w:rsidRPr="006828B3" w:rsidRDefault="00F3068E" w:rsidP="00F3068E">
      <w:pPr>
        <w:pStyle w:val="Overskrift3"/>
        <w:ind w:left="851" w:hanging="851"/>
      </w:pPr>
      <w:bookmarkStart w:id="82" w:name="_Toc61441175"/>
      <w:bookmarkStart w:id="83" w:name="_Toc64448970"/>
      <w:r>
        <w:t>N5. 61 - N5. 62: Endringslogg</w:t>
      </w:r>
      <w:bookmarkEnd w:id="82"/>
      <w:r>
        <w:t xml:space="preserve"> testes i kapittel TODO</w:t>
      </w:r>
      <w:bookmarkEnd w:id="83"/>
    </w:p>
    <w:p w14:paraId="3DB84B7D" w14:textId="77777777" w:rsidR="00F3068E" w:rsidRPr="006828B3" w:rsidRDefault="00F3068E" w:rsidP="00F3068E">
      <w:pPr>
        <w:pStyle w:val="Overskrift3"/>
        <w:ind w:left="851" w:hanging="851"/>
      </w:pPr>
      <w:bookmarkStart w:id="84" w:name="_Toc61441176"/>
      <w:bookmarkStart w:id="85" w:name="_Toc64448971"/>
      <w:r>
        <w:t>N5. 63: Elementer som mangler innhold</w:t>
      </w:r>
      <w:bookmarkEnd w:id="84"/>
      <w:bookmarkEnd w:id="85"/>
    </w:p>
    <w:p w14:paraId="6234C94F" w14:textId="77777777" w:rsidR="00F3068E" w:rsidRPr="006828B3" w:rsidRDefault="00F3068E" w:rsidP="00F3068E">
      <w:pPr>
        <w:rPr>
          <w:b/>
        </w:rPr>
      </w:pPr>
      <w:bookmarkStart w:id="86" w:name="_Ref31368939"/>
      <w:r w:rsidRPr="006828B3">
        <w:rPr>
          <w:b/>
        </w:rPr>
        <w:t>TODO</w:t>
      </w:r>
    </w:p>
    <w:p w14:paraId="1E1BBFCE" w14:textId="77777777" w:rsidR="00F3068E" w:rsidRPr="006828B3" w:rsidRDefault="00F3068E" w:rsidP="00F3068E">
      <w:pPr>
        <w:pStyle w:val="Overskrift2Grnn"/>
      </w:pPr>
      <w:bookmarkStart w:id="87" w:name="_Toc61441177"/>
      <w:bookmarkStart w:id="88" w:name="_Toc64448972"/>
      <w:r>
        <w:t>Test av medfølgende dokumentfiler</w:t>
      </w:r>
      <w:bookmarkEnd w:id="86"/>
      <w:bookmarkEnd w:id="87"/>
      <w:bookmarkEnd w:id="88"/>
    </w:p>
    <w:p w14:paraId="299A0F17" w14:textId="77777777" w:rsidR="00F3068E" w:rsidRPr="006828B3" w:rsidRDefault="00F3068E" w:rsidP="00F3068E">
      <w:r w:rsidRPr="006828B3">
        <w:t>Medfølgende dokumentfiler er testet ved bruk følgende testverktøy:</w:t>
      </w:r>
    </w:p>
    <w:p w14:paraId="1641A340" w14:textId="77777777" w:rsidR="00F3068E" w:rsidRPr="006828B3" w:rsidRDefault="00F3068E" w:rsidP="00F3068E">
      <w:pPr>
        <w:pStyle w:val="Listeavsnitt"/>
        <w:numPr>
          <w:ilvl w:val="0"/>
          <w:numId w:val="7"/>
        </w:numPr>
      </w:pPr>
      <w:r w:rsidRPr="006828B3">
        <w:t xml:space="preserve">DROID 6.4 med signaturfil 96 </w:t>
      </w:r>
      <w:r w:rsidRPr="006828B3">
        <w:rPr>
          <w:b/>
        </w:rPr>
        <w:t>TODO Sjekk</w:t>
      </w:r>
    </w:p>
    <w:p w14:paraId="6F208312" w14:textId="77777777" w:rsidR="00F3068E" w:rsidRPr="006828B3" w:rsidRDefault="00F3068E" w:rsidP="00F3068E">
      <w:pPr>
        <w:pStyle w:val="Listeavsnitt"/>
        <w:numPr>
          <w:ilvl w:val="0"/>
          <w:numId w:val="7"/>
        </w:numPr>
      </w:pPr>
      <w:proofErr w:type="spellStart"/>
      <w:r w:rsidRPr="006828B3">
        <w:t>VeraPDF</w:t>
      </w:r>
      <w:proofErr w:type="spellEnd"/>
      <w:r w:rsidRPr="006828B3">
        <w:t xml:space="preserve"> 1.14.8 </w:t>
      </w:r>
      <w:proofErr w:type="spellStart"/>
      <w:r w:rsidRPr="006828B3">
        <w:t>GreenField</w:t>
      </w:r>
      <w:proofErr w:type="spellEnd"/>
      <w:r w:rsidRPr="006828B3">
        <w:t xml:space="preserve"> </w:t>
      </w:r>
      <w:r w:rsidRPr="006828B3">
        <w:rPr>
          <w:b/>
        </w:rPr>
        <w:t>TODO Sjekk</w:t>
      </w:r>
    </w:p>
    <w:p w14:paraId="4D514BEA" w14:textId="77777777" w:rsidR="00F3068E" w:rsidRPr="006828B3" w:rsidRDefault="00F3068E" w:rsidP="00F3068E">
      <w:r w:rsidRPr="006828B3">
        <w:t xml:space="preserve">Arkade 5 kontrollerer også hvilke filformater uttrekket angir skal være med, </w:t>
      </w:r>
      <w:r w:rsidRPr="006828B3">
        <w:rPr>
          <w:b/>
        </w:rPr>
        <w:t>TODO men vi ser at dette beklageligvis ikke stemmer overens med de faktiske filformatene. / og vi ser at dette stemmer overens med de faktiske filformatene.</w:t>
      </w:r>
    </w:p>
    <w:p w14:paraId="42DA2BF2" w14:textId="77777777" w:rsidR="00F3068E" w:rsidRPr="006828B3" w:rsidRDefault="00F3068E" w:rsidP="00F3068E">
      <w:r w:rsidRPr="006828B3">
        <w:t xml:space="preserve">Følgende filformater er identifisert med DROID: </w:t>
      </w:r>
    </w:p>
    <w:p w14:paraId="46D4B7E2" w14:textId="77777777" w:rsidR="00F3068E" w:rsidRPr="006828B3" w:rsidRDefault="00F3068E" w:rsidP="00F3068E">
      <w:pPr>
        <w:pStyle w:val="Listeavsnitt"/>
        <w:numPr>
          <w:ilvl w:val="0"/>
          <w:numId w:val="9"/>
        </w:numPr>
        <w:rPr>
          <w:b/>
        </w:rPr>
      </w:pPr>
      <w:r w:rsidRPr="006828B3">
        <w:rPr>
          <w:b/>
        </w:rPr>
        <w:t>TODO</w:t>
      </w:r>
    </w:p>
    <w:p w14:paraId="699F3230" w14:textId="77777777" w:rsidR="00F3068E" w:rsidRPr="006828B3" w:rsidRDefault="00F3068E" w:rsidP="00F3068E">
      <w:pPr>
        <w:rPr>
          <w:b/>
        </w:rPr>
      </w:pPr>
      <w:r w:rsidRPr="006828B3">
        <w:t xml:space="preserve">PDF-filene ble også sjekket opp mot PDF/A standarden ved hjelp av </w:t>
      </w:r>
      <w:proofErr w:type="spellStart"/>
      <w:r w:rsidRPr="006828B3">
        <w:t>VeraPDF</w:t>
      </w:r>
      <w:proofErr w:type="spellEnd"/>
      <w:r w:rsidRPr="006828B3">
        <w:t xml:space="preserve">. </w:t>
      </w:r>
      <w:r w:rsidRPr="006828B3">
        <w:rPr>
          <w:b/>
        </w:rPr>
        <w:t>TODO</w:t>
      </w:r>
    </w:p>
    <w:p w14:paraId="1B555A85" w14:textId="77777777" w:rsidR="00F3068E" w:rsidRPr="006828B3" w:rsidRDefault="00F3068E" w:rsidP="00F3068E">
      <w:pPr>
        <w:pStyle w:val="Overskrift3"/>
        <w:ind w:left="851" w:hanging="851"/>
      </w:pPr>
      <w:bookmarkStart w:id="89" w:name="_Toc61441178"/>
      <w:bookmarkStart w:id="90" w:name="_Toc64448973"/>
      <w:r>
        <w:t>Avvik: Dokumentformater</w:t>
      </w:r>
      <w:bookmarkEnd w:id="89"/>
      <w:bookmarkEnd w:id="90"/>
    </w:p>
    <w:p w14:paraId="347E5631" w14:textId="77777777" w:rsidR="00F3068E" w:rsidRPr="006828B3" w:rsidRDefault="00F3068E" w:rsidP="00F3068E">
      <w:pPr>
        <w:rPr>
          <w:b/>
        </w:rPr>
      </w:pPr>
      <w:r w:rsidRPr="006828B3">
        <w:rPr>
          <w:b/>
        </w:rPr>
        <w:t>TODO</w:t>
      </w:r>
    </w:p>
    <w:p w14:paraId="6DBD6047" w14:textId="77777777" w:rsidR="00F3068E" w:rsidRPr="006828B3" w:rsidRDefault="00F3068E" w:rsidP="00F3068E">
      <w:pPr>
        <w:pStyle w:val="Overskrift2Grnn"/>
      </w:pPr>
      <w:bookmarkStart w:id="91" w:name="_Toc61441179"/>
      <w:bookmarkStart w:id="92" w:name="_Toc64448974"/>
      <w:r>
        <w:t>Utvidet testing av uttrekket</w:t>
      </w:r>
      <w:bookmarkEnd w:id="91"/>
      <w:bookmarkEnd w:id="92"/>
    </w:p>
    <w:p w14:paraId="152372C4" w14:textId="77777777" w:rsidR="00F3068E" w:rsidRPr="006828B3" w:rsidRDefault="00F3068E" w:rsidP="00F3068E">
      <w:pPr>
        <w:pStyle w:val="Overskrift3"/>
        <w:ind w:left="851" w:hanging="851"/>
      </w:pPr>
      <w:bookmarkStart w:id="93" w:name="_Ref31632043"/>
      <w:bookmarkStart w:id="94" w:name="_Ref31696166"/>
      <w:bookmarkStart w:id="95" w:name="_Toc61441180"/>
      <w:bookmarkStart w:id="96" w:name="_Toc64448975"/>
      <w:r>
        <w:t>Klassifikasjon</w:t>
      </w:r>
      <w:bookmarkEnd w:id="93"/>
      <w:bookmarkEnd w:id="94"/>
      <w:bookmarkEnd w:id="95"/>
      <w:bookmarkEnd w:id="96"/>
    </w:p>
    <w:p w14:paraId="0BF67D22" w14:textId="77777777" w:rsidR="00F3068E" w:rsidRPr="006828B3" w:rsidRDefault="00F3068E" w:rsidP="00F3068E">
      <w:pPr>
        <w:rPr>
          <w:b/>
        </w:rPr>
      </w:pPr>
      <w:r w:rsidRPr="006828B3">
        <w:rPr>
          <w:b/>
        </w:rPr>
        <w:t>TODO</w:t>
      </w:r>
    </w:p>
    <w:p w14:paraId="0A2B301C" w14:textId="77777777" w:rsidR="00F3068E" w:rsidRPr="006828B3" w:rsidRDefault="00F3068E" w:rsidP="00F3068E">
      <w:pPr>
        <w:pStyle w:val="Overskrift3"/>
        <w:ind w:left="851" w:hanging="851"/>
      </w:pPr>
      <w:bookmarkStart w:id="97" w:name="_Toc61441181"/>
      <w:bookmarkStart w:id="98" w:name="_Toc64448976"/>
      <w:r>
        <w:lastRenderedPageBreak/>
        <w:t>Utvalgsbehandling</w:t>
      </w:r>
      <w:bookmarkEnd w:id="97"/>
      <w:bookmarkEnd w:id="98"/>
    </w:p>
    <w:p w14:paraId="35E162D6" w14:textId="77777777" w:rsidR="00F3068E" w:rsidRPr="006828B3" w:rsidRDefault="00F3068E" w:rsidP="00F3068E">
      <w:pPr>
        <w:rPr>
          <w:b/>
        </w:rPr>
      </w:pPr>
      <w:bookmarkStart w:id="99" w:name="_Ref31025035"/>
      <w:r w:rsidRPr="006828B3">
        <w:rPr>
          <w:b/>
        </w:rPr>
        <w:t>TODO</w:t>
      </w:r>
    </w:p>
    <w:p w14:paraId="22997C38" w14:textId="77777777" w:rsidR="00F3068E" w:rsidRPr="006828B3" w:rsidRDefault="00F3068E" w:rsidP="00F3068E">
      <w:pPr>
        <w:pStyle w:val="Overskrift3"/>
        <w:ind w:left="851" w:hanging="851"/>
      </w:pPr>
      <w:bookmarkStart w:id="100" w:name="_Toc61441182"/>
      <w:bookmarkStart w:id="101" w:name="_Toc64448977"/>
      <w:r>
        <w:t>Merknader</w:t>
      </w:r>
      <w:bookmarkEnd w:id="99"/>
      <w:bookmarkEnd w:id="100"/>
      <w:bookmarkEnd w:id="101"/>
    </w:p>
    <w:p w14:paraId="753F26F7" w14:textId="77777777" w:rsidR="00F3068E" w:rsidRPr="006828B3" w:rsidRDefault="00F3068E" w:rsidP="00F3068E">
      <w:r w:rsidRPr="006828B3">
        <w:t xml:space="preserve">Antall merknader er telt opp i Arkade 5 test N5. 36. </w:t>
      </w:r>
    </w:p>
    <w:p w14:paraId="12C6BB88" w14:textId="77777777" w:rsidR="00F3068E" w:rsidRPr="006828B3" w:rsidRDefault="00F3068E" w:rsidP="00F3068E">
      <w:pPr>
        <w:rPr>
          <w:b/>
        </w:rPr>
      </w:pPr>
      <w:bookmarkStart w:id="102" w:name="_Ref31025183"/>
      <w:r w:rsidRPr="1D547D81">
        <w:rPr>
          <w:b/>
          <w:bCs/>
        </w:rPr>
        <w:t>TODO</w:t>
      </w:r>
    </w:p>
    <w:p w14:paraId="6D151629" w14:textId="77777777" w:rsidR="00F3068E" w:rsidRDefault="00F3068E" w:rsidP="00F3068E">
      <w:pPr>
        <w:pStyle w:val="Overskrift3"/>
        <w:ind w:left="851" w:hanging="851"/>
      </w:pPr>
      <w:bookmarkStart w:id="103" w:name="_Toc61441183"/>
      <w:bookmarkStart w:id="104" w:name="_Toc64448978"/>
      <w:r>
        <w:t>Kryssreferanser</w:t>
      </w:r>
      <w:bookmarkEnd w:id="103"/>
      <w:bookmarkEnd w:id="104"/>
    </w:p>
    <w:p w14:paraId="5D002737" w14:textId="77777777" w:rsidR="00F3068E" w:rsidRDefault="00F3068E" w:rsidP="00F3068E">
      <w:pPr>
        <w:rPr>
          <w:b/>
          <w:bCs/>
        </w:rPr>
      </w:pPr>
      <w:r w:rsidRPr="1D547D81">
        <w:rPr>
          <w:b/>
          <w:bCs/>
        </w:rPr>
        <w:t>TODO - se sammenheng med andre uttrekk</w:t>
      </w:r>
    </w:p>
    <w:p w14:paraId="69ED60CA" w14:textId="77777777" w:rsidR="00F3068E" w:rsidRPr="006828B3" w:rsidRDefault="00F3068E" w:rsidP="00F3068E">
      <w:pPr>
        <w:pStyle w:val="Overskrift3"/>
        <w:ind w:left="851" w:hanging="851"/>
      </w:pPr>
      <w:bookmarkStart w:id="105" w:name="_Toc61441184"/>
      <w:bookmarkStart w:id="106" w:name="_Toc64448979"/>
      <w:r>
        <w:t>Dokumentflyt</w:t>
      </w:r>
      <w:bookmarkEnd w:id="102"/>
      <w:bookmarkEnd w:id="105"/>
      <w:bookmarkEnd w:id="106"/>
    </w:p>
    <w:p w14:paraId="52A7103B" w14:textId="77777777" w:rsidR="00F3068E" w:rsidRPr="006828B3" w:rsidRDefault="00F3068E" w:rsidP="00F3068E">
      <w:r w:rsidRPr="006828B3">
        <w:t xml:space="preserve">Dokumentflyt skal normalt beskrive intern saksgang i organisasjonen. Her bør vi se hvem som har vært involvert i utarbeidelsen av et dokument og om det er godkjent av leder før de sendes ut. Arkade5 test N5.41 teller antall registrerte registreringer med dokumentflyt pr arkivdel. </w:t>
      </w:r>
    </w:p>
    <w:p w14:paraId="6E268205" w14:textId="77777777" w:rsidR="00F3068E" w:rsidRPr="006828B3" w:rsidRDefault="00F3068E" w:rsidP="00F3068E">
      <w:pPr>
        <w:rPr>
          <w:b/>
          <w:bCs/>
        </w:rPr>
      </w:pPr>
      <w:bookmarkStart w:id="107" w:name="_Ref31025203"/>
      <w:r w:rsidRPr="1D547D81">
        <w:rPr>
          <w:b/>
          <w:bCs/>
        </w:rPr>
        <w:t>TODO</w:t>
      </w:r>
      <w:bookmarkEnd w:id="107"/>
    </w:p>
    <w:p w14:paraId="5656EACF" w14:textId="77777777" w:rsidR="00F3068E" w:rsidRPr="006828B3" w:rsidRDefault="00F3068E" w:rsidP="00F3068E">
      <w:pPr>
        <w:pStyle w:val="Overskrift3"/>
        <w:ind w:left="851" w:hanging="851"/>
      </w:pPr>
      <w:bookmarkStart w:id="108" w:name="_Ref31025306"/>
      <w:bookmarkStart w:id="109" w:name="_Toc61441185"/>
      <w:bookmarkStart w:id="110" w:name="_Toc64448980"/>
      <w:r>
        <w:t>Journalenheter</w:t>
      </w:r>
      <w:bookmarkEnd w:id="108"/>
      <w:bookmarkEnd w:id="109"/>
      <w:bookmarkEnd w:id="110"/>
    </w:p>
    <w:p w14:paraId="5F7ADDBD" w14:textId="77777777" w:rsidR="00F3068E" w:rsidRPr="006828B3" w:rsidRDefault="00F3068E" w:rsidP="00F3068E">
      <w:r w:rsidRPr="006828B3">
        <w:t>Journalenheter beskriver hvem som har hatt ansvar for arkivhåndteringen ved fysiske arkiver. Dette er ikke obligatorisk i Noark5, men er relevant for papirbaserte arkiver.</w:t>
      </w:r>
    </w:p>
    <w:p w14:paraId="07999400" w14:textId="77777777" w:rsidR="00F3068E" w:rsidRPr="006828B3" w:rsidRDefault="00F3068E" w:rsidP="00F3068E">
      <w:pPr>
        <w:rPr>
          <w:b/>
        </w:rPr>
      </w:pPr>
      <w:r w:rsidRPr="006828B3">
        <w:rPr>
          <w:b/>
        </w:rPr>
        <w:t>TODO</w:t>
      </w:r>
    </w:p>
    <w:p w14:paraId="29CF6C8A" w14:textId="77777777" w:rsidR="00F3068E" w:rsidRPr="006828B3" w:rsidRDefault="00F3068E" w:rsidP="00F3068E">
      <w:pPr>
        <w:pStyle w:val="Overskrift3"/>
        <w:ind w:left="851" w:hanging="851"/>
      </w:pPr>
      <w:bookmarkStart w:id="111" w:name="_Toc61441186"/>
      <w:bookmarkStart w:id="112" w:name="_Toc64448981"/>
      <w:r>
        <w:t>Administrative enheter</w:t>
      </w:r>
      <w:bookmarkEnd w:id="111"/>
      <w:bookmarkEnd w:id="112"/>
    </w:p>
    <w:p w14:paraId="1583A7E0" w14:textId="77777777" w:rsidR="00F3068E" w:rsidRPr="006828B3" w:rsidRDefault="00F3068E" w:rsidP="00F3068E">
      <w:r w:rsidRPr="006828B3">
        <w:t xml:space="preserve">Administrativ enhet kan være brukt på mapper og registreringer for å dokumentere hvem som har hatt ansvar for arkivhåndteringen. Vi har kontrollert hva som er registrert som administrativ enhet innenfor hver enkelt arkivdel. Testen baserer seg på navn på administrativ enhet, så et navneskifte underveis i arkivperioden vil medføre at den samme administrative enheten vil fremstå som to forskjellige. </w:t>
      </w:r>
    </w:p>
    <w:p w14:paraId="76CC09A0" w14:textId="77777777" w:rsidR="00F3068E" w:rsidRPr="006828B3" w:rsidRDefault="00F3068E" w:rsidP="00F3068E">
      <w:pPr>
        <w:rPr>
          <w:b/>
        </w:rPr>
      </w:pPr>
      <w:r w:rsidRPr="006828B3">
        <w:rPr>
          <w:b/>
        </w:rPr>
        <w:t>TODO</w:t>
      </w:r>
    </w:p>
    <w:p w14:paraId="0C9A2362" w14:textId="77777777" w:rsidR="00F3068E" w:rsidRPr="006828B3" w:rsidRDefault="00F3068E" w:rsidP="00F3068E">
      <w:pPr>
        <w:pStyle w:val="Overskrift3"/>
        <w:ind w:left="851" w:hanging="851"/>
      </w:pPr>
      <w:bookmarkStart w:id="113" w:name="_Ref31025310"/>
      <w:bookmarkStart w:id="114" w:name="_Toc61441187"/>
      <w:bookmarkStart w:id="115" w:name="_Toc64448982"/>
      <w:r>
        <w:t>Endringslogg</w:t>
      </w:r>
      <w:bookmarkEnd w:id="113"/>
      <w:bookmarkEnd w:id="114"/>
      <w:bookmarkEnd w:id="115"/>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t>For å kontrollere integriteten i uttrekket ønsker vi å se:</w:t>
      </w:r>
    </w:p>
    <w:p w14:paraId="47421064"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Hvilke typer endringer som er registrert i uttrekket?</w:t>
      </w:r>
    </w:p>
    <w:p w14:paraId="4C7BA20C"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4C8C03A6" w14:textId="77777777" w:rsidR="00F3068E" w:rsidRPr="006828B3" w:rsidRDefault="00F3068E" w:rsidP="00F3068E">
      <w:pPr>
        <w:tabs>
          <w:tab w:val="left" w:pos="708"/>
        </w:tabs>
        <w:spacing w:after="120" w:line="240" w:lineRule="auto"/>
      </w:pPr>
    </w:p>
    <w:p w14:paraId="3274D74A" w14:textId="77777777" w:rsidR="00F3068E" w:rsidRPr="006828B3" w:rsidRDefault="00F3068E" w:rsidP="00F3068E">
      <w:pPr>
        <w:rPr>
          <w:b/>
        </w:rPr>
      </w:pPr>
      <w:r w:rsidRPr="006828B3">
        <w:rPr>
          <w:b/>
        </w:rPr>
        <w:t>TODO</w:t>
      </w:r>
    </w:p>
    <w:p w14:paraId="4773FF82" w14:textId="77777777" w:rsidR="00F3068E" w:rsidRPr="006828B3" w:rsidRDefault="00F3068E" w:rsidP="00F3068E">
      <w:pPr>
        <w:pStyle w:val="Overskrift3"/>
        <w:ind w:left="851" w:hanging="851"/>
      </w:pPr>
      <w:bookmarkStart w:id="116" w:name="_Toc61441188"/>
      <w:bookmarkStart w:id="117" w:name="_Toc64448983"/>
      <w:r>
        <w:lastRenderedPageBreak/>
        <w:t>Løpende journal og offentlig journal</w:t>
      </w:r>
      <w:bookmarkEnd w:id="116"/>
      <w:bookmarkEnd w:id="117"/>
    </w:p>
    <w:p w14:paraId="481DFEF5" w14:textId="77777777" w:rsidR="00F3068E" w:rsidRPr="006828B3" w:rsidRDefault="00F3068E" w:rsidP="00F3068E">
      <w:r w:rsidRPr="006828B3">
        <w:t>Løpende og offentlig journal skal gi en kronologisk tilnærming mot arkivmaterialet og sikre at journalplikten er blitt fulgt. Den kan derfor brukes som kontroll på det øvrige arkivmaterialet.</w:t>
      </w:r>
    </w:p>
    <w:p w14:paraId="41CAE9F3" w14:textId="77777777" w:rsidR="00F3068E" w:rsidRPr="006828B3" w:rsidRDefault="00F3068E" w:rsidP="00F3068E">
      <w:r w:rsidRPr="006828B3">
        <w:t>I utgangspunktet skal løpende og offentlig journal inneholde oversikt over de samme journalpostene, men den offentlige journalposten skal være ferdig avskjermet/sensurert.</w:t>
      </w:r>
    </w:p>
    <w:p w14:paraId="207DED2A" w14:textId="77777777" w:rsidR="00F3068E" w:rsidRPr="006828B3" w:rsidRDefault="00F3068E" w:rsidP="00F3068E">
      <w:pPr>
        <w:rPr>
          <w:b/>
        </w:rPr>
      </w:pPr>
      <w:r w:rsidRPr="006828B3">
        <w:rPr>
          <w:b/>
        </w:rPr>
        <w:t>TODO</w:t>
      </w:r>
    </w:p>
    <w:p w14:paraId="1A002E97" w14:textId="77777777" w:rsidR="00F3068E" w:rsidRPr="006828B3" w:rsidRDefault="00F3068E" w:rsidP="00F3068E">
      <w:pPr>
        <w:pStyle w:val="Overskrift3"/>
        <w:ind w:left="851" w:hanging="851"/>
      </w:pPr>
      <w:bookmarkStart w:id="118" w:name="_Toc61441189"/>
      <w:bookmarkStart w:id="119" w:name="_Toc64448984"/>
      <w:r>
        <w:t xml:space="preserve">Kontroll av egendefinerte verdier i XML </w:t>
      </w:r>
      <w:proofErr w:type="spellStart"/>
      <w:r>
        <w:t>Schema</w:t>
      </w:r>
      <w:proofErr w:type="spellEnd"/>
      <w:r>
        <w:t xml:space="preserve"> som følger uttrekket</w:t>
      </w:r>
      <w:bookmarkEnd w:id="118"/>
      <w:bookmarkEnd w:id="119"/>
    </w:p>
    <w:p w14:paraId="14081187" w14:textId="77777777" w:rsidR="00F3068E" w:rsidRPr="006828B3" w:rsidRDefault="00F3068E" w:rsidP="00F3068E">
      <w:r w:rsidRPr="006828B3">
        <w:t xml:space="preserve">XML </w:t>
      </w:r>
      <w:proofErr w:type="spellStart"/>
      <w:r w:rsidRPr="006828B3">
        <w:t>Schema</w:t>
      </w:r>
      <w:proofErr w:type="spellEnd"/>
      <w:r w:rsidRPr="006828B3">
        <w:t xml:space="preserve">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t>Øvrige skjema tilsvarer Arkivverkets skjema.</w:t>
      </w:r>
    </w:p>
    <w:p w14:paraId="3F14EABA" w14:textId="77777777" w:rsidR="00F3068E" w:rsidRPr="006828B3" w:rsidRDefault="00F3068E" w:rsidP="00F3068E">
      <w:pPr>
        <w:pStyle w:val="Overskrift1Grnn"/>
      </w:pPr>
      <w:bookmarkStart w:id="120" w:name="_Toc61441190"/>
      <w:bookmarkStart w:id="121" w:name="_Toc64448985"/>
      <w:r>
        <w:lastRenderedPageBreak/>
        <w:t>Vedlikehold/ korrigeringer</w:t>
      </w:r>
      <w:bookmarkEnd w:id="120"/>
      <w:bookmarkEnd w:id="121"/>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w:t>
      </w:r>
      <w:proofErr w:type="gramStart"/>
      <w:r w:rsidRPr="006828B3">
        <w:t>etc..</w:t>
      </w:r>
      <w:proofErr w:type="gramEnd"/>
      <w:r w:rsidRPr="006828B3">
        <w:t xml:space="preserve"> </w:t>
      </w:r>
    </w:p>
    <w:p w14:paraId="118308B8" w14:textId="77777777" w:rsidR="00F3068E" w:rsidRPr="006828B3" w:rsidRDefault="00F3068E" w:rsidP="00F3068E">
      <w:pPr>
        <w:pStyle w:val="Overskrift2Grnn"/>
      </w:pPr>
      <w:bookmarkStart w:id="122" w:name="_Toc61441191"/>
      <w:bookmarkStart w:id="123" w:name="_Toc64448986"/>
      <w:r>
        <w:t>Korrigeringer gjort i forbindelse med testing</w:t>
      </w:r>
      <w:bookmarkEnd w:id="122"/>
      <w:bookmarkEnd w:id="123"/>
    </w:p>
    <w:p w14:paraId="6AF2295F" w14:textId="77777777" w:rsidR="00F3068E" w:rsidRDefault="00F3068E" w:rsidP="00F3068E">
      <w:r w:rsidRPr="1D547D81">
        <w:rPr>
          <w:rFonts w:ascii="Roboto" w:eastAsia="Roboto" w:hAnsi="Roboto" w:cs="Roboto"/>
          <w:szCs w:val="22"/>
        </w:rPr>
        <w:t>Ingen forandringer på de eksisterende filene i uttrekket har blitt utført under testing.</w:t>
      </w:r>
    </w:p>
    <w:p w14:paraId="672A19FF" w14:textId="77777777" w:rsidR="00F3068E" w:rsidRDefault="00F3068E" w:rsidP="00F3068E">
      <w:pPr>
        <w:rPr>
          <w:b/>
          <w:bCs/>
        </w:rPr>
      </w:pPr>
      <w:r w:rsidRPr="1D547D81">
        <w:rPr>
          <w:b/>
          <w:bCs/>
        </w:rPr>
        <w:t>TODO</w:t>
      </w:r>
    </w:p>
    <w:p w14:paraId="55342879" w14:textId="77777777" w:rsidR="00F3068E" w:rsidRPr="006828B3" w:rsidRDefault="00F3068E" w:rsidP="00F3068E">
      <w:pPr>
        <w:pStyle w:val="Overskrift2Grnn"/>
      </w:pPr>
      <w:bookmarkStart w:id="124" w:name="_Toc61441192"/>
      <w:bookmarkStart w:id="125" w:name="_Toc64448987"/>
      <w:r>
        <w:t>Senere vedlikeholdsoppgaver</w:t>
      </w:r>
      <w:bookmarkEnd w:id="124"/>
      <w:bookmarkEnd w:id="125"/>
    </w:p>
    <w:p w14:paraId="4D0185D2" w14:textId="77777777" w:rsidR="00F3068E" w:rsidRPr="006828B3" w:rsidRDefault="00F3068E" w:rsidP="00F3068E">
      <w:pPr>
        <w:pStyle w:val="Overskrift3"/>
        <w:ind w:left="851" w:hanging="851"/>
      </w:pPr>
      <w:bookmarkStart w:id="126" w:name="_Toc61441193"/>
      <w:bookmarkStart w:id="127" w:name="_Toc64448988"/>
      <w:r>
        <w:t>Kassasjon/ sletting</w:t>
      </w:r>
      <w:bookmarkEnd w:id="126"/>
      <w:bookmarkEnd w:id="127"/>
    </w:p>
    <w:p w14:paraId="4E77974A" w14:textId="77777777" w:rsidR="00F3068E" w:rsidRDefault="00F3068E" w:rsidP="00F3068E">
      <w:r w:rsidRPr="1D547D81">
        <w:rPr>
          <w:rFonts w:ascii="Roboto" w:eastAsia="Roboto" w:hAnsi="Roboto" w:cs="Roboto"/>
          <w:szCs w:val="22"/>
        </w:rPr>
        <w:t xml:space="preserve">Ingen kassasjon er registrert i uttrekket. </w:t>
      </w:r>
      <w:r w:rsidRPr="1D547D81">
        <w:rPr>
          <w:rFonts w:ascii="Roboto" w:eastAsia="Roboto" w:hAnsi="Roboto" w:cs="Roboto"/>
          <w:b/>
          <w:bCs/>
          <w:szCs w:val="22"/>
        </w:rPr>
        <w:t>TODO</w:t>
      </w:r>
    </w:p>
    <w:p w14:paraId="5CF3CF18" w14:textId="77777777" w:rsidR="00F3068E" w:rsidRPr="006828B3" w:rsidRDefault="00F3068E" w:rsidP="00F3068E">
      <w:pPr>
        <w:pStyle w:val="Overskrift3"/>
        <w:ind w:left="851" w:hanging="851"/>
      </w:pPr>
      <w:bookmarkStart w:id="128" w:name="_Toc61441194"/>
      <w:bookmarkStart w:id="129" w:name="_Toc64448989"/>
      <w:r>
        <w:t>Innsyn i skjermet informasjon</w:t>
      </w:r>
      <w:bookmarkEnd w:id="128"/>
      <w:bookmarkEnd w:id="129"/>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Overskrift3"/>
        <w:ind w:left="851" w:hanging="851"/>
      </w:pPr>
      <w:bookmarkStart w:id="130" w:name="_Toc61441195"/>
      <w:bookmarkStart w:id="131" w:name="_Toc64448990"/>
      <w:r>
        <w:t>Konvertering av data</w:t>
      </w:r>
      <w:bookmarkEnd w:id="130"/>
      <w:bookmarkEnd w:id="131"/>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2" w:name="_Toc61441196"/>
      <w:bookmarkStart w:id="133" w:name="_Toc64448991"/>
      <w:r>
        <w:lastRenderedPageBreak/>
        <w:t>Vedlegg</w:t>
      </w:r>
      <w:bookmarkEnd w:id="132"/>
      <w:bookmarkEnd w:id="133"/>
    </w:p>
    <w:p w14:paraId="1F632E11" w14:textId="77777777" w:rsidR="00F3068E" w:rsidRPr="006828B3" w:rsidRDefault="00F3068E" w:rsidP="00F3068E">
      <w:pPr>
        <w:pStyle w:val="BrdtekstIFK"/>
        <w:numPr>
          <w:ilvl w:val="0"/>
          <w:numId w:val="8"/>
        </w:numPr>
      </w:pPr>
      <w:r>
        <w:t>Arkade5 testrapport</w:t>
      </w:r>
    </w:p>
    <w:p w14:paraId="3AEB0457" w14:textId="77777777" w:rsidR="00F3068E" w:rsidRPr="006828B3" w:rsidRDefault="00F3068E" w:rsidP="00F3068E">
      <w:pPr>
        <w:pStyle w:val="Listeavsnitt"/>
        <w:numPr>
          <w:ilvl w:val="0"/>
          <w:numId w:val="8"/>
        </w:numPr>
        <w:rPr>
          <w:b/>
        </w:rPr>
      </w:pPr>
      <w:r w:rsidRPr="006828B3">
        <w:rPr>
          <w:b/>
        </w:rPr>
        <w:t>TODO</w:t>
      </w:r>
    </w:p>
    <w:p w14:paraId="0697790C" w14:textId="7F30DF18" w:rsidR="00D13660" w:rsidRDefault="00D13660" w:rsidP="00962048">
      <w:pPr>
        <w:pStyle w:val="BrdtekstIFK"/>
      </w:pPr>
    </w:p>
    <w:p w14:paraId="0697790D" w14:textId="77777777" w:rsidR="00575070" w:rsidRPr="00201DF2" w:rsidRDefault="00577F7C" w:rsidP="00575070">
      <w:pPr>
        <w:pStyle w:val="Overskrift1"/>
        <w:numPr>
          <w:ilvl w:val="0"/>
          <w:numId w:val="0"/>
        </w:numPr>
        <w:ind w:left="709"/>
      </w:pPr>
      <w:bookmarkStart w:id="134"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4"/>
    </w:p>
    <w:sectPr w:rsidR="00575070" w:rsidRPr="00201DF2" w:rsidSect="00306F79">
      <w:headerReference w:type="default" r:id="rId16"/>
      <w:footerReference w:type="default" r:id="rId17"/>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F0FC0" w14:textId="77777777" w:rsidR="00BD1BC0" w:rsidRDefault="00BD1BC0" w:rsidP="00175380">
      <w:r>
        <w:separator/>
      </w:r>
    </w:p>
  </w:endnote>
  <w:endnote w:type="continuationSeparator" w:id="0">
    <w:p w14:paraId="1264BD31" w14:textId="77777777" w:rsidR="00BD1BC0" w:rsidRDefault="00BD1BC0"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F" w14:textId="77777777" w:rsidR="005479B6" w:rsidRPr="00667F25" w:rsidRDefault="005479B6" w:rsidP="00FC12B9">
    <w:pPr>
      <w:pStyle w:val="Bunntekst"/>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1" w14:textId="0EAD839F" w:rsidR="005479B6" w:rsidRPr="008C7437" w:rsidRDefault="006B177B" w:rsidP="00F210C5">
    <w:pPr>
      <w:pStyle w:val="Bunntekst"/>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B0460" w14:textId="77777777" w:rsidR="00BD1BC0" w:rsidRDefault="00BD1BC0" w:rsidP="00175380">
      <w:r>
        <w:separator/>
      </w:r>
    </w:p>
  </w:footnote>
  <w:footnote w:type="continuationSeparator" w:id="0">
    <w:p w14:paraId="5CC12A12" w14:textId="77777777" w:rsidR="00BD1BC0" w:rsidRDefault="00BD1BC0"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E" w14:textId="77777777" w:rsidR="005479B6" w:rsidRDefault="005479B6">
    <w:pPr>
      <w:pStyle w:val="Topptekst"/>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0" w14:textId="77777777" w:rsidR="005479B6" w:rsidRPr="001529AE" w:rsidRDefault="005479B6" w:rsidP="00175380">
    <w:pPr>
      <w:pStyle w:val="Top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Overskrift1"/>
      <w:lvlText w:val="%1."/>
      <w:lvlJc w:val="left"/>
      <w:pPr>
        <w:ind w:left="709" w:hanging="709"/>
      </w:pPr>
      <w:rPr>
        <w:rFonts w:hint="default"/>
      </w:rPr>
    </w:lvl>
    <w:lvl w:ilvl="1">
      <w:start w:val="1"/>
      <w:numFmt w:val="decimal"/>
      <w:pStyle w:val="Overskrift2"/>
      <w:lvlText w:val="%1.%2."/>
      <w:lvlJc w:val="left"/>
      <w:pPr>
        <w:ind w:left="709" w:hanging="709"/>
      </w:pPr>
      <w:rPr>
        <w:rFonts w:hint="default"/>
      </w:rPr>
    </w:lvl>
    <w:lvl w:ilvl="2">
      <w:start w:val="1"/>
      <w:numFmt w:val="decimal"/>
      <w:pStyle w:val="Overskrift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6B4A"/>
    <w:rsid w:val="00017EEB"/>
    <w:rsid w:val="000304FA"/>
    <w:rsid w:val="00044CDA"/>
    <w:rsid w:val="0005647D"/>
    <w:rsid w:val="00076BF9"/>
    <w:rsid w:val="000852B7"/>
    <w:rsid w:val="000B2CA6"/>
    <w:rsid w:val="000B3F3E"/>
    <w:rsid w:val="000B7AF8"/>
    <w:rsid w:val="000C00C2"/>
    <w:rsid w:val="000D40FF"/>
    <w:rsid w:val="000E310F"/>
    <w:rsid w:val="000E719A"/>
    <w:rsid w:val="000F277E"/>
    <w:rsid w:val="00142EE5"/>
    <w:rsid w:val="001529AE"/>
    <w:rsid w:val="00153A68"/>
    <w:rsid w:val="00167022"/>
    <w:rsid w:val="00175380"/>
    <w:rsid w:val="001757E9"/>
    <w:rsid w:val="00193130"/>
    <w:rsid w:val="001A0809"/>
    <w:rsid w:val="001B0ADB"/>
    <w:rsid w:val="001C24DE"/>
    <w:rsid w:val="001E4726"/>
    <w:rsid w:val="001F19A0"/>
    <w:rsid w:val="00201DF2"/>
    <w:rsid w:val="0020491F"/>
    <w:rsid w:val="00211D6C"/>
    <w:rsid w:val="00230C23"/>
    <w:rsid w:val="00236102"/>
    <w:rsid w:val="00242123"/>
    <w:rsid w:val="00250B67"/>
    <w:rsid w:val="0025469C"/>
    <w:rsid w:val="00257A0F"/>
    <w:rsid w:val="00282C5B"/>
    <w:rsid w:val="0028320E"/>
    <w:rsid w:val="002A2DCF"/>
    <w:rsid w:val="002C6736"/>
    <w:rsid w:val="002D0BC5"/>
    <w:rsid w:val="002E279B"/>
    <w:rsid w:val="003055D5"/>
    <w:rsid w:val="00306F79"/>
    <w:rsid w:val="0031522E"/>
    <w:rsid w:val="00315F57"/>
    <w:rsid w:val="00336403"/>
    <w:rsid w:val="003465B9"/>
    <w:rsid w:val="00351193"/>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3707F"/>
    <w:rsid w:val="00464678"/>
    <w:rsid w:val="00464DC6"/>
    <w:rsid w:val="00467CE5"/>
    <w:rsid w:val="00470E55"/>
    <w:rsid w:val="00474315"/>
    <w:rsid w:val="00475D24"/>
    <w:rsid w:val="00476942"/>
    <w:rsid w:val="00485A5B"/>
    <w:rsid w:val="00494B4F"/>
    <w:rsid w:val="004A3E4A"/>
    <w:rsid w:val="004B0316"/>
    <w:rsid w:val="004B0F07"/>
    <w:rsid w:val="004B7AF9"/>
    <w:rsid w:val="004C1FB2"/>
    <w:rsid w:val="004D421D"/>
    <w:rsid w:val="004F3D5E"/>
    <w:rsid w:val="005052D1"/>
    <w:rsid w:val="00514890"/>
    <w:rsid w:val="00525192"/>
    <w:rsid w:val="00533272"/>
    <w:rsid w:val="005467A1"/>
    <w:rsid w:val="005479B6"/>
    <w:rsid w:val="0055123E"/>
    <w:rsid w:val="00575070"/>
    <w:rsid w:val="00577F7C"/>
    <w:rsid w:val="00580233"/>
    <w:rsid w:val="00595A39"/>
    <w:rsid w:val="0059618D"/>
    <w:rsid w:val="005A7770"/>
    <w:rsid w:val="005C36CF"/>
    <w:rsid w:val="005D3935"/>
    <w:rsid w:val="005E0B05"/>
    <w:rsid w:val="005E0FAE"/>
    <w:rsid w:val="005E3ADF"/>
    <w:rsid w:val="00602F29"/>
    <w:rsid w:val="00605B81"/>
    <w:rsid w:val="00624CEC"/>
    <w:rsid w:val="00650830"/>
    <w:rsid w:val="006510E8"/>
    <w:rsid w:val="00667F25"/>
    <w:rsid w:val="00677142"/>
    <w:rsid w:val="00694C5B"/>
    <w:rsid w:val="006B177B"/>
    <w:rsid w:val="006B275C"/>
    <w:rsid w:val="006B4722"/>
    <w:rsid w:val="006B61CB"/>
    <w:rsid w:val="006E0416"/>
    <w:rsid w:val="0072231F"/>
    <w:rsid w:val="007303F4"/>
    <w:rsid w:val="0077182D"/>
    <w:rsid w:val="00772F3F"/>
    <w:rsid w:val="00777A7F"/>
    <w:rsid w:val="00784352"/>
    <w:rsid w:val="00786E33"/>
    <w:rsid w:val="00790F12"/>
    <w:rsid w:val="007A14F1"/>
    <w:rsid w:val="007A2DDC"/>
    <w:rsid w:val="007A7386"/>
    <w:rsid w:val="007C4524"/>
    <w:rsid w:val="007D11AD"/>
    <w:rsid w:val="007D3CCD"/>
    <w:rsid w:val="007D5CCF"/>
    <w:rsid w:val="007E49F0"/>
    <w:rsid w:val="007E5E30"/>
    <w:rsid w:val="007F0FC6"/>
    <w:rsid w:val="008048D2"/>
    <w:rsid w:val="0080780C"/>
    <w:rsid w:val="00861D28"/>
    <w:rsid w:val="00864538"/>
    <w:rsid w:val="00896A5C"/>
    <w:rsid w:val="008A437D"/>
    <w:rsid w:val="008B6185"/>
    <w:rsid w:val="008C22DE"/>
    <w:rsid w:val="008C2D52"/>
    <w:rsid w:val="008C7437"/>
    <w:rsid w:val="0091593A"/>
    <w:rsid w:val="00917669"/>
    <w:rsid w:val="00954C4B"/>
    <w:rsid w:val="00962048"/>
    <w:rsid w:val="00975785"/>
    <w:rsid w:val="009764C9"/>
    <w:rsid w:val="00981A63"/>
    <w:rsid w:val="0099621C"/>
    <w:rsid w:val="009B5DBB"/>
    <w:rsid w:val="009C6324"/>
    <w:rsid w:val="009D169C"/>
    <w:rsid w:val="009E6ABA"/>
    <w:rsid w:val="009F2C20"/>
    <w:rsid w:val="00A20245"/>
    <w:rsid w:val="00A23C43"/>
    <w:rsid w:val="00A376CD"/>
    <w:rsid w:val="00A4103E"/>
    <w:rsid w:val="00A4109B"/>
    <w:rsid w:val="00A4480C"/>
    <w:rsid w:val="00A44E09"/>
    <w:rsid w:val="00A617EB"/>
    <w:rsid w:val="00A62AD2"/>
    <w:rsid w:val="00A717AC"/>
    <w:rsid w:val="00A7299B"/>
    <w:rsid w:val="00A91AD8"/>
    <w:rsid w:val="00A94118"/>
    <w:rsid w:val="00AC193C"/>
    <w:rsid w:val="00B15EEB"/>
    <w:rsid w:val="00B466AB"/>
    <w:rsid w:val="00B528D7"/>
    <w:rsid w:val="00B537A3"/>
    <w:rsid w:val="00B7188E"/>
    <w:rsid w:val="00B758E5"/>
    <w:rsid w:val="00B77567"/>
    <w:rsid w:val="00B92F02"/>
    <w:rsid w:val="00B97E9F"/>
    <w:rsid w:val="00BB112F"/>
    <w:rsid w:val="00BB672D"/>
    <w:rsid w:val="00BB7BC9"/>
    <w:rsid w:val="00BC54B9"/>
    <w:rsid w:val="00BD1BC0"/>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5AE5"/>
    <w:rsid w:val="00CB676A"/>
    <w:rsid w:val="00CC613A"/>
    <w:rsid w:val="00CD035C"/>
    <w:rsid w:val="00CD1284"/>
    <w:rsid w:val="00CF386F"/>
    <w:rsid w:val="00CF3C56"/>
    <w:rsid w:val="00CF4010"/>
    <w:rsid w:val="00D00599"/>
    <w:rsid w:val="00D11FC4"/>
    <w:rsid w:val="00D13660"/>
    <w:rsid w:val="00D20132"/>
    <w:rsid w:val="00D25FB2"/>
    <w:rsid w:val="00D276E8"/>
    <w:rsid w:val="00D3005D"/>
    <w:rsid w:val="00D37BB7"/>
    <w:rsid w:val="00D41499"/>
    <w:rsid w:val="00D506C0"/>
    <w:rsid w:val="00D7480E"/>
    <w:rsid w:val="00D81429"/>
    <w:rsid w:val="00D95D2A"/>
    <w:rsid w:val="00DA7F1E"/>
    <w:rsid w:val="00DB0D1A"/>
    <w:rsid w:val="00DB56C8"/>
    <w:rsid w:val="00DD1E83"/>
    <w:rsid w:val="00DE2F05"/>
    <w:rsid w:val="00DF6D93"/>
    <w:rsid w:val="00DF7A17"/>
    <w:rsid w:val="00E05F43"/>
    <w:rsid w:val="00E16A73"/>
    <w:rsid w:val="00E42422"/>
    <w:rsid w:val="00E429B6"/>
    <w:rsid w:val="00E47871"/>
    <w:rsid w:val="00E614ED"/>
    <w:rsid w:val="00E80E47"/>
    <w:rsid w:val="00E83FFA"/>
    <w:rsid w:val="00E86DE9"/>
    <w:rsid w:val="00E95783"/>
    <w:rsid w:val="00E96598"/>
    <w:rsid w:val="00EA5E60"/>
    <w:rsid w:val="00EC3E46"/>
    <w:rsid w:val="00ED0626"/>
    <w:rsid w:val="00EE1832"/>
    <w:rsid w:val="00EE3B9F"/>
    <w:rsid w:val="00F210C5"/>
    <w:rsid w:val="00F256DC"/>
    <w:rsid w:val="00F3068E"/>
    <w:rsid w:val="00F342D6"/>
    <w:rsid w:val="00F45CE7"/>
    <w:rsid w:val="00F46F98"/>
    <w:rsid w:val="00F52C77"/>
    <w:rsid w:val="00F655B1"/>
    <w:rsid w:val="00F77B8F"/>
    <w:rsid w:val="00F85EAD"/>
    <w:rsid w:val="00F8757B"/>
    <w:rsid w:val="00F93CDA"/>
    <w:rsid w:val="00FA311A"/>
    <w:rsid w:val="00FC12B9"/>
    <w:rsid w:val="00FD7A97"/>
    <w:rsid w:val="00FE1D0C"/>
    <w:rsid w:val="00FE21F4"/>
    <w:rsid w:val="00FE2442"/>
    <w:rsid w:val="00FE34EE"/>
    <w:rsid w:val="00FF059A"/>
    <w:rsid w:val="00FF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Overskrift1">
    <w:name w:val="heading 1"/>
    <w:basedOn w:val="Normal"/>
    <w:next w:val="Normal"/>
    <w:link w:val="Overskrift1Tegn"/>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Overskrift2">
    <w:name w:val="heading 2"/>
    <w:basedOn w:val="Normal"/>
    <w:next w:val="Normal"/>
    <w:link w:val="Overskrift2Tegn"/>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Overskrift3">
    <w:name w:val="heading 3"/>
    <w:basedOn w:val="Normal"/>
    <w:next w:val="Normal"/>
    <w:link w:val="Overskrift3Tegn"/>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spacing w:after="0"/>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C7437"/>
    <w:pPr>
      <w:tabs>
        <w:tab w:val="center" w:pos="4513"/>
        <w:tab w:val="right" w:pos="9026"/>
      </w:tabs>
      <w:spacing w:after="0"/>
    </w:pPr>
    <w:rPr>
      <w:sz w:val="20"/>
    </w:rPr>
  </w:style>
  <w:style w:type="character" w:customStyle="1" w:styleId="BunntekstTegn">
    <w:name w:val="Bunntekst Tegn"/>
    <w:basedOn w:val="Standardskriftforavsnitt"/>
    <w:link w:val="Bunntekst"/>
    <w:uiPriority w:val="99"/>
    <w:rsid w:val="008C7437"/>
    <w:rPr>
      <w:sz w:val="20"/>
      <w:szCs w:val="20"/>
    </w:rPr>
  </w:style>
  <w:style w:type="character" w:customStyle="1" w:styleId="Overskrift2Tegn">
    <w:name w:val="Overskrift 2 Tegn"/>
    <w:basedOn w:val="Standardskriftforavsnitt"/>
    <w:link w:val="Overskrift2"/>
    <w:uiPriority w:val="9"/>
    <w:rsid w:val="00230C23"/>
    <w:rPr>
      <w:rFonts w:asciiTheme="majorHAnsi" w:eastAsiaTheme="majorEastAsia" w:hAnsiTheme="majorHAnsi" w:cstheme="majorBidi"/>
      <w:b/>
      <w:color w:val="000000" w:themeColor="text1"/>
      <w:sz w:val="32"/>
      <w:szCs w:val="30"/>
    </w:rPr>
  </w:style>
  <w:style w:type="character" w:customStyle="1" w:styleId="Overskrift1Tegn">
    <w:name w:val="Overskrift 1 Tegn"/>
    <w:basedOn w:val="Standardskriftforavsnitt"/>
    <w:link w:val="Overskrift1"/>
    <w:uiPriority w:val="9"/>
    <w:rsid w:val="003F784C"/>
    <w:rPr>
      <w:rFonts w:asciiTheme="majorHAnsi" w:eastAsiaTheme="majorEastAsia" w:hAnsiTheme="majorHAnsi" w:cstheme="majorBidi"/>
      <w:b/>
      <w:color w:val="000000" w:themeColor="text1"/>
      <w:sz w:val="52"/>
      <w:szCs w:val="50"/>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Overskrift3Tegn">
    <w:name w:val="Overskrift 3 Tegn"/>
    <w:basedOn w:val="Standardskriftforavsnitt"/>
    <w:link w:val="Overskrift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Vanligtabel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tel">
    <w:name w:val="Title"/>
    <w:aliases w:val="Tittel - forside"/>
    <w:basedOn w:val="Normal"/>
    <w:next w:val="Normal"/>
    <w:link w:val="TittelTegn"/>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telTegn">
    <w:name w:val="Tittel Tegn"/>
    <w:aliases w:val="Tittel - forside Tegn"/>
    <w:basedOn w:val="Standardskriftforavsnitt"/>
    <w:link w:val="Tittel"/>
    <w:uiPriority w:val="10"/>
    <w:rsid w:val="00230C23"/>
    <w:rPr>
      <w:rFonts w:ascii="Roboto Medium" w:eastAsiaTheme="majorEastAsia" w:hAnsi="Roboto Medium" w:cstheme="majorBidi"/>
      <w:kern w:val="28"/>
      <w:sz w:val="82"/>
      <w:szCs w:val="80"/>
    </w:rPr>
  </w:style>
  <w:style w:type="paragraph" w:styleId="Undertittel">
    <w:name w:val="Subtitle"/>
    <w:aliases w:val="Undertittel - forside"/>
    <w:basedOn w:val="Normal"/>
    <w:next w:val="Normal"/>
    <w:link w:val="UndertittelTegn"/>
    <w:uiPriority w:val="11"/>
    <w:qFormat/>
    <w:rsid w:val="00230C23"/>
    <w:pPr>
      <w:spacing w:before="50" w:after="160"/>
    </w:pPr>
    <w:rPr>
      <w:rFonts w:eastAsiaTheme="minorEastAsia"/>
      <w:color w:val="000000" w:themeColor="text1"/>
      <w:sz w:val="42"/>
      <w:szCs w:val="40"/>
    </w:rPr>
  </w:style>
  <w:style w:type="character" w:customStyle="1" w:styleId="UndertittelTegn">
    <w:name w:val="Undertittel Tegn"/>
    <w:aliases w:val="Undertittel - forside Tegn"/>
    <w:basedOn w:val="Standardskriftforavsnitt"/>
    <w:link w:val="Undertittel"/>
    <w:uiPriority w:val="11"/>
    <w:rsid w:val="00230C23"/>
    <w:rPr>
      <w:rFonts w:eastAsiaTheme="minorEastAsia"/>
      <w:color w:val="000000" w:themeColor="text1"/>
      <w:sz w:val="42"/>
      <w:szCs w:val="40"/>
    </w:rPr>
  </w:style>
  <w:style w:type="paragraph" w:styleId="Overskriftforinnholdsfortegnelse">
    <w:name w:val="TOC Heading"/>
    <w:basedOn w:val="Overskrift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INNH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INNH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INNH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kobling">
    <w:name w:val="Hyperlink"/>
    <w:basedOn w:val="Standardskriftforavsnit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obletekst">
    <w:name w:val="Balloon Text"/>
    <w:basedOn w:val="Normal"/>
    <w:link w:val="BobletekstTegn"/>
    <w:uiPriority w:val="99"/>
    <w:semiHidden/>
    <w:unhideWhenUsed/>
    <w:rsid w:val="00336403"/>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403"/>
    <w:rPr>
      <w:rFonts w:ascii="Segoe UI" w:hAnsi="Segoe UI" w:cs="Segoe UI"/>
      <w:sz w:val="18"/>
      <w:szCs w:val="18"/>
    </w:rPr>
  </w:style>
  <w:style w:type="character" w:styleId="Sterkutheving">
    <w:name w:val="Intense Emphasis"/>
    <w:uiPriority w:val="21"/>
    <w:semiHidden/>
    <w:rsid w:val="003465B9"/>
  </w:style>
  <w:style w:type="character" w:styleId="Svakreferanse">
    <w:name w:val="Subtle Reference"/>
    <w:basedOn w:val="Standardskriftforavsnitt"/>
    <w:uiPriority w:val="31"/>
    <w:semiHidden/>
    <w:rsid w:val="003465B9"/>
    <w:rPr>
      <w:smallCaps/>
      <w:color w:val="5A5A5A" w:themeColor="text1" w:themeTint="A5"/>
    </w:rPr>
  </w:style>
  <w:style w:type="paragraph" w:customStyle="1" w:styleId="Overskrift1Grnn">
    <w:name w:val="Overskrift 1 Grønn"/>
    <w:basedOn w:val="Overskrift1"/>
    <w:uiPriority w:val="10"/>
    <w:qFormat/>
    <w:rsid w:val="0059618D"/>
    <w:rPr>
      <w:color w:val="2F5743" w:themeColor="accent2"/>
    </w:rPr>
  </w:style>
  <w:style w:type="paragraph" w:customStyle="1" w:styleId="Overskrift2Grnn">
    <w:name w:val="Overskrift 2 Grønn"/>
    <w:basedOn w:val="Overskrift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Overskrift1"/>
    <w:link w:val="Overskrift1-UtennummereringTegn"/>
    <w:qFormat/>
    <w:rsid w:val="00962048"/>
    <w:pPr>
      <w:numPr>
        <w:numId w:val="0"/>
      </w:numPr>
    </w:pPr>
  </w:style>
  <w:style w:type="character" w:customStyle="1" w:styleId="BrdtekstIFKTegn">
    <w:name w:val="Brødtekst IFK Tegn"/>
    <w:basedOn w:val="Standardskriftforavsnitt"/>
    <w:link w:val="BrdtekstIFK"/>
    <w:rsid w:val="00962048"/>
    <w:rPr>
      <w:szCs w:val="20"/>
    </w:rPr>
  </w:style>
  <w:style w:type="paragraph" w:customStyle="1" w:styleId="Overskrift2-Utennummerering">
    <w:name w:val="Overskrift 2 - Uten nummerering"/>
    <w:basedOn w:val="Overskrift2"/>
    <w:link w:val="Overskrift2-UtennummereringTegn"/>
    <w:qFormat/>
    <w:rsid w:val="00962048"/>
    <w:pPr>
      <w:numPr>
        <w:ilvl w:val="0"/>
        <w:numId w:val="0"/>
      </w:numPr>
    </w:pPr>
  </w:style>
  <w:style w:type="character" w:customStyle="1" w:styleId="Overskrift1-UtennummereringTegn">
    <w:name w:val="Overskrift 1  - Uten nummerering Tegn"/>
    <w:basedOn w:val="Overskrift1Tegn"/>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Overskrift3"/>
    <w:link w:val="Overskrift3-UtennummereringTegn"/>
    <w:qFormat/>
    <w:rsid w:val="00962048"/>
    <w:pPr>
      <w:numPr>
        <w:ilvl w:val="0"/>
        <w:numId w:val="0"/>
      </w:numPr>
    </w:pPr>
  </w:style>
  <w:style w:type="character" w:customStyle="1" w:styleId="Overskrift2-UtennummereringTegn">
    <w:name w:val="Overskrift 2 - Uten nummerering Tegn"/>
    <w:basedOn w:val="Overskrift2Tegn"/>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Overskrift3Tegn"/>
    <w:link w:val="Overskrift3-Utennummerering"/>
    <w:rsid w:val="00962048"/>
    <w:rPr>
      <w:rFonts w:asciiTheme="majorHAnsi" w:eastAsiaTheme="majorEastAsia" w:hAnsiTheme="majorHAnsi" w:cstheme="majorBidi"/>
      <w:b/>
      <w:color w:val="000000" w:themeColor="text1"/>
      <w:sz w:val="24"/>
      <w:szCs w:val="20"/>
    </w:rPr>
  </w:style>
  <w:style w:type="paragraph" w:styleId="INNH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INNH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ssholderteks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ssholderteks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ssholderteks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ssholderteks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ssholderteks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5B54CA"/>
    <w:rsid w:val="005C7B6D"/>
    <w:rsid w:val="00A17075"/>
    <w:rsid w:val="00A73EF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root>
  <tittel> Testrapport – deponering av elektronisk arkivmateriale </tittel>
  <doktyp>PDF/A</doktyp>
</root>
</file>

<file path=customXml/itemProps1.xml><?xml version="1.0" encoding="utf-8"?>
<ds:datastoreItem xmlns:ds="http://schemas.openxmlformats.org/officeDocument/2006/customXml" ds:itemID="{1F63DD83-C759-4A4E-939B-8DF734A9CA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3.xml><?xml version="1.0" encoding="utf-8"?>
<ds:datastoreItem xmlns:ds="http://schemas.openxmlformats.org/officeDocument/2006/customXml" ds:itemID="{570D7E4E-11F8-4F07-A2DC-B9455F947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23231A-2097-4ADB-833E-25DA1B06068B}">
  <ds:schemaRefs>
    <ds:schemaRef ds:uri="http://schemas.microsoft.com/sharepoint/v3/contenttype/forms"/>
  </ds:schemaRefs>
</ds:datastoreItem>
</file>

<file path=customXml/itemProps5.xml><?xml version="1.0" encoding="utf-8"?>
<ds:datastoreItem xmlns:ds="http://schemas.openxmlformats.org/officeDocument/2006/customXml" ds:itemID="{0F9B369B-CCEA-4D8F-9E4F-1534FE2AD680}">
  <ds:schemaRefs/>
</ds:datastoreItem>
</file>

<file path=docProps/app.xml><?xml version="1.0" encoding="utf-8"?>
<Properties xmlns="http://schemas.openxmlformats.org/officeDocument/2006/extended-properties" xmlns:vt="http://schemas.openxmlformats.org/officeDocument/2006/docPropsVTypes">
  <Template>Innlandet_fylkeskommune_A4_dokumentmal_A.dotm</Template>
  <TotalTime>6</TotalTime>
  <Pages>15</Pages>
  <Words>2329</Words>
  <Characters>12347</Characters>
  <Application>Microsoft Office Word</Application>
  <DocSecurity>0</DocSecurity>
  <Lines>102</Lines>
  <Paragraphs>29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Tobias Ellefsen</cp:lastModifiedBy>
  <cp:revision>15</cp:revision>
  <dcterms:created xsi:type="dcterms:W3CDTF">2021-02-17T09:04:00Z</dcterms:created>
  <dcterms:modified xsi:type="dcterms:W3CDTF">2021-03-07T00:21:00Z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