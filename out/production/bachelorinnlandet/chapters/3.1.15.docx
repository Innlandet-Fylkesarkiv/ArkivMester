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54B9D" w14:textId="7E30AB8C" w:rsidR="008F560B" w:rsidRDefault="00964D97" w:rsidP="005051D9">
      <w:pPr>
        <w:pStyle w:val="Overskrift1"/>
      </w:pPr>
      <w:r>
        <w:t xml:space="preserve">3.1.15. N5. </w:t>
      </w:r>
      <w:r w:rsidR="002A6997">
        <w:t xml:space="preserve">28 – N5. </w:t>
      </w:r>
      <w:r>
        <w:t>34: Dokumentfiler diskuteres i kapittel 3.2</w:t>
      </w:r>
    </w:p>
    <w:p w14:paraId="54A2B71A" w14:textId="77777777" w:rsidR="005051D9" w:rsidRDefault="005051D9" w:rsidP="005051D9">
      <w:pPr>
        <w:pStyle w:val="Overskrift2"/>
      </w:pPr>
      <w:r>
        <w:t>Forklaring</w:t>
      </w:r>
    </w:p>
    <w:p w14:paraId="01573DF6" w14:textId="7B5E39C3" w:rsidR="005051D9" w:rsidRDefault="002A6997" w:rsidP="005051D9">
      <w:r>
        <w:t xml:space="preserve">Som med klasser er disse så spredt rundt og </w:t>
      </w:r>
      <w:r w:rsidR="00326400">
        <w:t>ofte dårlige at vi samler de sammen i stedet.</w:t>
      </w:r>
    </w:p>
    <w:p w14:paraId="0AF0ADDC" w14:textId="77777777" w:rsidR="00964D97" w:rsidRDefault="00964D97" w:rsidP="005051D9"/>
    <w:p w14:paraId="4E4A79D5" w14:textId="68DAEC77" w:rsidR="005051D9" w:rsidRDefault="00480C39" w:rsidP="005051D9">
      <w:pPr>
        <w:pStyle w:val="Overskrift2"/>
      </w:pPr>
      <w:r>
        <w:t>Input</w:t>
      </w:r>
    </w:p>
    <w:p w14:paraId="31AE9089" w14:textId="19BB6A3C" w:rsidR="00326400" w:rsidRPr="00326400" w:rsidRDefault="00326400" w:rsidP="00326400">
      <w:r>
        <w:t>Ingen.</w:t>
      </w:r>
    </w:p>
    <w:p w14:paraId="1A30CC77" w14:textId="77777777" w:rsidR="00480C39" w:rsidRDefault="00480C39" w:rsidP="00480C39"/>
    <w:p w14:paraId="5D20B890" w14:textId="77777777" w:rsidR="00480C39" w:rsidRDefault="00480C39" w:rsidP="00480C39">
      <w:pPr>
        <w:pStyle w:val="Overskrift2"/>
      </w:pPr>
      <w:r>
        <w:t>Output</w:t>
      </w:r>
    </w:p>
    <w:p w14:paraId="4B554327" w14:textId="583D2B1C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D39B6" w14:textId="77777777" w:rsidR="0099114B" w:rsidRDefault="0099114B" w:rsidP="00175380">
      <w:r>
        <w:separator/>
      </w:r>
    </w:p>
  </w:endnote>
  <w:endnote w:type="continuationSeparator" w:id="0">
    <w:p w14:paraId="1B1C9C33" w14:textId="77777777" w:rsidR="0099114B" w:rsidRDefault="0099114B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4598E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71B2A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718F6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541269AA" wp14:editId="616C74A0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ADA62" w14:textId="77777777" w:rsidR="0099114B" w:rsidRDefault="0099114B" w:rsidP="00175380">
      <w:r>
        <w:separator/>
      </w:r>
    </w:p>
  </w:footnote>
  <w:footnote w:type="continuationSeparator" w:id="0">
    <w:p w14:paraId="6A17504F" w14:textId="77777777" w:rsidR="0099114B" w:rsidRDefault="0099114B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2481F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E6E79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F9DEE51" wp14:editId="08CC4F87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113A711" wp14:editId="09FCF36C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73811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8132B35" wp14:editId="226D7A34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CF5F096" wp14:editId="621B8035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97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A6997"/>
    <w:rsid w:val="002C6736"/>
    <w:rsid w:val="002E27D1"/>
    <w:rsid w:val="00326400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64D97"/>
    <w:rsid w:val="00970F2E"/>
    <w:rsid w:val="00975785"/>
    <w:rsid w:val="00981A63"/>
    <w:rsid w:val="0099114B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0874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B45CD"/>
  <w15:chartTrackingRefBased/>
  <w15:docId w15:val="{EB1184AD-295A-442C-A521-05EDACD8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3E036E-BB06-4069-936F-052A11D71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</TotalTime>
  <Pages>1</Pages>
  <Words>30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4</cp:revision>
  <cp:lastPrinted>2020-01-09T10:08:00Z</cp:lastPrinted>
  <dcterms:created xsi:type="dcterms:W3CDTF">2021-01-28T11:03:00Z</dcterms:created>
  <dcterms:modified xsi:type="dcterms:W3CDTF">2021-03-11T11:12:00Z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