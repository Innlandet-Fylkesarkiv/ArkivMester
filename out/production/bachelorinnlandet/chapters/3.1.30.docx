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8C644" w14:textId="77777777" w:rsidR="001D69BF" w:rsidRDefault="001D69BF" w:rsidP="005051D9">
      <w:pPr>
        <w:pStyle w:val="Overskrift2"/>
        <w:rPr>
          <w:sz w:val="26"/>
          <w:szCs w:val="32"/>
        </w:rPr>
      </w:pPr>
      <w:r w:rsidRPr="001D69BF">
        <w:rPr>
          <w:sz w:val="26"/>
          <w:szCs w:val="32"/>
        </w:rPr>
        <w:t>3.1.30.</w:t>
      </w:r>
      <w:r>
        <w:rPr>
          <w:sz w:val="26"/>
          <w:szCs w:val="32"/>
        </w:rPr>
        <w:t xml:space="preserve"> </w:t>
      </w:r>
      <w:r w:rsidRPr="001D69BF">
        <w:rPr>
          <w:sz w:val="26"/>
          <w:szCs w:val="32"/>
        </w:rPr>
        <w:t xml:space="preserve">N5. 59: Antall journalposter </w:t>
      </w:r>
    </w:p>
    <w:p w14:paraId="238AF699" w14:textId="77777777" w:rsidR="005051D9" w:rsidRDefault="005051D9" w:rsidP="005051D9">
      <w:pPr>
        <w:pStyle w:val="Overskrift2"/>
      </w:pPr>
      <w:r>
        <w:t>Forklaring</w:t>
      </w:r>
    </w:p>
    <w:p w14:paraId="25230188" w14:textId="77777777" w:rsidR="005051D9" w:rsidRDefault="001D69BF" w:rsidP="005051D9">
      <w:r>
        <w:t>Dukker sjeldent opp noen problemer, men kan bety at enten arkivstruktur.xml, loependejournal.xml eller offentligjournal.xml mangler journalposter i forhold til de andre. Krever i så fall manuell kontroll for å finne ut hvorfor.</w:t>
      </w:r>
    </w:p>
    <w:p w14:paraId="4AFE8FDA" w14:textId="77777777" w:rsidR="001D69BF" w:rsidRDefault="001D69BF" w:rsidP="005051D9"/>
    <w:p w14:paraId="22E1890C" w14:textId="77777777" w:rsidR="005051D9" w:rsidRDefault="00480C39" w:rsidP="005051D9">
      <w:pPr>
        <w:pStyle w:val="Overskrift2"/>
      </w:pPr>
      <w:r>
        <w:t>Input</w:t>
      </w:r>
    </w:p>
    <w:p w14:paraId="41534596" w14:textId="77777777" w:rsidR="00480C39" w:rsidRDefault="001D69BF" w:rsidP="00480C39">
      <w:r>
        <w:t>Ingen.</w:t>
      </w:r>
    </w:p>
    <w:p w14:paraId="32A1561F" w14:textId="77777777" w:rsidR="001D69BF" w:rsidRDefault="001D69BF" w:rsidP="00480C39"/>
    <w:p w14:paraId="7271B9CD" w14:textId="77777777" w:rsidR="00480C39" w:rsidRDefault="00480C39" w:rsidP="00480C39">
      <w:pPr>
        <w:pStyle w:val="Overskrift2"/>
      </w:pPr>
      <w:r>
        <w:t>Output</w:t>
      </w:r>
    </w:p>
    <w:p w14:paraId="0FF1E5D0" w14:textId="5C85B7D1" w:rsidR="001D69BF" w:rsidRDefault="001D69BF" w:rsidP="00522B3A">
      <w:r>
        <w:t>Ingen avvik på journalpostene er funnet.</w:t>
      </w:r>
    </w:p>
    <w:p w14:paraId="10E9C663" w14:textId="736C884C" w:rsidR="00522B3A" w:rsidRDefault="00522B3A" w:rsidP="00522B3A"/>
    <w:p w14:paraId="25B5BEA0" w14:textId="4BA58F8E" w:rsidR="00522B3A" w:rsidRPr="001D69BF" w:rsidRDefault="00522B3A" w:rsidP="00522B3A">
      <w:r>
        <w:t>AND/OR</w:t>
      </w:r>
    </w:p>
    <w:p w14:paraId="4E0A053F" w14:textId="77777777" w:rsidR="00221E94" w:rsidRDefault="00221E94" w:rsidP="00221E94"/>
    <w:p w14:paraId="717833ED" w14:textId="77777777" w:rsidR="001D69BF" w:rsidRPr="00221E94" w:rsidRDefault="001D69BF" w:rsidP="00221E94">
      <w:r w:rsidRPr="001D69BF">
        <w:rPr>
          <w:b/>
          <w:bCs/>
          <w:u w:val="single"/>
        </w:rPr>
        <w:t>ANTALLMANGLENDEJOURNALPOSTER</w:t>
      </w:r>
      <w:r w:rsidRPr="001D69BF">
        <w:t xml:space="preserve"> journalposter mangler i arkivstrukturen i forhold til løpende og offentlig journal. Det er ukjent hvorfor disse mangler, og hvis en journal ikke kan hentes ut ved innsyn kan dette antas å være grunnen.</w:t>
      </w:r>
    </w:p>
    <w:sectPr w:rsidR="001D69BF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9CCCC" w14:textId="77777777" w:rsidR="00402896" w:rsidRDefault="00402896" w:rsidP="00175380">
      <w:r>
        <w:separator/>
      </w:r>
    </w:p>
  </w:endnote>
  <w:endnote w:type="continuationSeparator" w:id="0">
    <w:p w14:paraId="6BAB7FE8" w14:textId="77777777" w:rsidR="00402896" w:rsidRDefault="00402896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10237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4A71E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4D379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054E5D78" wp14:editId="2A646A6F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64C2B5" w14:textId="77777777" w:rsidR="00402896" w:rsidRDefault="00402896" w:rsidP="00175380">
      <w:r>
        <w:separator/>
      </w:r>
    </w:p>
  </w:footnote>
  <w:footnote w:type="continuationSeparator" w:id="0">
    <w:p w14:paraId="75CFD60F" w14:textId="77777777" w:rsidR="00402896" w:rsidRDefault="00402896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DD41B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FD023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097FA18D" wp14:editId="00654736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4869A3CE" wp14:editId="17BDF0BA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96BE7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6CC8DE18" wp14:editId="70FD2658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3AB4DFE7" wp14:editId="47FE63FB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BF"/>
    <w:rsid w:val="00083A46"/>
    <w:rsid w:val="0008482D"/>
    <w:rsid w:val="000852B7"/>
    <w:rsid w:val="000C00C2"/>
    <w:rsid w:val="000E719A"/>
    <w:rsid w:val="001265EB"/>
    <w:rsid w:val="001529AE"/>
    <w:rsid w:val="00153A68"/>
    <w:rsid w:val="00173695"/>
    <w:rsid w:val="00175380"/>
    <w:rsid w:val="001757E9"/>
    <w:rsid w:val="0018126B"/>
    <w:rsid w:val="001A0809"/>
    <w:rsid w:val="001D69BF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401B42"/>
    <w:rsid w:val="00402896"/>
    <w:rsid w:val="0043707F"/>
    <w:rsid w:val="00480C39"/>
    <w:rsid w:val="00494B4F"/>
    <w:rsid w:val="004A3E4A"/>
    <w:rsid w:val="004E0D16"/>
    <w:rsid w:val="004F6BBF"/>
    <w:rsid w:val="005051D9"/>
    <w:rsid w:val="00514A15"/>
    <w:rsid w:val="00522B3A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307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BAD4E8"/>
  <w15:chartTrackingRefBased/>
  <w15:docId w15:val="{7B8C2D6A-9D84-4A28-911F-A6822CAB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4.xml><?xml version="1.0" encoding="utf-8"?>
<root>
</root>
</file>

<file path=customXml/itemProps1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799041-E30E-4D65-A284-3399C7524B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4.xml><?xml version="1.0" encoding="utf-8"?>
<ds:datastoreItem xmlns:ds="http://schemas.openxmlformats.org/officeDocument/2006/customXml" ds:itemID="{0F9B369B-CCEA-4D8F-9E4F-1534FE2AD6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33</TotalTime>
  <Pages>1</Pages>
  <Words>92</Words>
  <Characters>488</Characters>
  <Application>Microsoft Office Word</Application>
  <DocSecurity>0</DocSecurity>
  <Lines>4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Oskar Keogh</cp:lastModifiedBy>
  <cp:revision>5</cp:revision>
  <cp:lastPrinted>2020-01-09T10:08:00Z</cp:lastPrinted>
  <dcterms:created xsi:type="dcterms:W3CDTF">2021-01-29T13:59:00Z</dcterms:created>
  <dcterms:modified xsi:type="dcterms:W3CDTF">2021-03-18T18:49:00Z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