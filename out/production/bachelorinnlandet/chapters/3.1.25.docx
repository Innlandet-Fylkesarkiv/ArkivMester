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1762" w14:textId="77777777" w:rsidR="00163E40" w:rsidRDefault="00163E40" w:rsidP="005051D9">
      <w:pPr>
        <w:pStyle w:val="Overskrift2"/>
        <w:rPr>
          <w:sz w:val="26"/>
          <w:szCs w:val="32"/>
        </w:rPr>
      </w:pPr>
      <w:r w:rsidRPr="00163E40">
        <w:rPr>
          <w:sz w:val="26"/>
          <w:szCs w:val="32"/>
        </w:rPr>
        <w:t>3.1.25.</w:t>
      </w:r>
      <w:r>
        <w:rPr>
          <w:sz w:val="26"/>
          <w:szCs w:val="32"/>
        </w:rPr>
        <w:t xml:space="preserve"> </w:t>
      </w:r>
      <w:r w:rsidRPr="00163E40">
        <w:rPr>
          <w:sz w:val="26"/>
          <w:szCs w:val="32"/>
        </w:rPr>
        <w:t>N5. 44 - N5. 45: Kassasjoner</w:t>
      </w:r>
    </w:p>
    <w:p w14:paraId="75C6E5F0" w14:textId="77777777" w:rsidR="005051D9" w:rsidRDefault="005051D9" w:rsidP="005051D9">
      <w:pPr>
        <w:pStyle w:val="Overskrift2"/>
      </w:pPr>
      <w:r>
        <w:t>Forklaring</w:t>
      </w:r>
    </w:p>
    <w:p w14:paraId="6A701222" w14:textId="77777777" w:rsidR="005051D9" w:rsidRDefault="00163E40" w:rsidP="005051D9">
      <w:r>
        <w:t>Kommer sjeldent, om må i stedet gi varsel om det dukker opp.</w:t>
      </w:r>
    </w:p>
    <w:p w14:paraId="68749C8F" w14:textId="77777777" w:rsidR="00163E40" w:rsidRDefault="00163E40" w:rsidP="005051D9"/>
    <w:p w14:paraId="5CA6FD9A" w14:textId="77777777" w:rsidR="005051D9" w:rsidRDefault="00480C39" w:rsidP="005051D9">
      <w:pPr>
        <w:pStyle w:val="Overskrift2"/>
      </w:pPr>
      <w:r>
        <w:t>Input</w:t>
      </w:r>
    </w:p>
    <w:p w14:paraId="0D5BED1E" w14:textId="77777777" w:rsidR="00163E40" w:rsidRPr="00163E40" w:rsidRDefault="00163E40" w:rsidP="00163E40">
      <w:r>
        <w:t>Ingen.</w:t>
      </w:r>
    </w:p>
    <w:p w14:paraId="1AA44828" w14:textId="77777777" w:rsidR="00480C39" w:rsidRDefault="00480C39" w:rsidP="00480C39"/>
    <w:p w14:paraId="2B70D91C" w14:textId="77777777" w:rsidR="00480C39" w:rsidRDefault="00480C39" w:rsidP="00480C39">
      <w:pPr>
        <w:pStyle w:val="Overskrift2"/>
      </w:pPr>
      <w:r>
        <w:t>Output</w:t>
      </w:r>
    </w:p>
    <w:p w14:paraId="2345D1F4" w14:textId="77777777" w:rsidR="00221E94" w:rsidRPr="00221E94" w:rsidRDefault="00163E40" w:rsidP="00221E94">
      <w:r>
        <w:t>Ingen kassasjoner er registrert.</w:t>
      </w:r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B27E" w14:textId="77777777" w:rsidR="00163E40" w:rsidRDefault="00163E40" w:rsidP="00175380">
      <w:r>
        <w:separator/>
      </w:r>
    </w:p>
  </w:endnote>
  <w:endnote w:type="continuationSeparator" w:id="0">
    <w:p w14:paraId="7165F5EF" w14:textId="77777777" w:rsidR="00163E40" w:rsidRDefault="00163E4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1A3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B4C9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5D6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557BC99F" wp14:editId="08F2BA2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D076" w14:textId="77777777" w:rsidR="00163E40" w:rsidRDefault="00163E40" w:rsidP="00175380">
      <w:r>
        <w:separator/>
      </w:r>
    </w:p>
  </w:footnote>
  <w:footnote w:type="continuationSeparator" w:id="0">
    <w:p w14:paraId="5F991A4F" w14:textId="77777777" w:rsidR="00163E40" w:rsidRDefault="00163E4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BA6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13B1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C49BCA1" wp14:editId="63D6549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076FDB1" wp14:editId="5FEF3FE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F1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8742BA7" wp14:editId="1BBBAD9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FF4084" wp14:editId="205AC67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0"/>
    <w:rsid w:val="00083A46"/>
    <w:rsid w:val="0008482D"/>
    <w:rsid w:val="000852B7"/>
    <w:rsid w:val="000C00C2"/>
    <w:rsid w:val="000E719A"/>
    <w:rsid w:val="001529AE"/>
    <w:rsid w:val="00153A68"/>
    <w:rsid w:val="00163E40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40BF"/>
  <w15:chartTrackingRefBased/>
  <w15:docId w15:val="{416123D2-A01F-4791-9869-C1973FB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163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3E4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2355f221-d3d3-4de7-8dfe-66712bdc9745"/>
    <ds:schemaRef ds:uri="fd937500-a2a4-4ab5-93a2-19fc361d796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DBE4F4-B3DD-4847-9588-34CC0E065F66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2021-01-29T13:47:00Z</dcterms:created>
  <dcterms:modified xsi:type="dcterms:W3CDTF">2021-01-29T13:48:00Z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