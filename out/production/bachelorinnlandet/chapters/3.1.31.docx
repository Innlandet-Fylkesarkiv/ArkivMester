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DBCB" w14:textId="77777777" w:rsidR="00B9466E" w:rsidRPr="00B9466E" w:rsidRDefault="00B9466E" w:rsidP="00B9466E">
      <w:pPr>
        <w:pStyle w:val="Overskrift2"/>
        <w:rPr>
          <w:sz w:val="26"/>
          <w:szCs w:val="32"/>
        </w:rPr>
      </w:pPr>
      <w:r w:rsidRPr="00B9466E">
        <w:rPr>
          <w:sz w:val="26"/>
          <w:szCs w:val="32"/>
        </w:rPr>
        <w:t>3.1.31.</w:t>
      </w:r>
      <w:r>
        <w:rPr>
          <w:sz w:val="26"/>
          <w:szCs w:val="32"/>
        </w:rPr>
        <w:t xml:space="preserve"> </w:t>
      </w:r>
      <w:r w:rsidRPr="00B9466E">
        <w:rPr>
          <w:sz w:val="26"/>
          <w:szCs w:val="32"/>
        </w:rPr>
        <w:t>N5. 60: Start og sluttdatoer for arkivstruktur og journaler</w:t>
      </w:r>
    </w:p>
    <w:p w14:paraId="0EE0CF1E" w14:textId="77777777" w:rsidR="00B9466E" w:rsidRDefault="00B9466E" w:rsidP="00B9466E">
      <w:pPr>
        <w:pStyle w:val="Overskrift2"/>
        <w:rPr>
          <w:sz w:val="26"/>
          <w:szCs w:val="32"/>
        </w:rPr>
      </w:pPr>
    </w:p>
    <w:p w14:paraId="6176799A" w14:textId="77777777" w:rsidR="005051D9" w:rsidRDefault="005051D9" w:rsidP="00B9466E">
      <w:pPr>
        <w:pStyle w:val="Overskrift2"/>
      </w:pPr>
      <w:r>
        <w:t>Forklaring</w:t>
      </w:r>
    </w:p>
    <w:p w14:paraId="192402A2" w14:textId="77777777" w:rsidR="00B9466E" w:rsidRPr="00B9466E" w:rsidRDefault="00B9466E" w:rsidP="00B9466E">
      <w:r>
        <w:t>Se kapittel 3.1.14.</w:t>
      </w:r>
    </w:p>
    <w:p w14:paraId="1585B3BB" w14:textId="77777777" w:rsidR="005051D9" w:rsidRDefault="005051D9" w:rsidP="005051D9"/>
    <w:p w14:paraId="454CCD39" w14:textId="77777777" w:rsidR="005051D9" w:rsidRDefault="00480C39" w:rsidP="005051D9">
      <w:pPr>
        <w:pStyle w:val="Overskrift2"/>
      </w:pPr>
      <w:r>
        <w:t>Input</w:t>
      </w:r>
    </w:p>
    <w:p w14:paraId="2E69D7B4" w14:textId="77777777" w:rsidR="00480C39" w:rsidRDefault="00B9466E" w:rsidP="00480C39">
      <w:r>
        <w:t>Ingen.</w:t>
      </w:r>
      <w:bookmarkStart w:id="0" w:name="_GoBack"/>
      <w:bookmarkEnd w:id="0"/>
    </w:p>
    <w:p w14:paraId="2D84DF9F" w14:textId="77777777" w:rsidR="00B9466E" w:rsidRDefault="00B9466E" w:rsidP="00480C39"/>
    <w:p w14:paraId="5D839853" w14:textId="77777777" w:rsidR="00480C39" w:rsidRDefault="00480C39" w:rsidP="00480C39">
      <w:pPr>
        <w:pStyle w:val="Overskrift2"/>
      </w:pPr>
      <w:r>
        <w:t>Output</w:t>
      </w:r>
    </w:p>
    <w:p w14:paraId="1C777F85" w14:textId="77777777" w:rsidR="00221E94" w:rsidRPr="00221E94" w:rsidRDefault="00B9466E" w:rsidP="00221E94">
      <w:r w:rsidRPr="00B9466E">
        <w:t>Se N5. 27.</w:t>
      </w:r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D3CE4" w14:textId="77777777" w:rsidR="00B9466E" w:rsidRDefault="00B9466E" w:rsidP="00175380">
      <w:r>
        <w:separator/>
      </w:r>
    </w:p>
  </w:endnote>
  <w:endnote w:type="continuationSeparator" w:id="0">
    <w:p w14:paraId="71058664" w14:textId="77777777" w:rsidR="00B9466E" w:rsidRDefault="00B9466E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A5E0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11941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33D1D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AAE7B1E" wp14:editId="52B609D6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654F5" w14:textId="77777777" w:rsidR="00B9466E" w:rsidRDefault="00B9466E" w:rsidP="00175380">
      <w:r>
        <w:separator/>
      </w:r>
    </w:p>
  </w:footnote>
  <w:footnote w:type="continuationSeparator" w:id="0">
    <w:p w14:paraId="7A3635D6" w14:textId="77777777" w:rsidR="00B9466E" w:rsidRDefault="00B9466E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43DB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97471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B934170" wp14:editId="0B42515D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A381104" wp14:editId="23F16AB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0569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F97EB62" wp14:editId="022E06F1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ACCF43D" wp14:editId="63C293D7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6E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466E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DBE35"/>
  <w15:chartTrackingRefBased/>
  <w15:docId w15:val="{8228ABF2-E736-4FDE-86EF-6219E2DB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B946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9466E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2355f221-d3d3-4de7-8dfe-66712bdc9745"/>
    <ds:schemaRef ds:uri="http://schemas.openxmlformats.org/package/2006/metadata/core-properties"/>
    <ds:schemaRef ds:uri="http://schemas.microsoft.com/office/infopath/2007/PartnerControls"/>
    <ds:schemaRef ds:uri="fd937500-a2a4-4ab5-93a2-19fc361d7968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E5C5E7-DC14-4564-AC11-744649BC4733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21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2021-01-29T14:08:00Z</dcterms:created>
  <dcterms:modified xsi:type="dcterms:W3CDTF">2021-01-29T14:09:00Z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