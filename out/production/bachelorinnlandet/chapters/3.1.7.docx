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6CCCA" w14:textId="77777777" w:rsidR="008F560B" w:rsidRDefault="000D298C" w:rsidP="005051D9">
      <w:pPr>
        <w:pStyle w:val="Overskrift1"/>
      </w:pPr>
      <w:r>
        <w:t>3.1.7. N5. 14: Antall tomme mapper</w:t>
      </w:r>
    </w:p>
    <w:p w14:paraId="29FB49AF" w14:textId="77777777" w:rsidR="005051D9" w:rsidRDefault="005051D9" w:rsidP="005051D9">
      <w:pPr>
        <w:pStyle w:val="Overskrift2"/>
      </w:pPr>
      <w:r>
        <w:t>Forklaring</w:t>
      </w:r>
    </w:p>
    <w:p w14:paraId="2846926C" w14:textId="77777777" w:rsidR="005051D9" w:rsidRDefault="000D298C" w:rsidP="005051D9">
      <w:r>
        <w:t>Tomme mapper bør helst unngås, da det i verste fall kan bety at noe har gått tapt.</w:t>
      </w:r>
    </w:p>
    <w:p w14:paraId="366BF687" w14:textId="77777777" w:rsidR="000D298C" w:rsidRDefault="000D298C" w:rsidP="005051D9"/>
    <w:p w14:paraId="66DD62D8" w14:textId="77777777" w:rsidR="000D298C" w:rsidRDefault="000D298C" w:rsidP="005051D9">
      <w:r>
        <w:t>Noen mapper har også navn som antyder at de skulle vært slettet eller hatt status utgår, og bør også sjekkes om disse finnes.</w:t>
      </w:r>
    </w:p>
    <w:p w14:paraId="5625F573" w14:textId="77777777" w:rsidR="000D298C" w:rsidRDefault="000D298C" w:rsidP="005051D9">
      <w:bookmarkStart w:id="0" w:name="_GoBack"/>
      <w:bookmarkEnd w:id="0"/>
    </w:p>
    <w:p w14:paraId="094615B9" w14:textId="77777777" w:rsidR="005051D9" w:rsidRDefault="00480C39" w:rsidP="005051D9">
      <w:pPr>
        <w:pStyle w:val="Overskrift2"/>
      </w:pPr>
      <w:r>
        <w:t>Input</w:t>
      </w:r>
    </w:p>
    <w:p w14:paraId="60BBFE9F" w14:textId="77777777" w:rsidR="000D298C" w:rsidRPr="000D298C" w:rsidRDefault="000D298C" w:rsidP="000D298C">
      <w:r>
        <w:t xml:space="preserve">BaseX </w:t>
      </w:r>
      <w:r w:rsidRPr="000D298C">
        <w:t>aN514_Tomme_mapper.xq</w:t>
      </w:r>
      <w:r>
        <w:t xml:space="preserve"> for å sjekke antall tomme mapper som ikke utgår.</w:t>
      </w:r>
    </w:p>
    <w:p w14:paraId="2723FE3E" w14:textId="77777777" w:rsidR="00480C39" w:rsidRDefault="00480C39" w:rsidP="00480C39"/>
    <w:p w14:paraId="2ADD5A41" w14:textId="77777777" w:rsidR="00480C39" w:rsidRDefault="00480C39" w:rsidP="00480C39">
      <w:pPr>
        <w:pStyle w:val="Overskrift2"/>
      </w:pPr>
      <w:r>
        <w:t>Output</w:t>
      </w:r>
    </w:p>
    <w:p w14:paraId="08DC3F44" w14:textId="77777777" w:rsidR="000D298C" w:rsidRDefault="000D298C" w:rsidP="000D298C">
      <w:pPr>
        <w:pBdr>
          <w:bottom w:val="single" w:sz="4" w:space="1" w:color="auto"/>
        </w:pBdr>
      </w:pPr>
      <w:r>
        <w:t>Uttrekket inneholder ingen tomme mapper eller mapper som enten ikke er avsluttede eller utgår.</w:t>
      </w:r>
    </w:p>
    <w:p w14:paraId="0473CA68" w14:textId="77777777" w:rsidR="000D298C" w:rsidRDefault="000D298C" w:rsidP="000D298C"/>
    <w:p w14:paraId="69289BD2" w14:textId="77777777" w:rsidR="000D298C" w:rsidRDefault="000D298C" w:rsidP="000D298C">
      <w:r>
        <w:rPr>
          <w:b/>
          <w:u w:val="single"/>
        </w:rPr>
        <w:t>ANTALLMAPPER</w:t>
      </w:r>
      <w:r>
        <w:t xml:space="preserve"> mapper står tomme i uttrekket. Disse er fordelt på:</w:t>
      </w:r>
    </w:p>
    <w:tbl>
      <w:tblPr>
        <w:tblStyle w:val="Tabellrutenett"/>
        <w:tblW w:w="9073" w:type="dxa"/>
        <w:tblInd w:w="278" w:type="dxa"/>
        <w:tblLook w:val="04A0" w:firstRow="1" w:lastRow="0" w:firstColumn="1" w:lastColumn="0" w:noHBand="0" w:noVBand="1"/>
      </w:tblPr>
      <w:tblGrid>
        <w:gridCol w:w="2422"/>
        <w:gridCol w:w="1931"/>
        <w:gridCol w:w="1426"/>
        <w:gridCol w:w="3294"/>
      </w:tblGrid>
      <w:tr w:rsidR="000D298C" w14:paraId="7C592260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EAF4A" w14:textId="77777777" w:rsidR="000D298C" w:rsidRDefault="000D298C" w:rsidP="002C06B8">
            <w:pPr>
              <w:rPr>
                <w:b/>
              </w:rPr>
            </w:pPr>
            <w:r>
              <w:rPr>
                <w:b/>
              </w:rPr>
              <w:t>Navn (Eller hoveddelen av navnet)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8838" w14:textId="77777777" w:rsidR="000D298C" w:rsidRDefault="000D298C" w:rsidP="002C06B8">
            <w:pPr>
              <w:rPr>
                <w:b/>
              </w:rPr>
            </w:pPr>
            <w:r>
              <w:rPr>
                <w:b/>
              </w:rPr>
              <w:t>Antall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9A1F" w14:textId="77777777" w:rsidR="000D298C" w:rsidRDefault="000D298C" w:rsidP="002C06B8">
            <w:pPr>
              <w:rPr>
                <w:b/>
              </w:rPr>
            </w:pPr>
            <w:r>
              <w:rPr>
                <w:b/>
              </w:rPr>
              <w:t>Saksstatus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5F91" w14:textId="77777777" w:rsidR="000D298C" w:rsidRDefault="000D298C" w:rsidP="002C06B8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0D298C" w14:paraId="717E5824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C1E0" w14:textId="77777777" w:rsidR="000D298C" w:rsidRDefault="000D298C" w:rsidP="002C06B8">
            <w:r>
              <w:t>UTGÅR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271BC" w14:textId="77777777" w:rsidR="000D298C" w:rsidRPr="0013176D" w:rsidRDefault="000D298C" w:rsidP="002C06B8">
            <w:pPr>
              <w:rPr>
                <w:b/>
              </w:rPr>
            </w:pPr>
            <w:r>
              <w:rPr>
                <w:b/>
                <w:u w:val="single"/>
              </w:rPr>
              <w:t>ANTALLMAPPER</w:t>
            </w:r>
            <w:r>
              <w:rPr>
                <w:b/>
                <w:u w:val="single"/>
              </w:rPr>
              <w:t xml:space="preserve"> MEDNAVN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1E74" w14:textId="77777777" w:rsidR="000D298C" w:rsidRDefault="000D298C" w:rsidP="002C06B8">
            <w:r>
              <w:t>Utgår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1ADD" w14:textId="77777777" w:rsidR="000D298C" w:rsidRDefault="000D298C" w:rsidP="002C06B8">
            <w:r>
              <w:t>Antas riktig at de skal stå tomme grunnet mangelen på logisk navn.</w:t>
            </w:r>
          </w:p>
        </w:tc>
      </w:tr>
      <w:tr w:rsidR="000D298C" w14:paraId="2DCD9B7E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83E56" w14:textId="77777777" w:rsidR="000D298C" w:rsidRDefault="000D298C" w:rsidP="000D298C">
            <w:r>
              <w:t>UTGÅR (+ mer i navnet)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C3A64" w14:textId="77777777" w:rsidR="000D298C" w:rsidRPr="0013176D" w:rsidRDefault="000D298C" w:rsidP="000D298C">
            <w:pPr>
              <w:rPr>
                <w:b/>
              </w:rPr>
            </w:pPr>
            <w:r>
              <w:rPr>
                <w:b/>
                <w:u w:val="single"/>
              </w:rPr>
              <w:t>ANTALLMAPPER MEDNAVN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8DD4E" w14:textId="77777777" w:rsidR="000D298C" w:rsidRDefault="000D298C" w:rsidP="000D298C">
            <w:r>
              <w:t>Utgår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BE0C" w14:textId="77777777" w:rsidR="000D298C" w:rsidRDefault="000D298C" w:rsidP="000D298C">
            <w:r>
              <w:t>Ukjent om de skal stå tomme eller ikke da de har delvis logisk navn.</w:t>
            </w:r>
          </w:p>
        </w:tc>
      </w:tr>
      <w:tr w:rsidR="000D298C" w14:paraId="3BCF8C15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EF0A" w14:textId="77777777" w:rsidR="000D298C" w:rsidRDefault="000D298C" w:rsidP="000D298C">
            <w:r>
              <w:t>TEST (eller test i navnet)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92A4D" w14:textId="77777777" w:rsidR="000D298C" w:rsidRPr="0013176D" w:rsidRDefault="000D298C" w:rsidP="000D298C">
            <w:pPr>
              <w:rPr>
                <w:b/>
              </w:rPr>
            </w:pPr>
            <w:r>
              <w:rPr>
                <w:b/>
                <w:u w:val="single"/>
              </w:rPr>
              <w:t>ANTALLMAPPER MEDNAVN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9361" w14:textId="77777777" w:rsidR="000D298C" w:rsidRPr="002029CD" w:rsidRDefault="000D298C" w:rsidP="000D298C">
            <w:pPr>
              <w:rPr>
                <w:b/>
              </w:rPr>
            </w:pPr>
            <w:r>
              <w:rPr>
                <w:b/>
              </w:rPr>
              <w:t>TODO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CE0C" w14:textId="77777777" w:rsidR="000D298C" w:rsidRDefault="000D298C" w:rsidP="000D298C">
            <w:r>
              <w:t>Antas at de skulle vært slettet.</w:t>
            </w:r>
          </w:p>
        </w:tc>
      </w:tr>
      <w:tr w:rsidR="000D298C" w14:paraId="6E00CC62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E6C9" w14:textId="77777777" w:rsidR="000D298C" w:rsidRDefault="000D298C" w:rsidP="000D298C">
            <w:r>
              <w:t>LEDIG SAKSNUMMER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B68BC" w14:textId="77777777" w:rsidR="000D298C" w:rsidRPr="0013176D" w:rsidRDefault="000D298C" w:rsidP="000D298C">
            <w:pPr>
              <w:rPr>
                <w:b/>
              </w:rPr>
            </w:pPr>
            <w:r>
              <w:rPr>
                <w:b/>
                <w:u w:val="single"/>
              </w:rPr>
              <w:t>ANTALLMAPPER MEDNAVN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EB96" w14:textId="77777777" w:rsidR="000D298C" w:rsidRPr="001770ED" w:rsidRDefault="000D298C" w:rsidP="000D298C">
            <w:pPr>
              <w:rPr>
                <w:b/>
              </w:rPr>
            </w:pPr>
            <w:r>
              <w:rPr>
                <w:b/>
              </w:rPr>
              <w:t>TODO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9390" w14:textId="77777777" w:rsidR="000D298C" w:rsidRDefault="000D298C" w:rsidP="000D298C">
            <w:r>
              <w:t>Antas riktig at de skal stå tomme grunnet mangelen på logisk navn.</w:t>
            </w:r>
          </w:p>
        </w:tc>
      </w:tr>
      <w:tr w:rsidR="000D298C" w14:paraId="04BBAA43" w14:textId="77777777" w:rsidTr="000D298C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B9F9" w14:textId="77777777" w:rsidR="000D298C" w:rsidRDefault="000D298C" w:rsidP="000D298C">
            <w:r>
              <w:t>(Øvrige navn)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4E5D" w14:textId="77777777" w:rsidR="000D298C" w:rsidRPr="0013176D" w:rsidRDefault="000D298C" w:rsidP="000D298C">
            <w:pPr>
              <w:rPr>
                <w:b/>
              </w:rPr>
            </w:pPr>
            <w:r>
              <w:rPr>
                <w:b/>
                <w:u w:val="single"/>
              </w:rPr>
              <w:t>ANTALLMAPPER MEDNAVN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1583" w14:textId="77777777" w:rsidR="000D298C" w:rsidRPr="00716A45" w:rsidRDefault="000D298C" w:rsidP="000D298C">
            <w:pPr>
              <w:rPr>
                <w:b/>
              </w:rPr>
            </w:pPr>
            <w:r>
              <w:rPr>
                <w:b/>
              </w:rPr>
              <w:t>TODO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0042" w14:textId="77777777" w:rsidR="000D298C" w:rsidRDefault="000D298C" w:rsidP="000D298C">
            <w:r>
              <w:t xml:space="preserve">Hvis det skulle vært registreringer her, antas de tapt. </w:t>
            </w:r>
          </w:p>
        </w:tc>
      </w:tr>
    </w:tbl>
    <w:p w14:paraId="2E7F8E5A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C46BE" w14:textId="77777777" w:rsidR="000D298C" w:rsidRDefault="000D298C" w:rsidP="00175380">
      <w:r>
        <w:separator/>
      </w:r>
    </w:p>
  </w:endnote>
  <w:endnote w:type="continuationSeparator" w:id="0">
    <w:p w14:paraId="7A4B575C" w14:textId="77777777" w:rsidR="000D298C" w:rsidRDefault="000D298C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B831D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D4C0E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18E7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C9CF395" wp14:editId="1C3959D9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E0FEB" w14:textId="77777777" w:rsidR="000D298C" w:rsidRDefault="000D298C" w:rsidP="00175380">
      <w:r>
        <w:separator/>
      </w:r>
    </w:p>
  </w:footnote>
  <w:footnote w:type="continuationSeparator" w:id="0">
    <w:p w14:paraId="0059D327" w14:textId="77777777" w:rsidR="000D298C" w:rsidRDefault="000D298C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ABF6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52B4A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33E4375" wp14:editId="56AE8B7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12A05CB" wp14:editId="442CE5E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94930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97BDE3B" wp14:editId="7009352D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2C4A04F2" wp14:editId="2EAC8CA9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8C"/>
    <w:rsid w:val="00083A46"/>
    <w:rsid w:val="0008482D"/>
    <w:rsid w:val="000852B7"/>
    <w:rsid w:val="000C00C2"/>
    <w:rsid w:val="000D298C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2BF2D"/>
  <w15:chartTrackingRefBased/>
  <w15:docId w15:val="{0A2B3BB0-FFC7-4AB5-B968-301DA9EF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2.xml><?xml version="1.0" encoding="utf-8"?>
<root>
</root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1A58A7-F786-4B90-8093-C974FFAD2210}">
  <ds:schemaRefs>
    <ds:schemaRef ds:uri="http://purl.org/dc/elements/1.1/"/>
    <ds:schemaRef ds:uri="http://schemas.openxmlformats.org/package/2006/metadata/core-properties"/>
    <ds:schemaRef ds:uri="fd937500-a2a4-4ab5-93a2-19fc361d7968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2355f221-d3d3-4de7-8dfe-66712bdc9745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538CC6-7D0E-4D5B-A9A9-801897FD04C1}"/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8</TotalTime>
  <Pages>1</Pages>
  <Words>173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</cp:revision>
  <cp:lastPrinted>2020-01-09T10:08:00Z</cp:lastPrinted>
  <dcterms:created xsi:type="dcterms:W3CDTF">2021-01-22T09:42:00Z</dcterms:created>
  <dcterms:modified xsi:type="dcterms:W3CDTF">2021-01-22T09:50:00Z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