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691B0" w14:textId="77777777" w:rsidR="008F560B" w:rsidRDefault="00BA5694" w:rsidP="005051D9">
      <w:pPr>
        <w:pStyle w:val="Heading1"/>
      </w:pPr>
      <w:r>
        <w:t>3.1.13: N5. 23 – N5. 26: Dokumentbeskrivelser, objekter og status</w:t>
      </w:r>
    </w:p>
    <w:p w14:paraId="704FE56D" w14:textId="77777777" w:rsidR="005051D9" w:rsidRDefault="005051D9" w:rsidP="005051D9">
      <w:pPr>
        <w:pStyle w:val="Heading2"/>
      </w:pPr>
      <w:r>
        <w:t>Forklaring</w:t>
      </w:r>
    </w:p>
    <w:p w14:paraId="4421744B" w14:textId="7472EF43" w:rsidR="00BA5694" w:rsidRPr="00BA5694" w:rsidRDefault="007C3624" w:rsidP="00BA5694">
      <w:r>
        <w:t>Alle dokument</w:t>
      </w:r>
      <w:r w:rsidR="00F145E3">
        <w:t>er må være ferdigstil</w:t>
      </w:r>
      <w:r w:rsidR="00663006">
        <w:t>t og</w:t>
      </w:r>
      <w:r w:rsidR="00F145E3">
        <w:t xml:space="preserve"> alle </w:t>
      </w:r>
      <w:r w:rsidR="00663006">
        <w:t>dokumentbeskrivelser</w:t>
      </w:r>
      <w:r w:rsidR="00F145E3">
        <w:t xml:space="preserve"> må </w:t>
      </w:r>
      <w:r w:rsidR="00663006">
        <w:t>har dokumentobjekter.</w:t>
      </w:r>
    </w:p>
    <w:p w14:paraId="52773816" w14:textId="77777777" w:rsidR="005051D9" w:rsidRDefault="005051D9" w:rsidP="005051D9"/>
    <w:p w14:paraId="42AF91D6" w14:textId="77777777" w:rsidR="005051D9" w:rsidRDefault="00480C39" w:rsidP="005051D9">
      <w:pPr>
        <w:pStyle w:val="Heading2"/>
      </w:pPr>
      <w:r>
        <w:t>Input</w:t>
      </w:r>
    </w:p>
    <w:p w14:paraId="75E9FFD6" w14:textId="54B72FF8" w:rsidR="008A1747" w:rsidRDefault="008A1747" w:rsidP="008A1747">
      <w:proofErr w:type="spellStart"/>
      <w:r>
        <w:t>BaseX</w:t>
      </w:r>
      <w:proofErr w:type="spellEnd"/>
      <w:r>
        <w:t xml:space="preserve"> </w:t>
      </w:r>
      <w:r w:rsidRPr="00765DD8">
        <w:t>aN525_dokumenter_under_redigering.xq</w:t>
      </w:r>
      <w:r w:rsidR="004E40F7">
        <w:t xml:space="preserve"> for å finne dokumenter som </w:t>
      </w:r>
      <w:r w:rsidR="00AB2DEC">
        <w:t>ikke er ferdigstilt. Hvis dette blir en lang liste (f.eks. over 25 stk.) skal disse lagres som vedlegg.</w:t>
      </w:r>
    </w:p>
    <w:p w14:paraId="647AA385" w14:textId="6D99CAD6" w:rsidR="00480C39" w:rsidRDefault="00480C39" w:rsidP="00480C39"/>
    <w:p w14:paraId="40075F90" w14:textId="77777777" w:rsidR="008A1747" w:rsidRDefault="008A1747" w:rsidP="00480C39"/>
    <w:p w14:paraId="4FE00AEB" w14:textId="4DCC6658" w:rsidR="00480C39" w:rsidRDefault="00480C39" w:rsidP="00480C39">
      <w:pPr>
        <w:pStyle w:val="Heading2"/>
      </w:pPr>
      <w:r>
        <w:t>Output</w:t>
      </w:r>
    </w:p>
    <w:p w14:paraId="357F0F58" w14:textId="7C2A6057" w:rsidR="00CC6BFA" w:rsidRDefault="00CC6BFA" w:rsidP="00627770">
      <w:r>
        <w:t>Alle dokumentbeskrivelser har festet dokumentobjekter, hvorav alle er ferdigstilt</w:t>
      </w:r>
      <w:r w:rsidR="00A96162">
        <w:t>.</w:t>
      </w:r>
    </w:p>
    <w:p w14:paraId="61F91BF4" w14:textId="2CB244DF" w:rsidR="00627770" w:rsidRDefault="00627770" w:rsidP="00627770"/>
    <w:p w14:paraId="4E08E1B3" w14:textId="2DD4F1D3" w:rsidR="00627770" w:rsidRDefault="00627770" w:rsidP="00627770">
      <w:r>
        <w:t>AND/OR</w:t>
      </w:r>
    </w:p>
    <w:p w14:paraId="4C8E53C1" w14:textId="77777777" w:rsidR="00CC6BFA" w:rsidRPr="00CC6BFA" w:rsidRDefault="00CC6BFA" w:rsidP="00CC6BFA"/>
    <w:p w14:paraId="591FDBA3" w14:textId="4A61B721" w:rsidR="00694E2A" w:rsidRDefault="00694E2A" w:rsidP="00694E2A">
      <w:pPr>
        <w:rPr>
          <w:b/>
        </w:rPr>
      </w:pPr>
      <w:r>
        <w:t xml:space="preserve">Vanligvis skal alle dokumenter være ferdigstilt, men her finner vi </w:t>
      </w:r>
      <w:r w:rsidRPr="00A96162">
        <w:rPr>
          <w:b/>
          <w:u w:val="single"/>
        </w:rPr>
        <w:t>ANTALL</w:t>
      </w:r>
      <w:r>
        <w:t xml:space="preserve"> dokumenter som er angitt </w:t>
      </w:r>
      <w:r w:rsidRPr="00A96162">
        <w:rPr>
          <w:u w:val="single"/>
        </w:rPr>
        <w:t>«</w:t>
      </w:r>
      <w:r w:rsidRPr="00A96162">
        <w:rPr>
          <w:b/>
          <w:u w:val="single"/>
        </w:rPr>
        <w:t>ANNET ENN FERDIGSTILT</w:t>
      </w:r>
      <w:r w:rsidRPr="00A96162">
        <w:rPr>
          <w:u w:val="single"/>
        </w:rPr>
        <w:t>»</w:t>
      </w:r>
      <w:r w:rsidR="00B268B0">
        <w:t xml:space="preserve"> i </w:t>
      </w:r>
      <w:r w:rsidR="0058525D">
        <w:t>journalposter og mapper som ikke utgår</w:t>
      </w:r>
      <w:r>
        <w:t>. Dette gjelder: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2601"/>
        <w:gridCol w:w="1940"/>
        <w:gridCol w:w="1106"/>
        <w:gridCol w:w="1559"/>
      </w:tblGrid>
      <w:tr w:rsidR="00694E2A" w14:paraId="2F01D26D" w14:textId="77777777" w:rsidTr="00433473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F2D4" w14:textId="77777777" w:rsidR="00694E2A" w:rsidRDefault="00694E2A" w:rsidP="00433473">
            <w:pPr>
              <w:rPr>
                <w:b/>
              </w:rPr>
            </w:pPr>
            <w:proofErr w:type="spellStart"/>
            <w:r>
              <w:rPr>
                <w:b/>
              </w:rPr>
              <w:t>RegistreringsID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7718" w14:textId="77777777" w:rsidR="00694E2A" w:rsidRDefault="00694E2A" w:rsidP="00433473">
            <w:pPr>
              <w:rPr>
                <w:b/>
              </w:rPr>
            </w:pPr>
            <w:r>
              <w:rPr>
                <w:b/>
              </w:rPr>
              <w:t>Journalpost-/møteregistreringstype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C9E3" w14:textId="77777777" w:rsidR="00694E2A" w:rsidRDefault="00694E2A" w:rsidP="00433473">
            <w:pPr>
              <w:rPr>
                <w:b/>
              </w:rPr>
            </w:pPr>
            <w:r>
              <w:rPr>
                <w:b/>
              </w:rPr>
              <w:t>Dokumentstatus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A7BD" w14:textId="77777777" w:rsidR="00694E2A" w:rsidRDefault="00694E2A" w:rsidP="0043347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BFD3" w14:textId="77777777" w:rsidR="00694E2A" w:rsidRDefault="00694E2A" w:rsidP="00433473">
            <w:pPr>
              <w:rPr>
                <w:b/>
              </w:rPr>
            </w:pPr>
            <w:r>
              <w:rPr>
                <w:b/>
              </w:rPr>
              <w:t>Tittel</w:t>
            </w:r>
          </w:p>
        </w:tc>
      </w:tr>
    </w:tbl>
    <w:p w14:paraId="73F27217" w14:textId="77777777" w:rsidR="00694E2A" w:rsidRDefault="00694E2A" w:rsidP="00694E2A">
      <w:pPr>
        <w:rPr>
          <w:b/>
        </w:rPr>
      </w:pPr>
    </w:p>
    <w:p w14:paraId="370FDC09" w14:textId="5D4DF53B" w:rsidR="00694E2A" w:rsidRDefault="00694E2A" w:rsidP="00627770">
      <w:r>
        <w:rPr>
          <w:b/>
        </w:rPr>
        <w:t xml:space="preserve">Konsekvensvurdering: </w:t>
      </w:r>
      <w:r>
        <w:t>Disse filene kan ikke anerkjennes som fullstendige filer.</w:t>
      </w:r>
    </w:p>
    <w:p w14:paraId="12C5C083" w14:textId="47772088" w:rsidR="00627770" w:rsidRDefault="00627770" w:rsidP="00627770"/>
    <w:p w14:paraId="4027CB10" w14:textId="3A88ADA4" w:rsidR="00627770" w:rsidRDefault="00627770" w:rsidP="00627770">
      <w:r>
        <w:t>AND/OR</w:t>
      </w:r>
    </w:p>
    <w:p w14:paraId="1CE266EB" w14:textId="0B5D61FD" w:rsidR="00694E2A" w:rsidRPr="00E509C6" w:rsidRDefault="00694E2A" w:rsidP="00694E2A">
      <w:pPr>
        <w:rPr>
          <w:b/>
          <w:u w:val="single"/>
        </w:rPr>
      </w:pPr>
    </w:p>
    <w:p w14:paraId="34931120" w14:textId="350D52B6" w:rsidR="00694E2A" w:rsidRDefault="00694E2A" w:rsidP="00694E2A">
      <w:r>
        <w:t xml:space="preserve">Vanligvis skal alle dokumenter være ferdigstilt, men her finner vi </w:t>
      </w:r>
      <w:r w:rsidRPr="00E509C6">
        <w:rPr>
          <w:b/>
          <w:u w:val="single"/>
        </w:rPr>
        <w:t>ANTALL</w:t>
      </w:r>
      <w:r>
        <w:t xml:space="preserve"> dokumenter som er angitt </w:t>
      </w:r>
      <w:r w:rsidRPr="00E509C6">
        <w:rPr>
          <w:u w:val="single"/>
        </w:rPr>
        <w:t>«</w:t>
      </w:r>
      <w:r w:rsidRPr="00E509C6">
        <w:rPr>
          <w:b/>
          <w:u w:val="single"/>
        </w:rPr>
        <w:t>ANNET ENN FERDIGSTILT</w:t>
      </w:r>
      <w:r w:rsidRPr="00E509C6">
        <w:rPr>
          <w:u w:val="single"/>
        </w:rPr>
        <w:t>»</w:t>
      </w:r>
      <w:r>
        <w:t xml:space="preserve">. </w:t>
      </w:r>
      <w:r w:rsidR="00E509C6">
        <w:t>A</w:t>
      </w:r>
      <w:r w:rsidR="00DB3FB3">
        <w:t>lle</w:t>
      </w:r>
      <w:r>
        <w:t xml:space="preserve"> er under journalposter eller mapper som utgår. </w:t>
      </w:r>
    </w:p>
    <w:p w14:paraId="5B2AE7A2" w14:textId="77777777" w:rsidR="00DB3FB3" w:rsidRPr="00416858" w:rsidRDefault="00DB3FB3" w:rsidP="00694E2A"/>
    <w:p w14:paraId="0904C49B" w14:textId="78559BFA" w:rsidR="00694E2A" w:rsidRDefault="00694E2A" w:rsidP="00694E2A">
      <w:r>
        <w:rPr>
          <w:b/>
        </w:rPr>
        <w:t xml:space="preserve">Konsekvensvurdering: </w:t>
      </w:r>
      <w:r>
        <w:t>Dette godkjennes.</w:t>
      </w:r>
    </w:p>
    <w:p w14:paraId="074DB7B7" w14:textId="4B8D9E8D" w:rsidR="008C18E4" w:rsidRDefault="008C18E4" w:rsidP="00694E2A"/>
    <w:p w14:paraId="13087479" w14:textId="087006CE" w:rsidR="008C18E4" w:rsidRDefault="008C18E4" w:rsidP="00694E2A">
      <w:r>
        <w:t xml:space="preserve">AND/OR </w:t>
      </w:r>
    </w:p>
    <w:p w14:paraId="610FBEE6" w14:textId="7FA8FE3A" w:rsidR="00221E94" w:rsidRDefault="00221E94" w:rsidP="00221E94"/>
    <w:p w14:paraId="32A402D2" w14:textId="1C235032" w:rsidR="008C18E4" w:rsidRDefault="008C18E4" w:rsidP="008C18E4">
      <w:r>
        <w:t xml:space="preserve">Vanligvis skal alle dokumenter være ferdigstilt, men her finner vi </w:t>
      </w:r>
      <w:r w:rsidRPr="00A96162">
        <w:rPr>
          <w:b/>
          <w:u w:val="single"/>
        </w:rPr>
        <w:t>ANTALL</w:t>
      </w:r>
      <w:r>
        <w:t xml:space="preserve"> dokumenter som er angitt </w:t>
      </w:r>
      <w:r w:rsidRPr="00A96162">
        <w:rPr>
          <w:u w:val="single"/>
        </w:rPr>
        <w:t>«</w:t>
      </w:r>
      <w:r w:rsidRPr="00A96162">
        <w:rPr>
          <w:b/>
          <w:u w:val="single"/>
        </w:rPr>
        <w:t>ANNET ENN FERDIGSTILT</w:t>
      </w:r>
      <w:r w:rsidRPr="00A96162">
        <w:rPr>
          <w:u w:val="single"/>
        </w:rPr>
        <w:t>»</w:t>
      </w:r>
      <w:r>
        <w:t xml:space="preserve"> i journalposter og mapper som ikke utgår. Oversikt over disse finnes i vedlegget «3.1.13.txt».</w:t>
      </w:r>
    </w:p>
    <w:p w14:paraId="11C8470A" w14:textId="77777777" w:rsidR="006E315A" w:rsidRPr="00EE4AF3" w:rsidRDefault="006E315A" w:rsidP="008C18E4"/>
    <w:p w14:paraId="112DF840" w14:textId="4B59F8F0" w:rsidR="008C18E4" w:rsidRPr="00221E94" w:rsidRDefault="008C18E4" w:rsidP="00221E94">
      <w:r>
        <w:rPr>
          <w:b/>
        </w:rPr>
        <w:t xml:space="preserve">Konsekvensvurdering: </w:t>
      </w:r>
      <w:r>
        <w:t>Disse filene kan ikke anerkjennes som fullstendige filer.</w:t>
      </w:r>
    </w:p>
    <w:sectPr w:rsidR="008C18E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75D23" w14:textId="77777777" w:rsidR="00DF0904" w:rsidRDefault="00DF0904" w:rsidP="00175380">
      <w:r>
        <w:separator/>
      </w:r>
    </w:p>
  </w:endnote>
  <w:endnote w:type="continuationSeparator" w:id="0">
    <w:p w14:paraId="3F4704EE" w14:textId="77777777" w:rsidR="00DF0904" w:rsidRDefault="00DF0904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FE4E" w14:textId="77777777" w:rsidR="00B47927" w:rsidRDefault="00B47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63BE6" w14:textId="77777777" w:rsidR="00B47927" w:rsidRDefault="00B47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70930" w14:textId="77777777" w:rsidR="00B10335" w:rsidRDefault="008E5EFD" w:rsidP="00B84529">
    <w:pPr>
      <w:pStyle w:val="Footer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0996B349" wp14:editId="7568B09D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8C487" w14:textId="77777777" w:rsidR="00DF0904" w:rsidRDefault="00DF0904" w:rsidP="00175380">
      <w:r>
        <w:separator/>
      </w:r>
    </w:p>
  </w:footnote>
  <w:footnote w:type="continuationSeparator" w:id="0">
    <w:p w14:paraId="5642E625" w14:textId="77777777" w:rsidR="00DF0904" w:rsidRDefault="00DF0904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9E9A6" w14:textId="77777777" w:rsidR="00B47927" w:rsidRDefault="00B47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AD2BD" w14:textId="77777777" w:rsidR="00694C5B" w:rsidRPr="001529AE" w:rsidRDefault="00F77B8F" w:rsidP="00175380">
    <w:pPr>
      <w:pStyle w:val="Header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21BCC7C" wp14:editId="5F808F74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620C503F" wp14:editId="0D6F6B70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34678" w14:textId="77777777" w:rsidR="00F77B8F" w:rsidRDefault="009A74F0" w:rsidP="00175380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6796668" wp14:editId="7A5A588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7032E72" wp14:editId="5019D1E9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94"/>
    <w:rsid w:val="000624DF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16B5D"/>
    <w:rsid w:val="00332C26"/>
    <w:rsid w:val="00375C8B"/>
    <w:rsid w:val="00385240"/>
    <w:rsid w:val="003A5ECC"/>
    <w:rsid w:val="003A683B"/>
    <w:rsid w:val="003B6B5D"/>
    <w:rsid w:val="00401B42"/>
    <w:rsid w:val="00422813"/>
    <w:rsid w:val="0043707F"/>
    <w:rsid w:val="00480C39"/>
    <w:rsid w:val="00494B4F"/>
    <w:rsid w:val="00497D4C"/>
    <w:rsid w:val="004A3E4A"/>
    <w:rsid w:val="004E0D16"/>
    <w:rsid w:val="004E40F7"/>
    <w:rsid w:val="005051D9"/>
    <w:rsid w:val="00514A15"/>
    <w:rsid w:val="00554F6A"/>
    <w:rsid w:val="00560027"/>
    <w:rsid w:val="0058525D"/>
    <w:rsid w:val="00593F29"/>
    <w:rsid w:val="005C4613"/>
    <w:rsid w:val="005C5185"/>
    <w:rsid w:val="00605B81"/>
    <w:rsid w:val="00605F62"/>
    <w:rsid w:val="0062576F"/>
    <w:rsid w:val="00627770"/>
    <w:rsid w:val="00663006"/>
    <w:rsid w:val="00667F25"/>
    <w:rsid w:val="00694C5B"/>
    <w:rsid w:val="00694E2A"/>
    <w:rsid w:val="006B4722"/>
    <w:rsid w:val="006E0416"/>
    <w:rsid w:val="006E315A"/>
    <w:rsid w:val="00705EFF"/>
    <w:rsid w:val="007303F4"/>
    <w:rsid w:val="0074743B"/>
    <w:rsid w:val="00754E0C"/>
    <w:rsid w:val="00772F3F"/>
    <w:rsid w:val="00777219"/>
    <w:rsid w:val="00791D66"/>
    <w:rsid w:val="007A14F1"/>
    <w:rsid w:val="007C3624"/>
    <w:rsid w:val="007C4524"/>
    <w:rsid w:val="007E49F0"/>
    <w:rsid w:val="007E5E30"/>
    <w:rsid w:val="0080044B"/>
    <w:rsid w:val="0084351B"/>
    <w:rsid w:val="00896A5C"/>
    <w:rsid w:val="008A1747"/>
    <w:rsid w:val="008C18E4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56FC8"/>
    <w:rsid w:val="00A717AC"/>
    <w:rsid w:val="00A749F2"/>
    <w:rsid w:val="00A96162"/>
    <w:rsid w:val="00AB2DEC"/>
    <w:rsid w:val="00B10335"/>
    <w:rsid w:val="00B268B0"/>
    <w:rsid w:val="00B466AB"/>
    <w:rsid w:val="00B47927"/>
    <w:rsid w:val="00B528D7"/>
    <w:rsid w:val="00B604E8"/>
    <w:rsid w:val="00B7188E"/>
    <w:rsid w:val="00B84529"/>
    <w:rsid w:val="00B97E9F"/>
    <w:rsid w:val="00BA5694"/>
    <w:rsid w:val="00BB112F"/>
    <w:rsid w:val="00BB672D"/>
    <w:rsid w:val="00BB7BC9"/>
    <w:rsid w:val="00C04E0C"/>
    <w:rsid w:val="00C3552A"/>
    <w:rsid w:val="00C606CA"/>
    <w:rsid w:val="00C706F0"/>
    <w:rsid w:val="00C82863"/>
    <w:rsid w:val="00C8409D"/>
    <w:rsid w:val="00CA1369"/>
    <w:rsid w:val="00CC6BFA"/>
    <w:rsid w:val="00CF3C56"/>
    <w:rsid w:val="00D12C26"/>
    <w:rsid w:val="00D25FB2"/>
    <w:rsid w:val="00D506C0"/>
    <w:rsid w:val="00D7480E"/>
    <w:rsid w:val="00D81429"/>
    <w:rsid w:val="00DA5A5B"/>
    <w:rsid w:val="00DB3FB3"/>
    <w:rsid w:val="00DB56C8"/>
    <w:rsid w:val="00DD659F"/>
    <w:rsid w:val="00DF0904"/>
    <w:rsid w:val="00DF1BD8"/>
    <w:rsid w:val="00DF6D93"/>
    <w:rsid w:val="00DF7A17"/>
    <w:rsid w:val="00E158DD"/>
    <w:rsid w:val="00E509C6"/>
    <w:rsid w:val="00E5418F"/>
    <w:rsid w:val="00E614ED"/>
    <w:rsid w:val="00EA0C0C"/>
    <w:rsid w:val="00ED2AEA"/>
    <w:rsid w:val="00ED763C"/>
    <w:rsid w:val="00EE4AF3"/>
    <w:rsid w:val="00EE5E7F"/>
    <w:rsid w:val="00F145E3"/>
    <w:rsid w:val="00F3379E"/>
    <w:rsid w:val="00F37D8C"/>
    <w:rsid w:val="00F5453C"/>
    <w:rsid w:val="00F55302"/>
    <w:rsid w:val="00F71F7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317F7"/>
  <w15:chartTrackingRefBased/>
  <w15:docId w15:val="{500A4ED5-364C-4A7D-A3FE-4039CDEF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E4"/>
    <w:pPr>
      <w:spacing w:after="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C5B"/>
  </w:style>
  <w:style w:type="paragraph" w:styleId="Footer">
    <w:name w:val="footer"/>
    <w:basedOn w:val="Normal"/>
    <w:link w:val="FooterChar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0044B"/>
    <w:rPr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leGrid">
    <w:name w:val="Table Grid"/>
    <w:basedOn w:val="TableNorma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E30"/>
    <w:rPr>
      <w:color w:val="808080"/>
    </w:rPr>
  </w:style>
  <w:style w:type="paragraph" w:styleId="ListParagraph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TableNorma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Heading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Heading2"/>
    <w:uiPriority w:val="10"/>
    <w:qFormat/>
    <w:rsid w:val="00593F29"/>
    <w:rPr>
      <w:color w:val="2F5743" w:themeColor="accent2"/>
    </w:rPr>
  </w:style>
  <w:style w:type="character" w:styleId="Hyperlink">
    <w:name w:val="Hyperlink"/>
    <w:basedOn w:val="DefaultParagraphFont"/>
    <w:uiPriority w:val="99"/>
    <w:unhideWhenUsed/>
    <w:rsid w:val="002E2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55A0EA41-5F71-460F-B8F3-669519575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25</cp:revision>
  <cp:lastPrinted>2020-01-09T10:08:00Z</cp:lastPrinted>
  <dcterms:created xsi:type="dcterms:W3CDTF">2021-01-28T10:48:00Z</dcterms:created>
  <dcterms:modified xsi:type="dcterms:W3CDTF">2021-04-14T10:50:00Z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