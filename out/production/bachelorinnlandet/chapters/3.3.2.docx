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0DB29" w14:textId="77777777" w:rsidR="00232A8D" w:rsidRDefault="00232A8D" w:rsidP="005051D9">
      <w:pPr>
        <w:pStyle w:val="Heading2"/>
        <w:rPr>
          <w:sz w:val="26"/>
          <w:szCs w:val="32"/>
        </w:rPr>
      </w:pPr>
      <w:r w:rsidRPr="00232A8D">
        <w:rPr>
          <w:sz w:val="26"/>
          <w:szCs w:val="32"/>
        </w:rPr>
        <w:t>3.3.2.</w:t>
      </w:r>
      <w:r w:rsidRPr="00232A8D">
        <w:rPr>
          <w:sz w:val="26"/>
          <w:szCs w:val="32"/>
        </w:rPr>
        <w:tab/>
        <w:t>Utvalgsbehandling</w:t>
      </w:r>
    </w:p>
    <w:p w14:paraId="14746247" w14:textId="77777777" w:rsidR="005051D9" w:rsidRDefault="005051D9" w:rsidP="005051D9">
      <w:pPr>
        <w:pStyle w:val="Heading2"/>
      </w:pPr>
      <w:r>
        <w:t>Forklaring</w:t>
      </w:r>
    </w:p>
    <w:p w14:paraId="4FEB01FA" w14:textId="77777777" w:rsidR="005051D9" w:rsidRDefault="00232A8D" w:rsidP="005051D9">
      <w:r>
        <w:t>Som oftest en opptelling av møtemapper og møteregistreringer</w:t>
      </w:r>
    </w:p>
    <w:p w14:paraId="05B7B8E7" w14:textId="77777777" w:rsidR="00232A8D" w:rsidRDefault="00232A8D" w:rsidP="005051D9"/>
    <w:p w14:paraId="743D2AAA" w14:textId="77777777" w:rsidR="005051D9" w:rsidRDefault="00480C39" w:rsidP="005051D9">
      <w:pPr>
        <w:pStyle w:val="Heading2"/>
      </w:pPr>
      <w:r>
        <w:t>Input</w:t>
      </w:r>
    </w:p>
    <w:p w14:paraId="699AB72A" w14:textId="77777777" w:rsidR="00480C39" w:rsidRDefault="00232A8D" w:rsidP="00480C39">
      <w:r>
        <w:t>Arkade N5. 10 og N5. 16 for antall/eksistens av møtemapper og møteregisteringer.</w:t>
      </w:r>
    </w:p>
    <w:p w14:paraId="6F71A663" w14:textId="77777777" w:rsidR="00232A8D" w:rsidRDefault="00232A8D" w:rsidP="00480C39"/>
    <w:p w14:paraId="760925E3" w14:textId="77777777" w:rsidR="00232A8D" w:rsidRDefault="00232A8D" w:rsidP="00480C39">
      <w:r>
        <w:t xml:space="preserve">BaseX </w:t>
      </w:r>
      <w:r w:rsidRPr="00232A8D">
        <w:t>A_MU1_</w:t>
      </w:r>
      <w:proofErr w:type="gramStart"/>
      <w:r w:rsidRPr="00232A8D">
        <w:t>utvalgsoversikt.xq</w:t>
      </w:r>
      <w:proofErr w:type="gramEnd"/>
      <w:r>
        <w:t xml:space="preserve"> for opplisting av utvalg.</w:t>
      </w:r>
    </w:p>
    <w:p w14:paraId="57FF7478" w14:textId="77777777" w:rsidR="00232A8D" w:rsidRDefault="00232A8D" w:rsidP="00480C39"/>
    <w:p w14:paraId="7E23F4EF" w14:textId="77777777" w:rsidR="00232A8D" w:rsidRDefault="00232A8D" w:rsidP="00480C39">
      <w:r>
        <w:t xml:space="preserve">BaseX </w:t>
      </w:r>
      <w:r w:rsidRPr="00232A8D">
        <w:t>A_MU3_</w:t>
      </w:r>
      <w:proofErr w:type="gramStart"/>
      <w:r w:rsidRPr="00232A8D">
        <w:t>moetedeltakere.xq</w:t>
      </w:r>
      <w:proofErr w:type="gramEnd"/>
      <w:r>
        <w:t xml:space="preserve"> for antall deltakere per møte. Mangel på møtedeltakere i metadata skjer ofte, og bør gi varsel på disse.</w:t>
      </w:r>
    </w:p>
    <w:p w14:paraId="447870C1" w14:textId="77777777" w:rsidR="00232A8D" w:rsidRDefault="00232A8D" w:rsidP="00480C39"/>
    <w:p w14:paraId="5B8A86BC" w14:textId="77777777" w:rsidR="00232A8D" w:rsidRDefault="00232A8D" w:rsidP="00480C39">
      <w:r>
        <w:t xml:space="preserve">BaseX </w:t>
      </w:r>
      <w:r w:rsidRPr="00232A8D">
        <w:t>A_MU4_</w:t>
      </w:r>
      <w:proofErr w:type="gramStart"/>
      <w:r w:rsidRPr="00232A8D">
        <w:t>moetesakstype.xq</w:t>
      </w:r>
      <w:proofErr w:type="gramEnd"/>
      <w:r>
        <w:t xml:space="preserve"> for sakstyper. Standard setningen under om mangel på forskjellige verdier er som regel </w:t>
      </w:r>
      <w:r w:rsidR="00130CCA">
        <w:t>en manuell sjekk, da det er vanskelig å summere hvor mange forskjellige sakstyper et uttrekk bør ha.</w:t>
      </w:r>
    </w:p>
    <w:p w14:paraId="6C5FC657" w14:textId="77777777" w:rsidR="00130CCA" w:rsidRDefault="00130CCA" w:rsidP="00480C39"/>
    <w:p w14:paraId="3148F4F6" w14:textId="77777777" w:rsidR="00130CCA" w:rsidRDefault="00130CCA" w:rsidP="00480C39">
      <w:r>
        <w:t xml:space="preserve">BaseX </w:t>
      </w:r>
      <w:r w:rsidRPr="00130CCA">
        <w:t>A_MU5_</w:t>
      </w:r>
      <w:proofErr w:type="gramStart"/>
      <w:r w:rsidRPr="00130CCA">
        <w:t>moeteregistreringstype.xq</w:t>
      </w:r>
      <w:proofErr w:type="gramEnd"/>
      <w:r>
        <w:t xml:space="preserve"> for typer. Som med sakstype er standard setningen om mangel på forskjellige verdier som regel en manuell sjekk. </w:t>
      </w:r>
    </w:p>
    <w:p w14:paraId="56EA56DC" w14:textId="77777777" w:rsidR="00232A8D" w:rsidRDefault="00232A8D" w:rsidP="00480C39"/>
    <w:p w14:paraId="7713196C" w14:textId="77777777" w:rsidR="00480C39" w:rsidRDefault="00480C39" w:rsidP="00480C39">
      <w:pPr>
        <w:pStyle w:val="Heading2"/>
      </w:pPr>
      <w:r>
        <w:t>Output</w:t>
      </w:r>
    </w:p>
    <w:p w14:paraId="32C34CD4" w14:textId="77777777" w:rsidR="00232A8D" w:rsidRDefault="00232A8D" w:rsidP="00232A8D">
      <w:r>
        <w:t>Det er ikke registrert noen møtemapper eller møteregistreringer i uttrekket, da Arkade5 test N5. 10 og N5. 16 ville ha vist disse.</w:t>
      </w:r>
    </w:p>
    <w:p w14:paraId="09673FF4" w14:textId="77777777" w:rsidR="00232A8D" w:rsidRDefault="00232A8D" w:rsidP="00232A8D"/>
    <w:p w14:paraId="590D2C6F" w14:textId="77777777" w:rsidR="00232A8D" w:rsidRDefault="00232A8D" w:rsidP="00232A8D">
      <w:r>
        <w:t>Vi oppfatter at denne arkivdelen ikke har utvalgsbehandling.</w:t>
      </w:r>
    </w:p>
    <w:p w14:paraId="696E9263" w14:textId="6C501246" w:rsidR="00232A8D" w:rsidRDefault="00232A8D" w:rsidP="00E01A18"/>
    <w:p w14:paraId="56D9ED42" w14:textId="506EBCE0" w:rsidR="00E01A18" w:rsidRDefault="00E01A18" w:rsidP="00E01A18">
      <w:r>
        <w:t>AND/OR</w:t>
      </w:r>
    </w:p>
    <w:p w14:paraId="51F2C7AA" w14:textId="77777777" w:rsidR="00232A8D" w:rsidRDefault="00232A8D" w:rsidP="00232A8D"/>
    <w:p w14:paraId="69E2AD95" w14:textId="77777777" w:rsidR="00232A8D" w:rsidRDefault="00232A8D" w:rsidP="00232A8D">
      <w:pPr>
        <w:rPr>
          <w:b/>
        </w:rPr>
      </w:pPr>
      <w:r>
        <w:rPr>
          <w:b/>
        </w:rPr>
        <w:t>Møteutvalg:</w:t>
      </w:r>
    </w:p>
    <w:tbl>
      <w:tblPr>
        <w:tblStyle w:val="TableGrid"/>
        <w:tblW w:w="4772" w:type="dxa"/>
        <w:tblLook w:val="04A0" w:firstRow="1" w:lastRow="0" w:firstColumn="1" w:lastColumn="0" w:noHBand="0" w:noVBand="1"/>
      </w:tblPr>
      <w:tblGrid>
        <w:gridCol w:w="3823"/>
        <w:gridCol w:w="949"/>
      </w:tblGrid>
      <w:tr w:rsidR="00232A8D" w14:paraId="6B3B8524" w14:textId="77777777" w:rsidTr="006003A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0B64" w14:textId="77777777" w:rsidR="00232A8D" w:rsidRDefault="00232A8D" w:rsidP="006003A4">
            <w:pPr>
              <w:rPr>
                <w:b/>
              </w:rPr>
            </w:pPr>
            <w:r>
              <w:rPr>
                <w:b/>
              </w:rPr>
              <w:t>Utvalgsnavn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C223" w14:textId="77777777" w:rsidR="00232A8D" w:rsidRDefault="00232A8D" w:rsidP="006003A4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</w:tr>
    </w:tbl>
    <w:p w14:paraId="656F9A68" w14:textId="77777777" w:rsidR="00232A8D" w:rsidRDefault="00232A8D" w:rsidP="00232A8D"/>
    <w:p w14:paraId="05836A04" w14:textId="4350B5F1" w:rsidR="00232A8D" w:rsidRDefault="00232A8D" w:rsidP="00E01A18">
      <w:r>
        <w:t xml:space="preserve">Utvalget er godt fordelt. </w:t>
      </w:r>
    </w:p>
    <w:p w14:paraId="0A60ACDB" w14:textId="39D3F9EB" w:rsidR="00E01A18" w:rsidRDefault="00E01A18" w:rsidP="00E01A18"/>
    <w:p w14:paraId="1427743B" w14:textId="1F54DE74" w:rsidR="00E01A18" w:rsidRDefault="00E01A18" w:rsidP="00E01A18">
      <w:r>
        <w:t>AND/OR</w:t>
      </w:r>
    </w:p>
    <w:p w14:paraId="1D86D3F4" w14:textId="77777777" w:rsidR="00232A8D" w:rsidRDefault="00232A8D" w:rsidP="00232A8D"/>
    <w:p w14:paraId="587DE977" w14:textId="77777777" w:rsidR="00232A8D" w:rsidRDefault="00232A8D" w:rsidP="00232A8D">
      <w:pPr>
        <w:rPr>
          <w:b/>
        </w:rPr>
      </w:pPr>
      <w:r>
        <w:rPr>
          <w:b/>
        </w:rPr>
        <w:t>Møtedeltakere:</w:t>
      </w:r>
    </w:p>
    <w:p w14:paraId="7172726A" w14:textId="15E6BC4B" w:rsidR="00232A8D" w:rsidRDefault="00232A8D" w:rsidP="00E01A18">
      <w:r>
        <w:t>Ingen deltakere er registrert som metadata, men eksisterer i møteprotokollene, og godkjennes.</w:t>
      </w:r>
    </w:p>
    <w:p w14:paraId="4FD24CE8" w14:textId="51DD3AF2" w:rsidR="00E01A18" w:rsidRDefault="00E01A18" w:rsidP="00E01A18"/>
    <w:p w14:paraId="2F2B2783" w14:textId="1634D0FA" w:rsidR="00E01A18" w:rsidRDefault="00E01A18" w:rsidP="00E01A18">
      <w:r>
        <w:t>AND/OR</w:t>
      </w:r>
    </w:p>
    <w:p w14:paraId="4E9C33D5" w14:textId="77777777" w:rsidR="00232A8D" w:rsidRDefault="00232A8D" w:rsidP="00232A8D"/>
    <w:p w14:paraId="597D5ECD" w14:textId="77777777" w:rsidR="00232A8D" w:rsidRDefault="00232A8D" w:rsidP="00232A8D">
      <w:pPr>
        <w:rPr>
          <w:b/>
        </w:rPr>
      </w:pPr>
      <w:r>
        <w:rPr>
          <w:b/>
        </w:rPr>
        <w:t>Møtesakstyper: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949"/>
      </w:tblGrid>
      <w:tr w:rsidR="00232A8D" w14:paraId="1D412AFB" w14:textId="77777777" w:rsidTr="006003A4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B1F2" w14:textId="77777777" w:rsidR="00232A8D" w:rsidRDefault="00232A8D" w:rsidP="006003A4">
            <w:pPr>
              <w:rPr>
                <w:b/>
              </w:rPr>
            </w:pPr>
            <w:r>
              <w:rPr>
                <w:b/>
              </w:rPr>
              <w:t>Møtesakstype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1BA" w14:textId="77777777" w:rsidR="00232A8D" w:rsidRDefault="00232A8D" w:rsidP="006003A4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</w:tr>
    </w:tbl>
    <w:p w14:paraId="681AB3ED" w14:textId="77777777" w:rsidR="00232A8D" w:rsidRDefault="00232A8D" w:rsidP="00232A8D"/>
    <w:p w14:paraId="637575A5" w14:textId="0341C397" w:rsidR="00232A8D" w:rsidRDefault="00232A8D" w:rsidP="00E01A18">
      <w:r>
        <w:lastRenderedPageBreak/>
        <w:t>Her skulle vi gjerne hatt flere forskjellige verdier, men dette godkjennes.</w:t>
      </w:r>
    </w:p>
    <w:p w14:paraId="0CF93740" w14:textId="4FC938FD" w:rsidR="00E01A18" w:rsidRDefault="00E01A18" w:rsidP="00E01A18"/>
    <w:p w14:paraId="2C2F2005" w14:textId="317D1C4E" w:rsidR="00232A8D" w:rsidRDefault="00E01A18" w:rsidP="00232A8D">
      <w:r>
        <w:t>AND/OR</w:t>
      </w:r>
    </w:p>
    <w:p w14:paraId="26EC3AEE" w14:textId="77777777" w:rsidR="00232A8D" w:rsidRDefault="00232A8D" w:rsidP="00232A8D"/>
    <w:p w14:paraId="4F9D9181" w14:textId="77777777" w:rsidR="00232A8D" w:rsidRDefault="00232A8D" w:rsidP="00232A8D">
      <w:pPr>
        <w:rPr>
          <w:b/>
        </w:rPr>
      </w:pPr>
      <w:r>
        <w:rPr>
          <w:b/>
        </w:rPr>
        <w:t>Møteregistreringstyper: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952"/>
      </w:tblGrid>
      <w:tr w:rsidR="00232A8D" w14:paraId="2C104634" w14:textId="77777777" w:rsidTr="006003A4"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E1EB" w14:textId="77777777" w:rsidR="00232A8D" w:rsidRDefault="00232A8D" w:rsidP="006003A4">
            <w:pPr>
              <w:rPr>
                <w:b/>
              </w:rPr>
            </w:pPr>
            <w:r>
              <w:rPr>
                <w:b/>
              </w:rPr>
              <w:t>Møteregistreringstype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EF54" w14:textId="77777777" w:rsidR="00232A8D" w:rsidRDefault="00232A8D" w:rsidP="006003A4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</w:tr>
    </w:tbl>
    <w:p w14:paraId="076206D2" w14:textId="77777777" w:rsidR="00232A8D" w:rsidRDefault="00232A8D" w:rsidP="00232A8D">
      <w:pPr>
        <w:rPr>
          <w:b/>
        </w:rPr>
      </w:pPr>
    </w:p>
    <w:p w14:paraId="56AC562B" w14:textId="77777777" w:rsidR="00232A8D" w:rsidRPr="00014503" w:rsidRDefault="00232A8D" w:rsidP="00232A8D">
      <w:pPr>
        <w:rPr>
          <w:b/>
        </w:rPr>
      </w:pPr>
      <w:r>
        <w:t xml:space="preserve">Som med møtesakstyper skulle vi gjerne hatt flere forskjellige verdier her, men dette godkjennes. </w:t>
      </w:r>
    </w:p>
    <w:p w14:paraId="2C728C16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6E3DF" w14:textId="77777777" w:rsidR="003B4FC1" w:rsidRDefault="003B4FC1" w:rsidP="00175380">
      <w:r>
        <w:separator/>
      </w:r>
    </w:p>
  </w:endnote>
  <w:endnote w:type="continuationSeparator" w:id="0">
    <w:p w14:paraId="08AB2DAE" w14:textId="77777777" w:rsidR="003B4FC1" w:rsidRDefault="003B4FC1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DF547" w14:textId="77777777" w:rsidR="00B47927" w:rsidRDefault="00B47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F74F5" w14:textId="77777777" w:rsidR="00B47927" w:rsidRDefault="00B47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47881" w14:textId="77777777" w:rsidR="00B10335" w:rsidRDefault="008E5EFD" w:rsidP="00B84529">
    <w:pPr>
      <w:pStyle w:val="Footer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11A957F7" wp14:editId="28A06A7C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7B182" w14:textId="77777777" w:rsidR="003B4FC1" w:rsidRDefault="003B4FC1" w:rsidP="00175380">
      <w:r>
        <w:separator/>
      </w:r>
    </w:p>
  </w:footnote>
  <w:footnote w:type="continuationSeparator" w:id="0">
    <w:p w14:paraId="2B158F30" w14:textId="77777777" w:rsidR="003B4FC1" w:rsidRDefault="003B4FC1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A7F39" w14:textId="77777777" w:rsidR="00B47927" w:rsidRDefault="00B47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5E1FD" w14:textId="77777777" w:rsidR="00694C5B" w:rsidRPr="001529AE" w:rsidRDefault="00F77B8F" w:rsidP="00175380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EA5E07E" wp14:editId="0CA1F4F4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3C3EEA71" wp14:editId="54B4B48F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D6FD0" w14:textId="77777777" w:rsidR="00F77B8F" w:rsidRDefault="009A74F0" w:rsidP="00175380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37FC50A" wp14:editId="47B6EA79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4F4DF5A1" wp14:editId="7CD4FAE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8D"/>
    <w:rsid w:val="00083A46"/>
    <w:rsid w:val="0008482D"/>
    <w:rsid w:val="000852B7"/>
    <w:rsid w:val="000C00C2"/>
    <w:rsid w:val="000E719A"/>
    <w:rsid w:val="00130CC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32A8D"/>
    <w:rsid w:val="00242123"/>
    <w:rsid w:val="0025469C"/>
    <w:rsid w:val="00260965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4FC1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01A18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F3E11"/>
  <w15:chartTrackingRefBased/>
  <w15:docId w15:val="{6E7FF061-D606-46A9-AE8A-B54B7737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32A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5B"/>
  </w:style>
  <w:style w:type="paragraph" w:styleId="Footer">
    <w:name w:val="footer"/>
    <w:basedOn w:val="Normal"/>
    <w:link w:val="FooterChar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0044B"/>
    <w:rPr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E30"/>
    <w:rPr>
      <w:color w:val="808080"/>
    </w:rPr>
  </w:style>
  <w:style w:type="paragraph" w:styleId="ListParagraph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TableNorma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Heading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Heading2"/>
    <w:uiPriority w:val="10"/>
    <w:qFormat/>
    <w:rsid w:val="00593F29"/>
    <w:rPr>
      <w:color w:val="2F5743" w:themeColor="accent2"/>
    </w:rPr>
  </w:style>
  <w:style w:type="character" w:styleId="Hyperlink">
    <w:name w:val="Hyperlink"/>
    <w:basedOn w:val="DefaultParagraphFont"/>
    <w:uiPriority w:val="99"/>
    <w:unhideWhenUsed/>
    <w:rsid w:val="002E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A8D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47242-9BCB-4E6D-9264-35F491B56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114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Innlandet fylkeskommune brevmal</vt:lpstr>
      <vt:lpstr>Innlandet fylkeskommune brevmal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3</cp:revision>
  <cp:lastPrinted>2020-01-09T10:08:00Z</cp:lastPrinted>
  <dcterms:created xsi:type="dcterms:W3CDTF">2021-02-05T13:21:00Z</dcterms:created>
  <dcterms:modified xsi:type="dcterms:W3CDTF">2021-03-24T23:33:00Z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