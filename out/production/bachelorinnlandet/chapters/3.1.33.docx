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78873" w14:textId="77777777" w:rsidR="004D5A81" w:rsidRDefault="004D5A81" w:rsidP="005051D9">
      <w:pPr>
        <w:pStyle w:val="Overskrift2"/>
        <w:rPr>
          <w:sz w:val="26"/>
          <w:szCs w:val="32"/>
        </w:rPr>
      </w:pPr>
      <w:r w:rsidRPr="004D5A81">
        <w:rPr>
          <w:sz w:val="26"/>
          <w:szCs w:val="32"/>
        </w:rPr>
        <w:t>3.1.33.</w:t>
      </w:r>
      <w:r>
        <w:rPr>
          <w:sz w:val="26"/>
          <w:szCs w:val="32"/>
        </w:rPr>
        <w:t xml:space="preserve"> </w:t>
      </w:r>
      <w:r w:rsidRPr="004D5A81">
        <w:rPr>
          <w:sz w:val="26"/>
          <w:szCs w:val="32"/>
        </w:rPr>
        <w:t>N5. 63: Elementer som mangler innhold</w:t>
      </w:r>
    </w:p>
    <w:p w14:paraId="2EFA77B3" w14:textId="77777777" w:rsidR="005051D9" w:rsidRDefault="005051D9" w:rsidP="005051D9">
      <w:pPr>
        <w:pStyle w:val="Overskrift2"/>
      </w:pPr>
      <w:r>
        <w:t>Forklaring</w:t>
      </w:r>
    </w:p>
    <w:p w14:paraId="59CED249" w14:textId="4A15A4AF" w:rsidR="005051D9" w:rsidRDefault="00054CE3" w:rsidP="005051D9">
      <w:r>
        <w:t>Sjeldent et problem. Manuell kontroll om det er det.</w:t>
      </w:r>
      <w:bookmarkStart w:id="0" w:name="_GoBack"/>
      <w:bookmarkEnd w:id="0"/>
    </w:p>
    <w:p w14:paraId="1FA55136" w14:textId="77777777" w:rsidR="00054CE3" w:rsidRDefault="00054CE3" w:rsidP="005051D9"/>
    <w:p w14:paraId="6E662690" w14:textId="05C0EC11" w:rsidR="005051D9" w:rsidRDefault="00480C39" w:rsidP="005051D9">
      <w:pPr>
        <w:pStyle w:val="Overskrift2"/>
      </w:pPr>
      <w:r>
        <w:t>Input</w:t>
      </w:r>
    </w:p>
    <w:p w14:paraId="552CEE17" w14:textId="440CD97D" w:rsidR="00054CE3" w:rsidRPr="00054CE3" w:rsidRDefault="00054CE3" w:rsidP="00054CE3">
      <w:r>
        <w:t>Ingen.</w:t>
      </w:r>
    </w:p>
    <w:p w14:paraId="5FE25FAA" w14:textId="77777777" w:rsidR="00480C39" w:rsidRDefault="00480C39" w:rsidP="00480C39"/>
    <w:p w14:paraId="0A7CF89E" w14:textId="77777777" w:rsidR="00480C39" w:rsidRDefault="00480C39" w:rsidP="00480C39">
      <w:pPr>
        <w:pStyle w:val="Overskrift2"/>
      </w:pPr>
      <w:r>
        <w:t>Output</w:t>
      </w:r>
    </w:p>
    <w:p w14:paraId="391A8867" w14:textId="77777777" w:rsidR="00054CE3" w:rsidRPr="00BC327C" w:rsidRDefault="00054CE3" w:rsidP="00054CE3">
      <w:r>
        <w:t>Ingen elementer mangler innhold.</w:t>
      </w:r>
    </w:p>
    <w:p w14:paraId="775A8289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E3E2D" w14:textId="77777777" w:rsidR="004D5A81" w:rsidRDefault="004D5A81" w:rsidP="00175380">
      <w:r>
        <w:separator/>
      </w:r>
    </w:p>
  </w:endnote>
  <w:endnote w:type="continuationSeparator" w:id="0">
    <w:p w14:paraId="544E961D" w14:textId="77777777" w:rsidR="004D5A81" w:rsidRDefault="004D5A81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662F1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EC9AF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1A55C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6A4C6ED" wp14:editId="4A702F04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7E201" w14:textId="77777777" w:rsidR="004D5A81" w:rsidRDefault="004D5A81" w:rsidP="00175380">
      <w:r>
        <w:separator/>
      </w:r>
    </w:p>
  </w:footnote>
  <w:footnote w:type="continuationSeparator" w:id="0">
    <w:p w14:paraId="53FC2341" w14:textId="77777777" w:rsidR="004D5A81" w:rsidRDefault="004D5A81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21831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02305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974874D" wp14:editId="26775AE2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BE655A2" wp14:editId="5E701745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B195B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D398FBB" wp14:editId="744BAE5B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166CC675" wp14:editId="66063178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81"/>
    <w:rsid w:val="00054CE3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D5A81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4B284"/>
  <w15:chartTrackingRefBased/>
  <w15:docId w15:val="{D8702F5E-F115-410D-AB29-5D5DA66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4D5A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D5A81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2355f221-d3d3-4de7-8dfe-66712bdc9745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d937500-a2a4-4ab5-93a2-19fc361d796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C589C2-019F-4312-9CCA-8E998F812C12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0</TotalTime>
  <Pages>1</Pages>
  <Words>26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2</cp:revision>
  <cp:lastPrinted>2020-01-09T10:08:00Z</cp:lastPrinted>
  <dcterms:created xsi:type="dcterms:W3CDTF">2021-01-29T14:11:00Z</dcterms:created>
  <dcterms:modified xsi:type="dcterms:W3CDTF">2021-01-29T14:12:00Z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