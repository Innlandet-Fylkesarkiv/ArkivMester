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04F92" w14:textId="10BDF2AE" w:rsidR="008F560B" w:rsidRDefault="0021094C" w:rsidP="005051D9">
      <w:pPr>
        <w:pStyle w:val="Overskrift1"/>
      </w:pPr>
      <w:r>
        <w:t xml:space="preserve">3.1.4. </w:t>
      </w:r>
      <w:r w:rsidR="00AB5431">
        <w:t xml:space="preserve">N5. 07 – N5. 09 </w:t>
      </w:r>
      <w:r>
        <w:t>OG 3.1.6.</w:t>
      </w:r>
      <w:r w:rsidR="008932A8">
        <w:t xml:space="preserve"> N5. 12 – N5. 13</w:t>
      </w:r>
      <w:r>
        <w:t xml:space="preserve"> OG 3.1.29. </w:t>
      </w:r>
      <w:r w:rsidR="00405CDB">
        <w:t xml:space="preserve">N5. 51: </w:t>
      </w:r>
      <w:bookmarkStart w:id="0" w:name="_GoBack"/>
      <w:bookmarkEnd w:id="0"/>
      <w:r>
        <w:t>Se eget klassifikasjonskapittel 3.3.1.</w:t>
      </w:r>
    </w:p>
    <w:p w14:paraId="6F79836B" w14:textId="77777777" w:rsidR="005051D9" w:rsidRDefault="005051D9" w:rsidP="005051D9">
      <w:pPr>
        <w:pStyle w:val="Overskrift2"/>
      </w:pPr>
      <w:r>
        <w:t>Forklaring</w:t>
      </w:r>
    </w:p>
    <w:p w14:paraId="23B38D45" w14:textId="77777777" w:rsidR="005051D9" w:rsidRDefault="0021094C" w:rsidP="005051D9">
      <w:r>
        <w:t>Klassifikasjon er såpass langtekkelig og sammenvevd at alle Arkade tester som omhandler dette blir i vår test videreført til eget klassifikasjonskapittel i kapittel 3.3.1.</w:t>
      </w:r>
    </w:p>
    <w:p w14:paraId="3A3F4B09" w14:textId="77777777" w:rsidR="0021094C" w:rsidRDefault="0021094C" w:rsidP="005051D9"/>
    <w:p w14:paraId="292E703D" w14:textId="77777777" w:rsidR="005051D9" w:rsidRDefault="00480C39" w:rsidP="005051D9">
      <w:pPr>
        <w:pStyle w:val="Overskrift2"/>
      </w:pPr>
      <w:r>
        <w:t>Input</w:t>
      </w:r>
    </w:p>
    <w:p w14:paraId="75949113" w14:textId="77777777" w:rsidR="0021094C" w:rsidRPr="0021094C" w:rsidRDefault="0021094C" w:rsidP="0021094C">
      <w:r>
        <w:t>Ingen.</w:t>
      </w:r>
    </w:p>
    <w:p w14:paraId="5F8E7997" w14:textId="77777777" w:rsidR="00480C39" w:rsidRDefault="00480C39" w:rsidP="00480C39"/>
    <w:p w14:paraId="77DB8113" w14:textId="77777777" w:rsidR="00480C39" w:rsidRDefault="00480C39" w:rsidP="00480C39">
      <w:pPr>
        <w:pStyle w:val="Overskrift2"/>
      </w:pPr>
      <w:r>
        <w:t>Output</w:t>
      </w:r>
    </w:p>
    <w:p w14:paraId="3AF3B355" w14:textId="77777777" w:rsidR="0021094C" w:rsidRPr="0021094C" w:rsidRDefault="0021094C" w:rsidP="0021094C">
      <w:r>
        <w:t>Ingen.</w:t>
      </w:r>
    </w:p>
    <w:p w14:paraId="3233A06B" w14:textId="77777777" w:rsidR="00221E94" w:rsidRPr="00221E94" w:rsidRDefault="00221E94" w:rsidP="00221E94"/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9F976" w14:textId="77777777" w:rsidR="0021094C" w:rsidRDefault="0021094C" w:rsidP="00175380">
      <w:r>
        <w:separator/>
      </w:r>
    </w:p>
  </w:endnote>
  <w:endnote w:type="continuationSeparator" w:id="0">
    <w:p w14:paraId="22C3C293" w14:textId="77777777" w:rsidR="0021094C" w:rsidRDefault="0021094C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34A3F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40FC2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18BDF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0673DAAA" wp14:editId="25985605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2BD2A" w14:textId="77777777" w:rsidR="0021094C" w:rsidRDefault="0021094C" w:rsidP="00175380">
      <w:r>
        <w:separator/>
      </w:r>
    </w:p>
  </w:footnote>
  <w:footnote w:type="continuationSeparator" w:id="0">
    <w:p w14:paraId="397182CD" w14:textId="77777777" w:rsidR="0021094C" w:rsidRDefault="0021094C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DDB5D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A4A76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240E7F4F" wp14:editId="5B36B7E3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5D397686" wp14:editId="0084E493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8D976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541927B" wp14:editId="3F9D1934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08DCBEC9" wp14:editId="178FE5E9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4C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8126B"/>
    <w:rsid w:val="001A0809"/>
    <w:rsid w:val="001F19A0"/>
    <w:rsid w:val="0021094C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401B42"/>
    <w:rsid w:val="00405CDB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32A8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AB5431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6B5BE6F"/>
  <w15:chartTrackingRefBased/>
  <w15:docId w15:val="{AE3C10EE-0743-4F0D-806E-C0CBF333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root>
</root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FE7EB93-77EF-4AAA-83A3-179149F9BE79}"/>
</file>

<file path=customXml/itemProps2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9B369B-CCEA-4D8F-9E4F-1534FE2AD680}">
  <ds:schemaRefs/>
</ds:datastoreItem>
</file>

<file path=customXml/itemProps4.xml><?xml version="1.0" encoding="utf-8"?>
<ds:datastoreItem xmlns:ds="http://schemas.openxmlformats.org/officeDocument/2006/customXml" ds:itemID="{651A58A7-F786-4B90-8093-C974FFAD2210}">
  <ds:schemaRefs>
    <ds:schemaRef ds:uri="http://schemas.microsoft.com/office/infopath/2007/PartnerControls"/>
    <ds:schemaRef ds:uri="2355f221-d3d3-4de7-8dfe-66712bdc9745"/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http://schemas.openxmlformats.org/package/2006/metadata/core-properties"/>
    <ds:schemaRef ds:uri="fd937500-a2a4-4ab5-93a2-19fc361d7968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3</TotalTime>
  <Pages>1</Pages>
  <Words>50</Words>
  <Characters>270</Characters>
  <Application>Microsoft Office Word</Application>
  <DocSecurity>0</DocSecurity>
  <Lines>2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Stenshagen, Per Arne</cp:lastModifiedBy>
  <cp:revision>4</cp:revision>
  <cp:lastPrinted>2020-01-09T10:08:00Z</cp:lastPrinted>
  <dcterms:created xsi:type="dcterms:W3CDTF">2021-01-22T09:21:00Z</dcterms:created>
  <dcterms:modified xsi:type="dcterms:W3CDTF">2021-01-22T09:26:00Z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