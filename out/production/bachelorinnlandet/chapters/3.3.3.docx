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E58B" w14:textId="77777777" w:rsidR="00991E12" w:rsidRDefault="00991E12" w:rsidP="005051D9">
      <w:pPr>
        <w:pStyle w:val="Overskrift2"/>
        <w:rPr>
          <w:sz w:val="26"/>
          <w:szCs w:val="32"/>
        </w:rPr>
      </w:pPr>
      <w:r w:rsidRPr="00991E12">
        <w:rPr>
          <w:sz w:val="26"/>
          <w:szCs w:val="32"/>
        </w:rPr>
        <w:t>3.3.3.</w:t>
      </w:r>
      <w:r w:rsidRPr="00991E12">
        <w:rPr>
          <w:sz w:val="26"/>
          <w:szCs w:val="32"/>
        </w:rPr>
        <w:tab/>
        <w:t xml:space="preserve">Merknader </w:t>
      </w:r>
    </w:p>
    <w:p w14:paraId="5A1EE70D" w14:textId="4E53DF58" w:rsidR="005051D9" w:rsidRDefault="005051D9" w:rsidP="005051D9">
      <w:pPr>
        <w:pStyle w:val="Overskrift2"/>
      </w:pPr>
      <w:r>
        <w:t>Forklaring</w:t>
      </w:r>
    </w:p>
    <w:p w14:paraId="02AC088A" w14:textId="0DB8F34F" w:rsidR="0080309E" w:rsidRPr="0080309E" w:rsidRDefault="0080309E" w:rsidP="0080309E">
      <w:r>
        <w:t xml:space="preserve">Mer eller mindre en opplisting av merknader og hva vi tror som menes </w:t>
      </w:r>
      <w:r w:rsidR="006D77AD">
        <w:t xml:space="preserve">med de forskjellige typene. </w:t>
      </w:r>
      <w:r w:rsidR="00502EF2">
        <w:t xml:space="preserve">På eldre eller ofte overførte systemer (fra gamle til nye) finner vi ofte endringsloggen her </w:t>
      </w:r>
      <w:r w:rsidR="00D84EB5">
        <w:t>istedenfor i endringslogg.xml, noe som kan føre til store summer.</w:t>
      </w:r>
    </w:p>
    <w:p w14:paraId="6E92CABE" w14:textId="77777777" w:rsidR="005051D9" w:rsidRDefault="005051D9" w:rsidP="005051D9"/>
    <w:p w14:paraId="1078BFE1" w14:textId="7131EC73" w:rsidR="005051D9" w:rsidRDefault="00480C39" w:rsidP="005051D9">
      <w:pPr>
        <w:pStyle w:val="Overskrift2"/>
      </w:pPr>
      <w:r>
        <w:t>Input</w:t>
      </w:r>
    </w:p>
    <w:p w14:paraId="2348FE47" w14:textId="6D3A2E95" w:rsidR="006D77AD" w:rsidRDefault="006D77AD" w:rsidP="006D77AD">
      <w:r>
        <w:t>Arkade N5. 36 for totalt antall merknader.</w:t>
      </w:r>
    </w:p>
    <w:p w14:paraId="6C1A0589" w14:textId="3D5338E7" w:rsidR="006D77AD" w:rsidRDefault="006D77AD" w:rsidP="006D77AD"/>
    <w:p w14:paraId="3CBAD18E" w14:textId="7BD6ED81" w:rsidR="006D77AD" w:rsidRDefault="006D77AD" w:rsidP="006D77AD">
      <w:r>
        <w:t xml:space="preserve">BaseX </w:t>
      </w:r>
      <w:r w:rsidRPr="006D77AD">
        <w:t>A_Mk2_Antall_merknader_fordelt_på_</w:t>
      </w:r>
      <w:proofErr w:type="gramStart"/>
      <w:r w:rsidRPr="006D77AD">
        <w:t>arkivdel.xq</w:t>
      </w:r>
      <w:proofErr w:type="gramEnd"/>
      <w:r>
        <w:t xml:space="preserve"> for </w:t>
      </w:r>
      <w:r w:rsidR="001D0D46">
        <w:t>antall merknader per arivdel.</w:t>
      </w:r>
    </w:p>
    <w:p w14:paraId="7F625DE1" w14:textId="7BB86FDB" w:rsidR="001D0D46" w:rsidRDefault="001D0D46" w:rsidP="006D77AD"/>
    <w:p w14:paraId="6DA80CC8" w14:textId="52C06D10" w:rsidR="001D0D46" w:rsidRPr="006D77AD" w:rsidRDefault="00CA1C86" w:rsidP="006D77AD">
      <w:r>
        <w:t xml:space="preserve">BaseX </w:t>
      </w:r>
      <w:r w:rsidRPr="00CA1C86">
        <w:t>A_Mk2_Antall_merknader_fordelt_på_</w:t>
      </w:r>
      <w:proofErr w:type="gramStart"/>
      <w:r w:rsidRPr="00CA1C86">
        <w:t>merknadstyper.xq</w:t>
      </w:r>
      <w:proofErr w:type="gramEnd"/>
      <w:r>
        <w:t xml:space="preserve"> for merknadstyper og antall som følger disse.</w:t>
      </w:r>
    </w:p>
    <w:p w14:paraId="0365E11A" w14:textId="77777777" w:rsidR="00480C39" w:rsidRDefault="00480C39" w:rsidP="00480C39"/>
    <w:p w14:paraId="7679450F" w14:textId="77777777" w:rsidR="00480C39" w:rsidRDefault="00480C39" w:rsidP="00480C39">
      <w:pPr>
        <w:pStyle w:val="Overskrift2"/>
      </w:pPr>
      <w:r>
        <w:t>Output</w:t>
      </w:r>
      <w:r w:rsidR="00991E12">
        <w:tab/>
      </w:r>
    </w:p>
    <w:p w14:paraId="255B4D82" w14:textId="5873751E" w:rsidR="00991E12" w:rsidRDefault="00991E12" w:rsidP="00991E12">
      <w:r>
        <w:t xml:space="preserve">Antall </w:t>
      </w:r>
      <w:r w:rsidR="006D77AD">
        <w:t xml:space="preserve">totale </w:t>
      </w:r>
      <w:r>
        <w:t>merknader</w:t>
      </w:r>
      <w:r w:rsidR="006D77AD">
        <w:t xml:space="preserve"> i uttrekket</w:t>
      </w:r>
      <w:r>
        <w:t xml:space="preserve"> er </w:t>
      </w:r>
      <w:r w:rsidR="006D77AD" w:rsidRPr="006D77AD">
        <w:rPr>
          <w:b/>
          <w:bCs/>
          <w:u w:val="single"/>
        </w:rPr>
        <w:t>ANTALLMERKNADER</w:t>
      </w:r>
      <w:r w:rsidR="006D77AD">
        <w:t>.</w:t>
      </w:r>
    </w:p>
    <w:p w14:paraId="5F8DC836" w14:textId="77777777" w:rsidR="006D77AD" w:rsidRDefault="006D77AD" w:rsidP="00991E12"/>
    <w:p w14:paraId="3AB92DD9" w14:textId="77777777" w:rsidR="00991E12" w:rsidRDefault="00991E12" w:rsidP="00991E12">
      <w:pPr>
        <w:rPr>
          <w:b/>
        </w:rPr>
      </w:pPr>
      <w:r>
        <w:rPr>
          <w:b/>
        </w:rPr>
        <w:t>Merknader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85"/>
        <w:gridCol w:w="949"/>
      </w:tblGrid>
      <w:tr w:rsidR="00991E12" w14:paraId="5A9D52D1" w14:textId="77777777" w:rsidTr="006003A4">
        <w:tc>
          <w:tcPr>
            <w:tcW w:w="1185" w:type="dxa"/>
          </w:tcPr>
          <w:p w14:paraId="6D20AB75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Arkivdel</w:t>
            </w:r>
          </w:p>
        </w:tc>
        <w:tc>
          <w:tcPr>
            <w:tcW w:w="949" w:type="dxa"/>
          </w:tcPr>
          <w:p w14:paraId="195E883D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07F00C7" w14:textId="77777777" w:rsidR="00991E12" w:rsidRPr="00A5147D" w:rsidRDefault="00991E12" w:rsidP="00991E12">
      <w:pPr>
        <w:rPr>
          <w:b/>
        </w:rPr>
      </w:pPr>
    </w:p>
    <w:p w14:paraId="034DBEDE" w14:textId="77777777" w:rsidR="00991E12" w:rsidRDefault="00991E12" w:rsidP="00991E12">
      <w:pPr>
        <w:rPr>
          <w:b/>
        </w:rPr>
      </w:pPr>
      <w:r>
        <w:rPr>
          <w:b/>
        </w:rPr>
        <w:t>Merknadsnivå: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78"/>
        <w:gridCol w:w="1115"/>
      </w:tblGrid>
      <w:tr w:rsidR="00991E12" w14:paraId="45B891F5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05B1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Nivå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363E" w14:textId="77777777" w:rsidR="00991E12" w:rsidRDefault="00991E12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  <w:tr w:rsidR="00991E12" w14:paraId="46B64C6E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4F00" w14:textId="77777777" w:rsidR="00991E12" w:rsidRDefault="00991E12" w:rsidP="006003A4">
            <w:r>
              <w:t>Registrering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9B87" w14:textId="77777777" w:rsidR="00991E12" w:rsidRDefault="00991E12" w:rsidP="006003A4"/>
        </w:tc>
      </w:tr>
      <w:tr w:rsidR="00991E12" w14:paraId="18BDAF8D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F40" w14:textId="77777777" w:rsidR="00991E12" w:rsidRDefault="00991E12" w:rsidP="006003A4">
            <w:r>
              <w:t>Dokumentbeskrivelse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5B8B" w14:textId="77777777" w:rsidR="00991E12" w:rsidRDefault="00991E12" w:rsidP="006003A4"/>
        </w:tc>
      </w:tr>
      <w:tr w:rsidR="00991E12" w14:paraId="44D578F9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75B6" w14:textId="77777777" w:rsidR="00991E12" w:rsidRDefault="00991E12" w:rsidP="006003A4">
            <w:r>
              <w:t>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9785" w14:textId="77777777" w:rsidR="00991E12" w:rsidRDefault="00991E12" w:rsidP="006003A4"/>
        </w:tc>
      </w:tr>
      <w:tr w:rsidR="00991E12" w14:paraId="2EF4493A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003" w14:textId="77777777" w:rsidR="00991E12" w:rsidRDefault="00991E12" w:rsidP="006003A4">
            <w:r>
              <w:t>Journalpost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4ED7" w14:textId="77777777" w:rsidR="00991E12" w:rsidRDefault="00991E12" w:rsidP="006003A4"/>
        </w:tc>
      </w:tr>
      <w:tr w:rsidR="00991E12" w14:paraId="6E65E044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F59B" w14:textId="77777777" w:rsidR="00991E12" w:rsidRDefault="00991E12" w:rsidP="006003A4">
            <w:r>
              <w:t>Saksmappe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3CB6" w14:textId="77777777" w:rsidR="00991E12" w:rsidRDefault="00991E12" w:rsidP="006003A4"/>
        </w:tc>
      </w:tr>
      <w:tr w:rsidR="00991E12" w14:paraId="12F61F80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7BDA" w14:textId="77777777" w:rsidR="00991E12" w:rsidRDefault="00991E12" w:rsidP="006003A4">
            <w:r>
              <w:t>Moeteregistrering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A71" w14:textId="77777777" w:rsidR="00991E12" w:rsidRDefault="00991E12" w:rsidP="006003A4"/>
        </w:tc>
      </w:tr>
      <w:tr w:rsidR="00991E12" w14:paraId="2263B9D1" w14:textId="77777777" w:rsidTr="006003A4"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1AF0" w14:textId="77777777" w:rsidR="00991E12" w:rsidRDefault="00991E12" w:rsidP="006003A4">
            <w:r>
              <w:t>Moetemappe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2DD2" w14:textId="77777777" w:rsidR="00991E12" w:rsidRDefault="00991E12" w:rsidP="006003A4"/>
        </w:tc>
      </w:tr>
    </w:tbl>
    <w:p w14:paraId="66DC494F" w14:textId="77777777" w:rsidR="00991E12" w:rsidRDefault="00991E12" w:rsidP="00991E12"/>
    <w:p w14:paraId="6D522FF6" w14:textId="283230E1" w:rsidR="00991E12" w:rsidRPr="00C35830" w:rsidRDefault="00991E12" w:rsidP="00991E12">
      <w:pPr>
        <w:pStyle w:val="BrdtekstIFK"/>
        <w:rPr>
          <w:b/>
        </w:rPr>
      </w:pPr>
      <w:r>
        <w:rPr>
          <w:b/>
        </w:rPr>
        <w:t>Merknadstyper: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3964"/>
        <w:gridCol w:w="1115"/>
        <w:gridCol w:w="3988"/>
      </w:tblGrid>
      <w:tr w:rsidR="00991E12" w14:paraId="3D48E6CC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D84C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Merknadstype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8CAF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14CE" w14:textId="77777777" w:rsidR="00991E12" w:rsidRDefault="00991E12" w:rsidP="006003A4">
            <w:pPr>
              <w:pStyle w:val="BrdtekstIFK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91E12" w14:paraId="1B3E8B31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F049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Arkivmerknad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E1A1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D7C6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Vanlig type</w:t>
            </w:r>
          </w:p>
        </w:tc>
      </w:tr>
      <w:tr w:rsidR="00991E12" w14:paraId="0F528843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9C7C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Saksbehandlingmerknad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180A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0D0D" w14:textId="77777777" w:rsidR="00991E12" w:rsidRDefault="00991E12" w:rsidP="006003A4">
            <w:pPr>
              <w:pStyle w:val="BrdtekstIFK"/>
              <w:rPr>
                <w:b/>
              </w:rPr>
            </w:pPr>
            <w:r>
              <w:t>Vanlig type</w:t>
            </w:r>
          </w:p>
        </w:tc>
      </w:tr>
      <w:tr w:rsidR="00991E12" w14:paraId="3F11726A" w14:textId="77777777" w:rsidTr="006003A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3254" w14:textId="77777777" w:rsidR="00991E12" w:rsidRPr="0046381B" w:rsidRDefault="00991E12" w:rsidP="006003A4">
            <w:pPr>
              <w:pStyle w:val="BrdtekstIFK"/>
            </w:pPr>
            <w:r>
              <w:t>Generell 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9F00" w14:textId="77777777" w:rsidR="00991E12" w:rsidRPr="00B22F36" w:rsidRDefault="00991E12" w:rsidP="006003A4">
            <w:pPr>
              <w:pStyle w:val="BrdtekstIFK"/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9EC9" w14:textId="77777777" w:rsidR="00991E12" w:rsidRPr="0046381B" w:rsidRDefault="00991E12" w:rsidP="006003A4">
            <w:pPr>
              <w:pStyle w:val="BrdtekstIFK"/>
            </w:pPr>
            <w:r>
              <w:t>Vanlig type</w:t>
            </w:r>
          </w:p>
        </w:tc>
      </w:tr>
      <w:tr w:rsidR="00991E12" w14:paraId="4628D79D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F2DD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Oppdatert av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E6913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BAD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35335605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48D4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Arkivert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0BF40C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266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781D2CF0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7BE2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journalstatus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7C5AD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44F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69C6765F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1ED6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lastRenderedPageBreak/>
              <w:t>Behandlingsinformasjon fra saksgang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0D1F6B" w14:textId="77777777" w:rsidR="00991E12" w:rsidRPr="00B22F36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430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6E384585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801C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Avskriving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287B38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E40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Burde ha vært som en del av «Avskriving» metadata</w:t>
            </w:r>
          </w:p>
        </w:tc>
      </w:tr>
      <w:tr w:rsidR="00991E12" w14:paraId="381474B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0031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Saksbehandler endret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45CDA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180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6BC59DC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D891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tilgangskode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0E236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2DE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8CB6070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2125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Dokument slettet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56432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9E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D69359A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F6109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Dokument / journalpost flyttet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7A6087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CEB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2B8E9AD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21F9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Rekrutteringssaker fra Unique Rekruttering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361CCF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F264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Overført fra et annet system?</w:t>
            </w:r>
          </w:p>
        </w:tc>
      </w:tr>
      <w:tr w:rsidR="00991E12" w14:paraId="5D2D890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783B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Inngående e-post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E43016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8F7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Burde vært f.eks. dokumenttype eller journalposttype</w:t>
            </w:r>
          </w:p>
        </w:tc>
      </w:tr>
      <w:tr w:rsidR="00991E12" w14:paraId="6431E02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F496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Ekspedert av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DFEF87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D23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8D76179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0ECFE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klassering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40A849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D474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511E35F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3383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Loggfil fra saksgang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4FBCD1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71E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Virker overført fra et annet system, ellers vanlig</w:t>
            </w:r>
          </w:p>
        </w:tc>
      </w:tr>
      <w:tr w:rsidR="00991E12" w14:paraId="1EFD62C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9064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Forsendelse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43429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52EE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114DA20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26E5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 i saksstatus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0FCC7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29D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564B17F9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E2B8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Saksansvarlig endret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E8D6B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A2B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023A1D4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383B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Saksbehandlermerknad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4128FF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A1D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5973614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40AFF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Arkivdel automatisk endret, registrert i overgangsarkiv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6AF5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096C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Endringslogg</w:t>
            </w:r>
          </w:p>
        </w:tc>
      </w:tr>
      <w:tr w:rsidR="00991E12" w14:paraId="40980FAC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6DF7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Plansaksbehandling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7C4CE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CDE1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47EFB29E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E18A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metadata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43FA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5E47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vanskelig å lese</w:t>
            </w:r>
          </w:p>
        </w:tc>
      </w:tr>
      <w:tr w:rsidR="00991E12" w14:paraId="68B755C1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435A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mottaker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AB5B3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A65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vanskelig å lese</w:t>
            </w:r>
          </w:p>
        </w:tc>
      </w:tr>
      <w:tr w:rsidR="00991E12" w14:paraId="6B033513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61AF58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forsendelsesID for svarUt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0A1D4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1A36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Har ingenting å gjøre her, og er uforståelig uten kontekst</w:t>
            </w:r>
          </w:p>
        </w:tc>
      </w:tr>
      <w:tr w:rsidR="00991E12" w14:paraId="639D1C92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8013A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Arkivmerknad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F3FA7E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8752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309F6736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DE755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Opprinnelig eiendom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8056A3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6BE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  <w:tr w:rsidR="00991E12" w14:paraId="7F5FFA8B" w14:textId="77777777" w:rsidTr="006003A4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5FC0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Ny eiendom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31407C" w14:textId="77777777" w:rsidR="00991E12" w:rsidRDefault="00991E12" w:rsidP="006003A4">
            <w:pPr>
              <w:rPr>
                <w:lang w:eastAsia="nb-NO"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B913" w14:textId="77777777" w:rsidR="00991E12" w:rsidRDefault="00991E12" w:rsidP="006003A4">
            <w:pPr>
              <w:rPr>
                <w:lang w:eastAsia="nb-NO"/>
              </w:rPr>
            </w:pPr>
            <w:r>
              <w:rPr>
                <w:lang w:eastAsia="nb-NO"/>
              </w:rPr>
              <w:t>Vanlig type</w:t>
            </w:r>
          </w:p>
        </w:tc>
      </w:tr>
    </w:tbl>
    <w:p w14:paraId="201BB53D" w14:textId="77777777" w:rsidR="00991E12" w:rsidRDefault="00991E12" w:rsidP="00991E12">
      <w:pPr>
        <w:pStyle w:val="BrdtekstIFK"/>
      </w:pPr>
    </w:p>
    <w:p w14:paraId="620499AF" w14:textId="77777777" w:rsidR="00991E12" w:rsidRDefault="00991E12" w:rsidP="00991E12">
      <w:pPr>
        <w:pStyle w:val="BrdtekstIFK"/>
      </w:pPr>
      <w:r>
        <w:t xml:space="preserve">Her virker det som om mye som skulle stått i endringsloggen ble overført som merknader i stedet. Dette gjør det vanskelig å se de mer relevante merknadene, men godkjennes. </w:t>
      </w:r>
    </w:p>
    <w:p w14:paraId="6588B513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D87F" w14:textId="77777777" w:rsidR="003D7C83" w:rsidRDefault="003D7C83" w:rsidP="00175380">
      <w:r>
        <w:separator/>
      </w:r>
    </w:p>
  </w:endnote>
  <w:endnote w:type="continuationSeparator" w:id="0">
    <w:p w14:paraId="66160A5A" w14:textId="77777777" w:rsidR="003D7C83" w:rsidRDefault="003D7C8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7763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9692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B1E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A083328" wp14:editId="479F44E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A331" w14:textId="77777777" w:rsidR="003D7C83" w:rsidRDefault="003D7C83" w:rsidP="00175380">
      <w:r>
        <w:separator/>
      </w:r>
    </w:p>
  </w:footnote>
  <w:footnote w:type="continuationSeparator" w:id="0">
    <w:p w14:paraId="24AF450C" w14:textId="77777777" w:rsidR="003D7C83" w:rsidRDefault="003D7C8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92C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9E4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CA49E" wp14:editId="49D42B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BA10840" wp14:editId="1BC662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D2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4C1A8C1" wp14:editId="3473C2CA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8048E95" wp14:editId="41DEC3BE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12"/>
    <w:rsid w:val="00004C2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D0D46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3D7C83"/>
    <w:rsid w:val="00401B42"/>
    <w:rsid w:val="0043707F"/>
    <w:rsid w:val="00480C39"/>
    <w:rsid w:val="00494B4F"/>
    <w:rsid w:val="004A3E4A"/>
    <w:rsid w:val="004E0D16"/>
    <w:rsid w:val="00502EF2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D77AD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0309E"/>
    <w:rsid w:val="0084351B"/>
    <w:rsid w:val="00896A5C"/>
    <w:rsid w:val="008E5EFD"/>
    <w:rsid w:val="008F560B"/>
    <w:rsid w:val="00921755"/>
    <w:rsid w:val="00970F2E"/>
    <w:rsid w:val="00975785"/>
    <w:rsid w:val="00981A63"/>
    <w:rsid w:val="00991E12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35830"/>
    <w:rsid w:val="00C606CA"/>
    <w:rsid w:val="00C82863"/>
    <w:rsid w:val="00C8409D"/>
    <w:rsid w:val="00CA1369"/>
    <w:rsid w:val="00CA1C86"/>
    <w:rsid w:val="00CF3C56"/>
    <w:rsid w:val="00D12C26"/>
    <w:rsid w:val="00D25FB2"/>
    <w:rsid w:val="00D506C0"/>
    <w:rsid w:val="00D7480E"/>
    <w:rsid w:val="00D81429"/>
    <w:rsid w:val="00D84EB5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88E10"/>
  <w15:chartTrackingRefBased/>
  <w15:docId w15:val="{4BF54F05-AE9D-49F1-8202-DB22BDFD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paragraph" w:customStyle="1" w:styleId="BrdtekstIFK">
    <w:name w:val="Brødtekst IFK"/>
    <w:basedOn w:val="Normal"/>
    <w:link w:val="BrdtekstIFKTegn"/>
    <w:qFormat/>
    <w:rsid w:val="00991E12"/>
    <w:pPr>
      <w:spacing w:after="240"/>
    </w:pPr>
  </w:style>
  <w:style w:type="character" w:customStyle="1" w:styleId="BrdtekstIFKTegn">
    <w:name w:val="Brødtekst IFK Tegn"/>
    <w:basedOn w:val="Standardskriftforavsnitt"/>
    <w:link w:val="BrdtekstIFK"/>
    <w:rsid w:val="00991E12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21E20A-04CC-4DD3-8166-D55DE3DE9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2</Pages>
  <Words>361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9</cp:revision>
  <cp:lastPrinted>2020-01-09T10:08:00Z</cp:lastPrinted>
  <dcterms:created xsi:type="dcterms:W3CDTF">2021-02-05T13:34:00Z</dcterms:created>
  <dcterms:modified xsi:type="dcterms:W3CDTF">2021-04-21T17:04:00Z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