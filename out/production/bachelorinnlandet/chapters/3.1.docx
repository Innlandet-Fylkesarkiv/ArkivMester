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E97D" w14:textId="77777777" w:rsidR="008F560B" w:rsidRDefault="006846B0" w:rsidP="005051D9">
      <w:pPr>
        <w:pStyle w:val="Overskrift1"/>
      </w:pPr>
      <w:r>
        <w:t>3. Gjennomførte tester OG 3.1 Test av Noark5 uttrekk i Arkade 5</w:t>
      </w:r>
    </w:p>
    <w:p w14:paraId="4F7F2BF0" w14:textId="77777777" w:rsidR="005051D9" w:rsidRDefault="005051D9" w:rsidP="005051D9">
      <w:pPr>
        <w:pStyle w:val="Overskrift2"/>
      </w:pPr>
      <w:r>
        <w:t>Forklaring</w:t>
      </w:r>
    </w:p>
    <w:p w14:paraId="5CC5739F" w14:textId="0F55800C" w:rsidR="006846B0" w:rsidRPr="006846B0" w:rsidRDefault="006846B0" w:rsidP="006846B0">
      <w:r>
        <w:t>Arkade versjon</w:t>
      </w:r>
      <w:r w:rsidR="00123948">
        <w:t xml:space="preserve">. </w:t>
      </w:r>
      <w:bookmarkStart w:id="0" w:name="_GoBack"/>
      <w:bookmarkEnd w:id="0"/>
    </w:p>
    <w:p w14:paraId="1DF18802" w14:textId="77777777" w:rsidR="005051D9" w:rsidRDefault="005051D9" w:rsidP="005051D9"/>
    <w:p w14:paraId="55FB881F" w14:textId="77777777" w:rsidR="005051D9" w:rsidRDefault="00480C39" w:rsidP="005051D9">
      <w:pPr>
        <w:pStyle w:val="Overskrift2"/>
      </w:pPr>
      <w:r>
        <w:t>Input</w:t>
      </w:r>
    </w:p>
    <w:p w14:paraId="2DA1ED79" w14:textId="2FBD0D55" w:rsidR="006846B0" w:rsidRDefault="006846B0" w:rsidP="006846B0">
      <w:r>
        <w:t>Arkade versjonsnummer</w:t>
      </w:r>
      <w:r w:rsidR="00073406">
        <w:t xml:space="preserve"> (</w:t>
      </w:r>
      <w:r w:rsidR="00AE247C">
        <w:t>Arkade testrapport</w:t>
      </w:r>
      <w:r w:rsidR="00073406">
        <w:t>)</w:t>
      </w:r>
      <w:r w:rsidR="00316CC7">
        <w:t>.</w:t>
      </w:r>
    </w:p>
    <w:p w14:paraId="01A7B059" w14:textId="77777777" w:rsidR="00480C39" w:rsidRDefault="00480C39" w:rsidP="00480C39"/>
    <w:p w14:paraId="1924F34B" w14:textId="77777777" w:rsidR="00480C39" w:rsidRDefault="00480C39" w:rsidP="00480C39">
      <w:pPr>
        <w:pStyle w:val="Overskrift2"/>
      </w:pPr>
      <w:r>
        <w:t>Output</w:t>
      </w:r>
    </w:p>
    <w:p w14:paraId="0E1B62F7" w14:textId="3F447E5C" w:rsidR="00221E94" w:rsidRPr="00CC6454" w:rsidRDefault="006846B0" w:rsidP="00221E94">
      <w:pPr>
        <w:rPr>
          <w:b/>
        </w:rPr>
      </w:pPr>
      <w:r w:rsidRPr="006828B3">
        <w:t xml:space="preserve">Uttrekket er testet i Arkade 5 versjon </w:t>
      </w:r>
      <w:r w:rsidRPr="006846B0">
        <w:rPr>
          <w:b/>
        </w:rPr>
        <w:t>VERSJONSNUMMER</w:t>
      </w:r>
      <w:r>
        <w:rPr>
          <w:b/>
        </w:rPr>
        <w:t>.</w:t>
      </w:r>
    </w:p>
    <w:sectPr w:rsidR="00221E94" w:rsidRPr="00CC645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BA52" w14:textId="77777777" w:rsidR="00A31B50" w:rsidRDefault="00A31B50" w:rsidP="00175380">
      <w:r>
        <w:separator/>
      </w:r>
    </w:p>
  </w:endnote>
  <w:endnote w:type="continuationSeparator" w:id="0">
    <w:p w14:paraId="6D725AEF" w14:textId="77777777" w:rsidR="00A31B50" w:rsidRDefault="00A31B5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DD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33C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185B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8D01406" wp14:editId="219CF32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82C3" w14:textId="77777777" w:rsidR="00A31B50" w:rsidRDefault="00A31B50" w:rsidP="00175380">
      <w:r>
        <w:separator/>
      </w:r>
    </w:p>
  </w:footnote>
  <w:footnote w:type="continuationSeparator" w:id="0">
    <w:p w14:paraId="5E4E8A23" w14:textId="77777777" w:rsidR="00A31B50" w:rsidRDefault="00A31B5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332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3EF1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B6F3787" wp14:editId="64B208FD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D0FAEAD" wp14:editId="7DACD16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A08B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E9485C" wp14:editId="3589CE42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2BA95D8" wp14:editId="4B1327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E01F5"/>
    <w:multiLevelType w:val="hybridMultilevel"/>
    <w:tmpl w:val="7C765D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B0"/>
    <w:rsid w:val="00073406"/>
    <w:rsid w:val="00083A46"/>
    <w:rsid w:val="0008482D"/>
    <w:rsid w:val="000852B7"/>
    <w:rsid w:val="000C00C2"/>
    <w:rsid w:val="000E719A"/>
    <w:rsid w:val="00123948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6CC7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846B0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31B50"/>
    <w:rsid w:val="00A4103E"/>
    <w:rsid w:val="00A501CC"/>
    <w:rsid w:val="00A55DD1"/>
    <w:rsid w:val="00A717AC"/>
    <w:rsid w:val="00A749F2"/>
    <w:rsid w:val="00AE247C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C6454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0847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C5466"/>
  <w15:chartTrackingRefBased/>
  <w15:docId w15:val="{F6913366-B0B3-4F15-9829-1047CAD9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3F3AB9DB-E478-4150-B42E-1419C063C7EE}"/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fd937500-a2a4-4ab5-93a2-19fc361d796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7</cp:revision>
  <cp:lastPrinted>2020-01-09T10:08:00Z</cp:lastPrinted>
  <dcterms:created xsi:type="dcterms:W3CDTF">2021-01-12T12:08:00Z</dcterms:created>
  <dcterms:modified xsi:type="dcterms:W3CDTF">2021-01-21T13:46:00Z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