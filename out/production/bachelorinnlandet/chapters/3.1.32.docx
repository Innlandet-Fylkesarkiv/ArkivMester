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E61F" w14:textId="364B8CB6" w:rsidR="00343D58" w:rsidRDefault="00343D58" w:rsidP="005051D9">
      <w:pPr>
        <w:pStyle w:val="Overskrift2"/>
        <w:rPr>
          <w:sz w:val="26"/>
          <w:szCs w:val="32"/>
        </w:rPr>
      </w:pPr>
      <w:r w:rsidRPr="00343D58">
        <w:rPr>
          <w:sz w:val="26"/>
          <w:szCs w:val="32"/>
        </w:rPr>
        <w:t>3.1.32.</w:t>
      </w:r>
      <w:r>
        <w:rPr>
          <w:sz w:val="26"/>
          <w:szCs w:val="32"/>
        </w:rPr>
        <w:t xml:space="preserve"> </w:t>
      </w:r>
      <w:r w:rsidRPr="00343D58">
        <w:rPr>
          <w:sz w:val="26"/>
          <w:szCs w:val="32"/>
        </w:rPr>
        <w:t xml:space="preserve">N5. 61 - N5. 62: Endringslogg testes i kapittel </w:t>
      </w:r>
      <w:r w:rsidR="001573A8">
        <w:rPr>
          <w:sz w:val="26"/>
          <w:szCs w:val="32"/>
        </w:rPr>
        <w:t>3.3.8</w:t>
      </w:r>
    </w:p>
    <w:p w14:paraId="6D03320A" w14:textId="3E9FF540" w:rsidR="005051D9" w:rsidRDefault="005051D9" w:rsidP="001573A8">
      <w:pPr>
        <w:pStyle w:val="Overskrift2"/>
      </w:pPr>
      <w:r>
        <w:t>Forklaring</w:t>
      </w:r>
    </w:p>
    <w:p w14:paraId="19907A55" w14:textId="391196DE" w:rsidR="001573A8" w:rsidRPr="001573A8" w:rsidRDefault="001573A8" w:rsidP="001573A8">
      <w:r>
        <w:t>Se kapittel 3.3.8</w:t>
      </w:r>
    </w:p>
    <w:p w14:paraId="44E9E745" w14:textId="77777777" w:rsidR="001573A8" w:rsidRDefault="001573A8" w:rsidP="005051D9"/>
    <w:p w14:paraId="2EA393CF" w14:textId="77777777" w:rsidR="005051D9" w:rsidRDefault="00480C39" w:rsidP="005051D9">
      <w:pPr>
        <w:pStyle w:val="Overskrift2"/>
      </w:pPr>
      <w:r>
        <w:t>Input</w:t>
      </w:r>
    </w:p>
    <w:p w14:paraId="546A2E83" w14:textId="68D71EC9" w:rsidR="00480C39" w:rsidRDefault="0012777B" w:rsidP="00480C39">
      <w:r>
        <w:t>Ingen.</w:t>
      </w:r>
    </w:p>
    <w:p w14:paraId="66181CF8" w14:textId="77777777" w:rsidR="0012777B" w:rsidRDefault="0012777B" w:rsidP="00480C39"/>
    <w:p w14:paraId="088727EB" w14:textId="77777777" w:rsidR="00480C39" w:rsidRDefault="00480C39" w:rsidP="00480C39">
      <w:pPr>
        <w:pStyle w:val="Overskrift2"/>
      </w:pPr>
      <w:r>
        <w:t>Output</w:t>
      </w:r>
    </w:p>
    <w:p w14:paraId="44130B0F" w14:textId="3607A73E" w:rsidR="00221E94" w:rsidRPr="00221E94" w:rsidRDefault="0012777B" w:rsidP="00221E94">
      <w:r>
        <w:t>Ingen.</w:t>
      </w:r>
      <w:bookmarkStart w:id="0" w:name="_GoBack"/>
      <w:bookmarkEnd w:id="0"/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DAA48" w14:textId="77777777" w:rsidR="00343D58" w:rsidRDefault="00343D58" w:rsidP="00175380">
      <w:r>
        <w:separator/>
      </w:r>
    </w:p>
  </w:endnote>
  <w:endnote w:type="continuationSeparator" w:id="0">
    <w:p w14:paraId="38D8D32D" w14:textId="77777777" w:rsidR="00343D58" w:rsidRDefault="00343D5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B8D98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FA27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276D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6DDD3FA" wp14:editId="0719E39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C13A3" w14:textId="77777777" w:rsidR="00343D58" w:rsidRDefault="00343D58" w:rsidP="00175380">
      <w:r>
        <w:separator/>
      </w:r>
    </w:p>
  </w:footnote>
  <w:footnote w:type="continuationSeparator" w:id="0">
    <w:p w14:paraId="200AE860" w14:textId="77777777" w:rsidR="00343D58" w:rsidRDefault="00343D5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C90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160D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0CD8" wp14:editId="42C8B461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8BCB505" wp14:editId="6A795B1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6C6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CA8EFED" wp14:editId="08093E2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5A12219" wp14:editId="71A5F611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58"/>
    <w:rsid w:val="00083A46"/>
    <w:rsid w:val="0008482D"/>
    <w:rsid w:val="000852B7"/>
    <w:rsid w:val="000C00C2"/>
    <w:rsid w:val="000E719A"/>
    <w:rsid w:val="0012777B"/>
    <w:rsid w:val="001529AE"/>
    <w:rsid w:val="00153A68"/>
    <w:rsid w:val="001573A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43D58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FEADE"/>
  <w15:chartTrackingRefBased/>
  <w15:docId w15:val="{4201683A-9DBB-4D96-9066-922DCF04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343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43D58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2355f221-d3d3-4de7-8dfe-66712bdc9745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fd937500-a2a4-4ab5-93a2-19fc361d7968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FEA79C-338D-4D99-8194-3B9C03FF0CA8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19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3</cp:revision>
  <cp:lastPrinted>2020-01-09T10:08:00Z</cp:lastPrinted>
  <dcterms:created xsi:type="dcterms:W3CDTF">2021-01-29T14:09:00Z</dcterms:created>
  <dcterms:modified xsi:type="dcterms:W3CDTF">2021-01-29T14:11:00Z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