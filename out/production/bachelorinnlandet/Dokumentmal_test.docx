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F45EFE"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F45EFE"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F45EFE"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F45EFE">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F45EFE">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F45EFE">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F45EFE">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F45EFE">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F45EFE">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F45EFE">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F45EFE">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F45EFE">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F45EFE">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F45EFE">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F45EFE">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F45EFE">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F45EFE">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F45EFE">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F45EFE">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F45EFE">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F45EFE">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F45EFE">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F45EFE">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F45EFE">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F45EFE">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F45EFE">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F45EFE">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F45EFE">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F45EFE">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F45EFE">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F45EFE">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F45EFE">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F45EFE">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F45EFE">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F45EFE">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F45EFE">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F45EFE">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F45EFE">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F45EFE">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F45EFE">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F45EFE">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F45EFE">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F45EFE">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F45EFE">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F45EFE">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F45EFE">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F45EFE">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F45EFE">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F45EFE">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F45EFE">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F45EFE">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F45EFE">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F45EFE">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F45EFE">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F45EFE">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F45EFE">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F45EFE">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F45EFE">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F45EFE">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F45EFE">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F45EFE">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F45EFE">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F45EFE">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F45EFE">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F45EFE">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F45EFE">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F45EFE">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155B3E9D" w14:textId="4CB91BCE" w:rsidR="00F3068E" w:rsidRPr="00E63D96" w:rsidRDefault="00E63D96" w:rsidP="00F3068E">
      <w:pPr>
        <w:rPr>
          <w:b/>
          <w:bCs/>
        </w:rPr>
      </w:pPr>
      <w:r w:rsidRPr="00E63D96">
        <w:rPr>
          <w:b/>
          <w:bCs/>
        </w:rPr>
        <w:t>TODO</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01C91318" w14:textId="77777777" w:rsidR="00E63D96" w:rsidRPr="00E63D96" w:rsidRDefault="00E63D96" w:rsidP="00E63D96">
      <w:pPr>
        <w:rPr>
          <w:b/>
          <w:bCs/>
        </w:rPr>
      </w:pPr>
      <w:bookmarkStart w:id="4" w:name="_Toc61441136"/>
      <w:bookmarkStart w:id="5" w:name="_Toc64448931"/>
      <w:r w:rsidRPr="00E63D96">
        <w:rPr>
          <w:b/>
          <w:bCs/>
        </w:rPr>
        <w:t>TODO</w:t>
      </w:r>
    </w:p>
    <w:p w14:paraId="5C6B3405" w14:textId="77777777" w:rsidR="00F3068E" w:rsidRPr="006828B3" w:rsidRDefault="00F3068E" w:rsidP="00F3068E">
      <w:pPr>
        <w:pStyle w:val="Overskrift2Grnn"/>
      </w:pPr>
      <w:r>
        <w:t>Omfang av uttrekket</w:t>
      </w:r>
      <w:bookmarkEnd w:id="4"/>
      <w:bookmarkEnd w:id="5"/>
    </w:p>
    <w:p w14:paraId="4B9D2B28" w14:textId="16702FD1" w:rsidR="00F3068E" w:rsidRPr="00E63D96" w:rsidRDefault="00E63D96" w:rsidP="00F3068E">
      <w:pPr>
        <w:rPr>
          <w:b/>
          <w:bCs/>
        </w:rPr>
      </w:pPr>
      <w:r w:rsidRPr="00E63D96">
        <w:rPr>
          <w:b/>
          <w:bCs/>
        </w:rPr>
        <w:t>TODO</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46489D3C" w:rsidR="00F3068E" w:rsidRPr="00F75785" w:rsidRDefault="00F75785" w:rsidP="00F3068E">
      <w:pPr>
        <w:rPr>
          <w:b/>
          <w:bCs/>
        </w:rPr>
      </w:pPr>
      <w:r w:rsidRPr="00F75785">
        <w:rPr>
          <w:b/>
          <w:bCs/>
        </w:rPr>
        <w:t>TODO</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02C77ECF" w14:textId="77777777" w:rsidR="00F75785" w:rsidRPr="00F75785" w:rsidRDefault="00F75785" w:rsidP="00F75785">
      <w:pPr>
        <w:rPr>
          <w:b/>
          <w:bCs/>
        </w:rPr>
      </w:pPr>
      <w:bookmarkStart w:id="14" w:name="_Toc61441141"/>
      <w:bookmarkStart w:id="15" w:name="_Toc64448936"/>
      <w:r w:rsidRPr="00F75785">
        <w:rPr>
          <w:b/>
          <w:bCs/>
        </w:rPr>
        <w:t>TODO</w:t>
      </w:r>
    </w:p>
    <w:p w14:paraId="32917B77" w14:textId="77777777" w:rsidR="00F3068E" w:rsidRDefault="00F3068E" w:rsidP="00F3068E">
      <w:pPr>
        <w:pStyle w:val="Overskrift2Grnn"/>
        <w:rPr>
          <w:bCs/>
          <w:szCs w:val="32"/>
        </w:rPr>
      </w:pPr>
      <w:r>
        <w:t>Andre vesentlige merknader</w:t>
      </w:r>
      <w:bookmarkEnd w:id="14"/>
      <w:bookmarkEnd w:id="15"/>
    </w:p>
    <w:p w14:paraId="6FE6A5AF" w14:textId="77777777" w:rsidR="00F75785" w:rsidRPr="00F75785" w:rsidRDefault="00F75785" w:rsidP="00F75785">
      <w:pPr>
        <w:rPr>
          <w:b/>
          <w:bCs/>
        </w:rPr>
      </w:pPr>
      <w:r w:rsidRPr="00F75785">
        <w:rPr>
          <w:b/>
          <w:bCs/>
        </w:rPr>
        <w:t>TODO</w:t>
      </w:r>
    </w:p>
    <w:p w14:paraId="123A4E30" w14:textId="3A587E00" w:rsidR="00F3068E" w:rsidRDefault="00F3068E" w:rsidP="00F3068E">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7072B6F6" w14:textId="77777777" w:rsidR="00F3068E" w:rsidRPr="006828B3" w:rsidRDefault="00F3068E" w:rsidP="00F3068E">
      <w:pPr>
        <w:pStyle w:val="Overskrift2Grnn"/>
      </w:pPr>
      <w:bookmarkStart w:id="18" w:name="_Toc61441143"/>
      <w:bookmarkStart w:id="19" w:name="_Toc64448938"/>
      <w:r>
        <w:t>Test av Noark5 uttrekk i Arkade 5</w:t>
      </w:r>
      <w:bookmarkEnd w:id="18"/>
      <w:bookmarkEnd w:id="19"/>
    </w:p>
    <w:p w14:paraId="7E6F19B0" w14:textId="77777777" w:rsidR="00F75785" w:rsidRPr="00F75785" w:rsidRDefault="00F75785" w:rsidP="00F75785">
      <w:pPr>
        <w:rPr>
          <w:b/>
          <w:bCs/>
        </w:rPr>
      </w:pPr>
      <w:bookmarkStart w:id="20" w:name="_Toc61441144"/>
      <w:bookmarkStart w:id="21" w:name="_Toc64448939"/>
      <w:r w:rsidRPr="00F75785">
        <w:rPr>
          <w:b/>
          <w:bCs/>
        </w:rPr>
        <w:t>TODO</w:t>
      </w:r>
    </w:p>
    <w:p w14:paraId="2806DB94" w14:textId="77777777" w:rsidR="00F3068E" w:rsidRPr="006828B3" w:rsidRDefault="00F3068E" w:rsidP="00F3068E">
      <w:pPr>
        <w:pStyle w:val="Overskrift3"/>
        <w:ind w:left="851" w:hanging="851"/>
      </w:pPr>
      <w:r>
        <w:t>N5. 01 - N5 .02: Eksistens av XML filer og kontroll av sjekksum</w:t>
      </w:r>
      <w:bookmarkEnd w:id="20"/>
      <w:bookmarkEnd w:id="21"/>
    </w:p>
    <w:p w14:paraId="2A229735" w14:textId="77777777" w:rsidR="00F3068E" w:rsidRPr="006828B3" w:rsidRDefault="00F3068E" w:rsidP="00F3068E">
      <w:pPr>
        <w:rPr>
          <w:b/>
          <w:bCs/>
        </w:rPr>
      </w:pPr>
      <w:r w:rsidRPr="1D547D81">
        <w:rPr>
          <w:b/>
          <w:bCs/>
        </w:rPr>
        <w:t>TODO</w:t>
      </w:r>
    </w:p>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77777777" w:rsidR="00F3068E" w:rsidRPr="006828B3" w:rsidRDefault="00F3068E" w:rsidP="00F3068E">
      <w:r w:rsidRPr="006828B3">
        <w:rPr>
          <w:b/>
        </w:rPr>
        <w:t>TODO</w:t>
      </w:r>
    </w:p>
    <w:p w14:paraId="41874DC1" w14:textId="7252A0A2" w:rsidR="00F3068E" w:rsidRDefault="00F3068E" w:rsidP="00F3068E">
      <w:pPr>
        <w:pStyle w:val="Overskrift3"/>
        <w:ind w:left="851" w:hanging="851"/>
      </w:pPr>
      <w:bookmarkStart w:id="26" w:name="_Toc61441147"/>
      <w:bookmarkStart w:id="27" w:name="_Toc64448942"/>
      <w:r>
        <w:t>N5. 07 – N5. 09: Se eget klassifikasjonskapittel</w:t>
      </w:r>
      <w:bookmarkEnd w:id="26"/>
      <w:bookmarkEnd w:id="27"/>
    </w:p>
    <w:p w14:paraId="4D15CF0C" w14:textId="2C005695" w:rsidR="00F75785" w:rsidRPr="00F75785" w:rsidRDefault="00F75785" w:rsidP="00F75785">
      <w:pPr>
        <w:rPr>
          <w:b/>
          <w:bCs/>
        </w:rPr>
      </w:pPr>
      <w:r w:rsidRPr="00F75785">
        <w:rPr>
          <w:b/>
          <w:bCs/>
        </w:rPr>
        <w:t>TODO</w:t>
      </w:r>
    </w:p>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108EAA82" w:rsidR="00F3068E" w:rsidRDefault="00F3068E" w:rsidP="00F3068E">
      <w:pPr>
        <w:pStyle w:val="Overskrift3"/>
        <w:ind w:left="851" w:hanging="851"/>
      </w:pPr>
      <w:bookmarkStart w:id="30" w:name="_Toc61441149"/>
      <w:bookmarkStart w:id="31" w:name="_Toc64448944"/>
      <w:r>
        <w:t>N5. 12 – N5. 13: Se eget klassifikasjonskapittel</w:t>
      </w:r>
      <w:bookmarkEnd w:id="30"/>
      <w:bookmarkEnd w:id="31"/>
    </w:p>
    <w:p w14:paraId="4C2FEB4F" w14:textId="22ABA614" w:rsidR="00F75785" w:rsidRPr="00F75785" w:rsidRDefault="00F75785" w:rsidP="00F75785">
      <w:pPr>
        <w:rPr>
          <w:b/>
          <w:bCs/>
        </w:rPr>
      </w:pPr>
      <w:r w:rsidRPr="00F75785">
        <w:rPr>
          <w:b/>
          <w:bCs/>
        </w:rPr>
        <w:t>TODO</w:t>
      </w:r>
    </w:p>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1093AB16" w14:textId="77777777" w:rsidR="00F75785" w:rsidRPr="00F75785" w:rsidRDefault="00F75785" w:rsidP="00F75785">
      <w:pPr>
        <w:rPr>
          <w:b/>
          <w:bCs/>
        </w:rPr>
      </w:pPr>
      <w:bookmarkStart w:id="40" w:name="_Toc61441154"/>
      <w:bookmarkStart w:id="41" w:name="_Toc64448949"/>
      <w:r w:rsidRPr="00F75785">
        <w:rPr>
          <w:b/>
          <w:bCs/>
        </w:rPr>
        <w:t>TODO</w:t>
      </w:r>
    </w:p>
    <w:p w14:paraId="2ED3CCB2" w14:textId="77777777" w:rsidR="00F3068E" w:rsidRPr="006828B3" w:rsidRDefault="00F3068E" w:rsidP="00F3068E">
      <w:pPr>
        <w:pStyle w:val="Overskrift3"/>
        <w:ind w:left="851" w:hanging="851"/>
      </w:pPr>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6FC1BEB3" w:rsidR="00F3068E" w:rsidRDefault="00F3068E" w:rsidP="00F3068E">
      <w:pPr>
        <w:pStyle w:val="Overskrift3"/>
        <w:ind w:left="851" w:hanging="851"/>
        <w:rPr>
          <w:bCs/>
        </w:rPr>
      </w:pPr>
      <w:bookmarkStart w:id="48" w:name="_Toc61441158"/>
      <w:bookmarkStart w:id="49" w:name="_Toc64448953"/>
      <w:r>
        <w:t xml:space="preserve">N5. 28 - N5. 34: Dokumentfiler diskuteres i kapittel </w:t>
      </w:r>
      <w:bookmarkEnd w:id="48"/>
      <w:bookmarkEnd w:id="49"/>
    </w:p>
    <w:p w14:paraId="76BDD5B4" w14:textId="355C3A6A" w:rsidR="00F75785" w:rsidRPr="00F75785" w:rsidRDefault="00F75785" w:rsidP="00F75785">
      <w:pPr>
        <w:rPr>
          <w:b/>
          <w:bCs/>
        </w:rPr>
      </w:pPr>
      <w:r w:rsidRPr="00F75785">
        <w:rPr>
          <w:b/>
          <w:bCs/>
        </w:rPr>
        <w:t>TODO</w:t>
      </w:r>
    </w:p>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77777777" w:rsidR="00F3068E" w:rsidRPr="006828B3" w:rsidRDefault="00F3068E" w:rsidP="00F3068E">
      <w:pPr>
        <w:rPr>
          <w:b/>
        </w:rPr>
      </w:pPr>
      <w:r w:rsidRPr="006828B3">
        <w:rPr>
          <w:b/>
        </w:rPr>
        <w:t>TODO</w:t>
      </w:r>
    </w:p>
    <w:p w14:paraId="5D68DB99" w14:textId="68F20B4F" w:rsidR="00F3068E" w:rsidRPr="006828B3" w:rsidRDefault="00F3068E" w:rsidP="00F3068E">
      <w:pPr>
        <w:pStyle w:val="Overskrift3"/>
        <w:ind w:left="851" w:hanging="851"/>
      </w:pPr>
      <w:bookmarkStart w:id="52" w:name="_Toc61441160"/>
      <w:bookmarkStart w:id="53" w:name="_Toc64448955"/>
      <w:r>
        <w:t xml:space="preserve">N5. 36: Merknader testes i kapittel </w:t>
      </w:r>
      <w:bookmarkEnd w:id="52"/>
      <w:bookmarkEnd w:id="53"/>
    </w:p>
    <w:p w14:paraId="6E0F0883" w14:textId="47D4EB9A" w:rsidR="00F75785" w:rsidRPr="00F75785" w:rsidRDefault="00F75785" w:rsidP="00F3068E">
      <w:pPr>
        <w:rPr>
          <w:b/>
          <w:bCs/>
        </w:rPr>
      </w:pPr>
      <w:r w:rsidRPr="00F75785">
        <w:rPr>
          <w:b/>
          <w:bCs/>
        </w:rPr>
        <w:t>TODO</w:t>
      </w:r>
    </w:p>
    <w:p w14:paraId="1ABD7764" w14:textId="28A8C80B" w:rsidR="00F3068E" w:rsidRDefault="00F3068E" w:rsidP="00F3068E">
      <w:r>
        <w:t>[Beskrives her om det ikke finnes merknader]</w:t>
      </w:r>
    </w:p>
    <w:p w14:paraId="719A0600" w14:textId="4E5F3E06" w:rsidR="00F3068E" w:rsidRPr="006828B3" w:rsidRDefault="00F3068E" w:rsidP="00F3068E">
      <w:pPr>
        <w:pStyle w:val="Overskrift3"/>
        <w:ind w:left="851" w:hanging="851"/>
      </w:pPr>
      <w:bookmarkStart w:id="54" w:name="_Toc61441161"/>
      <w:bookmarkStart w:id="55" w:name="_Toc64448956"/>
      <w:r>
        <w:t xml:space="preserve">N5. 37: Kryssreferanser testes videre i kapittel </w:t>
      </w:r>
      <w:bookmarkEnd w:id="54"/>
      <w:bookmarkEnd w:id="55"/>
    </w:p>
    <w:p w14:paraId="151FBF3C" w14:textId="2FE1221B" w:rsidR="00F75785" w:rsidRPr="00F75785" w:rsidRDefault="00F75785" w:rsidP="00F3068E">
      <w:pPr>
        <w:rPr>
          <w:b/>
          <w:bCs/>
        </w:rPr>
      </w:pPr>
      <w:r w:rsidRPr="00F75785">
        <w:rPr>
          <w:b/>
          <w:bCs/>
        </w:rPr>
        <w:t>TODO</w:t>
      </w:r>
    </w:p>
    <w:p w14:paraId="3CE52390" w14:textId="36DB462B"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2AD63C5D" w:rsidR="00F3068E" w:rsidRDefault="00F3068E" w:rsidP="00F3068E">
      <w:pPr>
        <w:pStyle w:val="Overskrift3"/>
        <w:ind w:left="851" w:hanging="851"/>
      </w:pPr>
      <w:bookmarkStart w:id="62" w:name="_Toc61441165"/>
      <w:bookmarkStart w:id="63" w:name="_Toc64448960"/>
      <w:r>
        <w:t>N5. 41: Dokumentflyter testes i kapittel</w:t>
      </w:r>
      <w:bookmarkEnd w:id="62"/>
      <w:bookmarkEnd w:id="63"/>
    </w:p>
    <w:p w14:paraId="77D682E4" w14:textId="6B63BED5" w:rsidR="00F75785" w:rsidRPr="00F75785" w:rsidRDefault="00F75785" w:rsidP="00F75785">
      <w:pPr>
        <w:rPr>
          <w:b/>
          <w:bCs/>
        </w:rPr>
      </w:pPr>
      <w:r w:rsidRPr="00F75785">
        <w:rPr>
          <w:b/>
          <w:bCs/>
        </w:rPr>
        <w:t>TODO</w:t>
      </w:r>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lastRenderedPageBreak/>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77777777" w:rsidR="00F3068E" w:rsidRPr="006828B3" w:rsidRDefault="00F3068E" w:rsidP="00F3068E">
      <w:pPr>
        <w:rPr>
          <w:b/>
        </w:rPr>
      </w:pPr>
      <w:r w:rsidRPr="006828B3">
        <w:rPr>
          <w:b/>
        </w:rPr>
        <w:t>TODO</w:t>
      </w:r>
    </w:p>
    <w:p w14:paraId="437C7266" w14:textId="467E9ED0" w:rsidR="00F3068E" w:rsidRDefault="00F3068E" w:rsidP="00F3068E">
      <w:pPr>
        <w:pStyle w:val="Overskrift3"/>
        <w:ind w:left="851" w:hanging="851"/>
      </w:pPr>
      <w:bookmarkStart w:id="76" w:name="_Toc61441172"/>
      <w:bookmarkStart w:id="77" w:name="_Toc64448967"/>
      <w:r>
        <w:t>N5. 51: Se eget klassifikasjonskapittel</w:t>
      </w:r>
      <w:bookmarkEnd w:id="76"/>
      <w:bookmarkEnd w:id="77"/>
    </w:p>
    <w:p w14:paraId="029F632A" w14:textId="5B9A37FC" w:rsidR="00F75785" w:rsidRPr="00F75785" w:rsidRDefault="00F75785" w:rsidP="00F75785">
      <w:pPr>
        <w:rPr>
          <w:b/>
          <w:bCs/>
        </w:rPr>
      </w:pPr>
      <w:r w:rsidRPr="00F75785">
        <w:rPr>
          <w:b/>
          <w:bCs/>
        </w:rPr>
        <w:t>TODO</w:t>
      </w:r>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662B695" w14:textId="77777777" w:rsidR="00F75785" w:rsidRPr="00F75785" w:rsidRDefault="00F75785" w:rsidP="00F75785">
      <w:pPr>
        <w:rPr>
          <w:b/>
          <w:bCs/>
        </w:rPr>
      </w:pPr>
      <w:bookmarkStart w:id="82" w:name="_Toc61441175"/>
      <w:bookmarkStart w:id="83" w:name="_Toc64448970"/>
      <w:r w:rsidRPr="00F75785">
        <w:rPr>
          <w:b/>
          <w:bCs/>
        </w:rPr>
        <w:t>TODO</w:t>
      </w:r>
    </w:p>
    <w:p w14:paraId="4F063F54" w14:textId="1D74FB8B" w:rsidR="00F3068E" w:rsidRDefault="00F3068E" w:rsidP="00F3068E">
      <w:pPr>
        <w:pStyle w:val="Overskrift3"/>
        <w:ind w:left="851" w:hanging="851"/>
      </w:pPr>
      <w:r>
        <w:t>N5. 61 - N5. 62: Endringslogg</w:t>
      </w:r>
      <w:bookmarkEnd w:id="82"/>
      <w:r>
        <w:t xml:space="preserve"> testes i kapittel</w:t>
      </w:r>
      <w:bookmarkEnd w:id="83"/>
    </w:p>
    <w:p w14:paraId="2BE2CF40" w14:textId="6B444879" w:rsidR="00F75785" w:rsidRPr="00F75785" w:rsidRDefault="00F75785" w:rsidP="00F75785">
      <w:pPr>
        <w:rPr>
          <w:b/>
          <w:bCs/>
        </w:rPr>
      </w:pPr>
      <w:r w:rsidRPr="00F75785">
        <w:rPr>
          <w:b/>
          <w:bCs/>
        </w:rPr>
        <w:t>TODO</w:t>
      </w:r>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359D4BCF" w14:textId="77777777" w:rsidR="00F75785" w:rsidRPr="00F75785" w:rsidRDefault="00F75785" w:rsidP="00F75785">
      <w:pPr>
        <w:rPr>
          <w:b/>
          <w:bCs/>
        </w:rPr>
      </w:pPr>
      <w:bookmarkStart w:id="89" w:name="_Toc61441178"/>
      <w:bookmarkStart w:id="90" w:name="_Toc64448973"/>
      <w:r w:rsidRPr="00F75785">
        <w:rPr>
          <w:b/>
          <w:bCs/>
        </w:rPr>
        <w:t>TODO</w:t>
      </w:r>
    </w:p>
    <w:p w14:paraId="1B555A85" w14:textId="77777777" w:rsidR="00F3068E" w:rsidRPr="006828B3" w:rsidRDefault="00F3068E" w:rsidP="00F3068E">
      <w:pPr>
        <w:pStyle w:val="Overskrift3"/>
        <w:ind w:left="851" w:hanging="851"/>
      </w:pPr>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lastRenderedPageBreak/>
        <w:t>Kryssreferanser</w:t>
      </w:r>
      <w:bookmarkEnd w:id="103"/>
      <w:bookmarkEnd w:id="104"/>
    </w:p>
    <w:p w14:paraId="6E7215CB" w14:textId="77777777" w:rsidR="00F75785" w:rsidRPr="00F75785" w:rsidRDefault="00F75785" w:rsidP="00F75785">
      <w:pPr>
        <w:rPr>
          <w:b/>
          <w:bCs/>
        </w:rPr>
      </w:pPr>
      <w:bookmarkStart w:id="105" w:name="_Toc61441184"/>
      <w:bookmarkStart w:id="106" w:name="_Toc64448979"/>
      <w:r w:rsidRPr="00F75785">
        <w:rPr>
          <w:b/>
          <w:bCs/>
        </w:rPr>
        <w:t>TODO</w:t>
      </w:r>
    </w:p>
    <w:p w14:paraId="69ED60CA" w14:textId="77777777" w:rsidR="00F3068E" w:rsidRPr="006828B3" w:rsidRDefault="00F3068E" w:rsidP="00F3068E">
      <w:pPr>
        <w:pStyle w:val="Overskrift3"/>
        <w:ind w:left="851" w:hanging="851"/>
      </w:pPr>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lastRenderedPageBreak/>
        <w:t>TODO</w:t>
      </w:r>
    </w:p>
    <w:p w14:paraId="1A002E97" w14:textId="77777777" w:rsidR="00F3068E" w:rsidRPr="006828B3" w:rsidRDefault="00F3068E" w:rsidP="00F3068E">
      <w:pPr>
        <w:pStyle w:val="Overskrift3"/>
        <w:ind w:left="851" w:hanging="851"/>
      </w:pPr>
      <w:bookmarkStart w:id="118" w:name="_Toc61441189"/>
      <w:bookmarkStart w:id="119" w:name="_Toc64448984"/>
      <w:r>
        <w:t xml:space="preserve">Kontroll av egendefinerte verdier i XML </w:t>
      </w:r>
      <w:proofErr w:type="spellStart"/>
      <w:r>
        <w:t>Schema</w:t>
      </w:r>
      <w:proofErr w:type="spellEnd"/>
      <w:r>
        <w:t xml:space="preserve"> som følger uttrekket</w:t>
      </w:r>
      <w:bookmarkEnd w:id="118"/>
      <w:bookmarkEnd w:id="119"/>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29BB0588" w14:textId="77777777" w:rsidR="00F75785" w:rsidRPr="00F75785" w:rsidRDefault="00F75785" w:rsidP="00F75785">
      <w:pPr>
        <w:rPr>
          <w:b/>
          <w:bCs/>
        </w:rPr>
      </w:pPr>
      <w:bookmarkStart w:id="128" w:name="_Toc61441194"/>
      <w:bookmarkStart w:id="129" w:name="_Toc64448989"/>
      <w:r w:rsidRPr="00F75785">
        <w:rPr>
          <w:b/>
          <w:bCs/>
        </w:rPr>
        <w:t>TODO</w:t>
      </w:r>
    </w:p>
    <w:p w14:paraId="5CF3CF18" w14:textId="77777777" w:rsidR="00F3068E" w:rsidRPr="006828B3" w:rsidRDefault="00F3068E" w:rsidP="00F3068E">
      <w:pPr>
        <w:pStyle w:val="Overskrift3"/>
        <w:ind w:left="851" w:hanging="851"/>
      </w:pPr>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1F632E11" w14:textId="77777777" w:rsidR="00F3068E" w:rsidRPr="006828B3" w:rsidRDefault="00F3068E" w:rsidP="00F3068E">
      <w:pPr>
        <w:pStyle w:val="BrdtekstIFK"/>
        <w:numPr>
          <w:ilvl w:val="0"/>
          <w:numId w:val="8"/>
        </w:numPr>
      </w:pPr>
      <w:r>
        <w:t>Arkade5 testrapport</w:t>
      </w:r>
    </w:p>
    <w:p w14:paraId="6840DEE8" w14:textId="77777777" w:rsidR="00F75785" w:rsidRPr="00F75785" w:rsidRDefault="00F75785" w:rsidP="00F75785">
      <w:pPr>
        <w:rPr>
          <w:b/>
          <w:bCs/>
        </w:rPr>
      </w:pPr>
      <w:r w:rsidRPr="00F75785">
        <w:rPr>
          <w:b/>
          <w:bCs/>
        </w:rPr>
        <w:t>TODO</w:t>
      </w:r>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A01CE" w14:textId="77777777" w:rsidR="00F45EFE" w:rsidRDefault="00F45EFE" w:rsidP="00175380">
      <w:r>
        <w:separator/>
      </w:r>
    </w:p>
  </w:endnote>
  <w:endnote w:type="continuationSeparator" w:id="0">
    <w:p w14:paraId="08000440" w14:textId="77777777" w:rsidR="00F45EFE" w:rsidRDefault="00F45EFE"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1AEF9" w14:textId="77777777" w:rsidR="00F45EFE" w:rsidRDefault="00F45EFE" w:rsidP="00175380">
      <w:r>
        <w:separator/>
      </w:r>
    </w:p>
  </w:footnote>
  <w:footnote w:type="continuationSeparator" w:id="0">
    <w:p w14:paraId="695163E9" w14:textId="77777777" w:rsidR="00F45EFE" w:rsidRDefault="00F45EFE"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5647D"/>
    <w:rsid w:val="00076BF9"/>
    <w:rsid w:val="000852B7"/>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D7642"/>
    <w:rsid w:val="007E49F0"/>
    <w:rsid w:val="007E5E30"/>
    <w:rsid w:val="007F0FC6"/>
    <w:rsid w:val="008048D2"/>
    <w:rsid w:val="0080780C"/>
    <w:rsid w:val="00861D28"/>
    <w:rsid w:val="00864538"/>
    <w:rsid w:val="00896A5C"/>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2F02"/>
    <w:rsid w:val="00B97E9F"/>
    <w:rsid w:val="00BB112F"/>
    <w:rsid w:val="00BB672D"/>
    <w:rsid w:val="00BB7BC9"/>
    <w:rsid w:val="00BC54B9"/>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11FC4"/>
    <w:rsid w:val="00D13660"/>
    <w:rsid w:val="00D20132"/>
    <w:rsid w:val="00D25FB2"/>
    <w:rsid w:val="00D276E8"/>
    <w:rsid w:val="00D3005D"/>
    <w:rsid w:val="00D37BB7"/>
    <w:rsid w:val="00D41499"/>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63D96"/>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5EFE"/>
    <w:rsid w:val="00F46F98"/>
    <w:rsid w:val="00F52C77"/>
    <w:rsid w:val="00F655B1"/>
    <w:rsid w:val="00F75785"/>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E5343"/>
    <w:rsid w:val="00163D5F"/>
    <w:rsid w:val="005B54CA"/>
    <w:rsid w:val="005C7B6D"/>
    <w:rsid w:val="00A170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root>
  <tittel> Testrapport – deponering av elektronisk arkivmateriale </tittel>
  <doktyp>PDF/A</doktyp>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2.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4</TotalTime>
  <Pages>14</Pages>
  <Words>1921</Words>
  <Characters>10185</Characters>
  <Application>Microsoft Office Word</Application>
  <DocSecurity>0</DocSecurity>
  <Lines>84</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3</cp:revision>
  <dcterms:created xsi:type="dcterms:W3CDTF">2021-03-07T00:22:00Z</dcterms:created>
  <dcterms:modified xsi:type="dcterms:W3CDTF">2021-03-07T00:26:00Z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